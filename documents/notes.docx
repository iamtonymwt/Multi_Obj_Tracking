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577C" w14:textId="77777777" w:rsidR="00223928" w:rsidRDefault="00000000">
      <w:pPr>
        <w:pStyle w:val="Standard"/>
        <w:rPr>
          <w:rFonts w:hint="eastAsia"/>
        </w:rPr>
      </w:pPr>
      <w:r>
        <w:t>学习笔记</w:t>
      </w:r>
    </w:p>
    <w:p w14:paraId="69280996" w14:textId="77777777" w:rsidR="00223928" w:rsidRDefault="00223928">
      <w:pPr>
        <w:pStyle w:val="Standard"/>
        <w:rPr>
          <w:rFonts w:hint="eastAsia"/>
        </w:rPr>
      </w:pPr>
    </w:p>
    <w:p w14:paraId="40049BA8" w14:textId="77777777" w:rsidR="00223928" w:rsidRDefault="00000000">
      <w:pPr>
        <w:pStyle w:val="Standard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FairMOT</w:t>
      </w:r>
      <w:r>
        <w:rPr>
          <w:b/>
          <w:bCs/>
          <w:sz w:val="30"/>
          <w:szCs w:val="30"/>
        </w:rPr>
        <w:t>：</w:t>
      </w:r>
    </w:p>
    <w:p w14:paraId="0BD43F8C" w14:textId="77777777" w:rsidR="00223928" w:rsidRDefault="00000000">
      <w:pPr>
        <w:pStyle w:val="Standard"/>
        <w:rPr>
          <w:rFonts w:hint="eastAsia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7EAEDAF" wp14:editId="7AAD130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657520"/>
            <wp:effectExtent l="0" t="0" r="0" b="9480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65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8968438" w14:textId="77777777" w:rsidR="00223928" w:rsidRDefault="00000000">
      <w:pPr>
        <w:pStyle w:val="Standard"/>
        <w:rPr>
          <w:rFonts w:hint="eastAsia"/>
        </w:rPr>
      </w:pPr>
      <w:r>
        <w:t>reID</w:t>
      </w:r>
      <w:r>
        <w:t>：</w:t>
      </w:r>
    </w:p>
    <w:p w14:paraId="715B588B" w14:textId="77777777" w:rsidR="00223928" w:rsidRDefault="00000000">
      <w:pPr>
        <w:pStyle w:val="Standard"/>
        <w:rPr>
          <w:rFonts w:hint="eastAsia"/>
        </w:rPr>
      </w:pPr>
      <w:r>
        <w:tab/>
        <w:t>re-identification (re-ID)</w:t>
      </w:r>
    </w:p>
    <w:p w14:paraId="5860C488" w14:textId="77777777" w:rsidR="00223928" w:rsidRDefault="00000000">
      <w:pPr>
        <w:pStyle w:val="Standard"/>
        <w:rPr>
          <w:rFonts w:hint="eastAsia"/>
        </w:rPr>
      </w:pPr>
      <w:r>
        <w:tab/>
        <w:t>affinity among different objects should be smaller than that between same objects</w:t>
      </w:r>
    </w:p>
    <w:p w14:paraId="13606EF3" w14:textId="77777777" w:rsidR="00223928" w:rsidRDefault="00000000">
      <w:pPr>
        <w:pStyle w:val="Standard"/>
        <w:rPr>
          <w:rFonts w:hint="eastAsia"/>
        </w:rPr>
      </w:pPr>
      <w:r>
        <w:t>摘要：</w:t>
      </w:r>
    </w:p>
    <w:p w14:paraId="758D1613" w14:textId="77777777" w:rsidR="00223928" w:rsidRDefault="00000000">
      <w:pPr>
        <w:pStyle w:val="Standard"/>
        <w:rPr>
          <w:rFonts w:hint="eastAsia"/>
        </w:rPr>
      </w:pPr>
      <w:r>
        <w:tab/>
        <w:t xml:space="preserve">Multi-object tracking </w:t>
      </w:r>
      <w:r>
        <w:t>一般先</w:t>
      </w:r>
      <w:r>
        <w:t xml:space="preserve">obj detection </w:t>
      </w:r>
      <w:r>
        <w:t>再生成</w:t>
      </w:r>
      <w:r>
        <w:t>reID</w:t>
      </w:r>
      <w:r>
        <w:t>，所以过去的模型对于</w:t>
      </w:r>
      <w:r>
        <w:t>reID</w:t>
      </w:r>
      <w:r>
        <w:t>部分不</w:t>
      </w:r>
      <w:r>
        <w:t>fair</w:t>
      </w:r>
    </w:p>
    <w:p w14:paraId="4094C0C7" w14:textId="77777777" w:rsidR="00223928" w:rsidRDefault="00000000">
      <w:pPr>
        <w:pStyle w:val="Standard"/>
        <w:rPr>
          <w:rFonts w:hint="eastAsia"/>
        </w:rPr>
      </w:pPr>
      <w:r>
        <w:t xml:space="preserve"> </w:t>
      </w:r>
      <w:r>
        <w:tab/>
        <w:t xml:space="preserve"> </w:t>
      </w:r>
      <w:r>
        <w:t>借助</w:t>
      </w:r>
      <w:r>
        <w:t>anchor-free object detection architecture CenterNet</w:t>
      </w:r>
      <w:r>
        <w:t>，再加上</w:t>
      </w:r>
      <w:r>
        <w:t>reID</w:t>
      </w:r>
      <w:r>
        <w:t>模块完成工作</w:t>
      </w:r>
    </w:p>
    <w:p w14:paraId="25B45F19" w14:textId="77777777" w:rsidR="00223928" w:rsidRDefault="00000000">
      <w:pPr>
        <w:pStyle w:val="Standard"/>
        <w:rPr>
          <w:rFonts w:hint="eastAsia"/>
        </w:rPr>
      </w:pPr>
      <w:r>
        <w:t>两阶段问题：</w:t>
      </w:r>
    </w:p>
    <w:p w14:paraId="13B0FC87" w14:textId="77777777" w:rsidR="00223928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t>anchor</w:t>
      </w:r>
      <w:r>
        <w:t>不适宜</w:t>
      </w:r>
      <w:r>
        <w:t>reID</w:t>
      </w:r>
      <w:r>
        <w:t>：</w:t>
      </w:r>
      <w:r>
        <w:t>competition</w:t>
      </w:r>
      <w:r>
        <w:t>、</w:t>
      </w:r>
      <w:r>
        <w:t>ambiguity</w:t>
      </w:r>
    </w:p>
    <w:p w14:paraId="07D49499" w14:textId="77777777" w:rsidR="00223928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t>two tasks</w:t>
      </w:r>
      <w:r>
        <w:t>需要不同的层次的</w:t>
      </w:r>
      <w:r>
        <w:t>features</w:t>
      </w:r>
    </w:p>
    <w:p w14:paraId="015564FD" w14:textId="77777777" w:rsidR="00223928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t>reID</w:t>
      </w:r>
      <w:r>
        <w:t>的</w:t>
      </w:r>
      <w:r>
        <w:t>demension</w:t>
      </w:r>
      <w:r>
        <w:t>更大</w:t>
      </w:r>
    </w:p>
    <w:p w14:paraId="440FE240" w14:textId="77777777" w:rsidR="00223928" w:rsidRDefault="00000000">
      <w:pPr>
        <w:pStyle w:val="Standard"/>
        <w:rPr>
          <w:rFonts w:hint="eastAsia"/>
        </w:rPr>
      </w:pPr>
      <w:r>
        <w:t>主要贡献：</w:t>
      </w:r>
    </w:p>
    <w:p w14:paraId="30678EC3" w14:textId="77777777" w:rsidR="00223928" w:rsidRDefault="00000000">
      <w:pPr>
        <w:pStyle w:val="Standard"/>
        <w:numPr>
          <w:ilvl w:val="0"/>
          <w:numId w:val="2"/>
        </w:numPr>
        <w:rPr>
          <w:rFonts w:hint="eastAsia"/>
        </w:rPr>
      </w:pPr>
      <w:r>
        <w:t>分析了之前两阶段模型的问题</w:t>
      </w:r>
    </w:p>
    <w:p w14:paraId="0FDCA828" w14:textId="77777777" w:rsidR="00223928" w:rsidRDefault="00000000">
      <w:pPr>
        <w:pStyle w:val="Standard"/>
        <w:numPr>
          <w:ilvl w:val="0"/>
          <w:numId w:val="2"/>
        </w:numPr>
        <w:rPr>
          <w:rFonts w:hint="eastAsia"/>
        </w:rPr>
      </w:pPr>
      <w:r>
        <w:t>提出了基于</w:t>
      </w:r>
      <w:r>
        <w:t>centernet</w:t>
      </w:r>
      <w:r>
        <w:t>的</w:t>
      </w:r>
      <w:r>
        <w:t>fairMOT</w:t>
      </w:r>
    </w:p>
    <w:p w14:paraId="1F2BCDCA" w14:textId="77777777" w:rsidR="00223928" w:rsidRDefault="00000000">
      <w:pPr>
        <w:pStyle w:val="Standard"/>
        <w:rPr>
          <w:rFonts w:hint="eastAsia"/>
        </w:rPr>
      </w:pPr>
      <w:r>
        <w:t>数据集：</w:t>
      </w:r>
    </w:p>
    <w:p w14:paraId="6E828E41" w14:textId="77777777" w:rsidR="00223928" w:rsidRDefault="00000000">
      <w:pPr>
        <w:pStyle w:val="Standard"/>
        <w:rPr>
          <w:rFonts w:hint="eastAsia"/>
        </w:rPr>
      </w:pPr>
      <w:r>
        <w:tab/>
      </w:r>
      <w:r>
        <w:rPr>
          <w:strike/>
        </w:rPr>
        <w:t xml:space="preserve">2DMOT15 </w:t>
      </w:r>
      <w:r>
        <w:rPr>
          <w:strike/>
        </w:rPr>
        <w:t>，</w:t>
      </w:r>
      <w:r>
        <w:rPr>
          <w:strike/>
        </w:rPr>
        <w:t>MOT16, MOT17</w:t>
      </w:r>
      <w:r>
        <w:rPr>
          <w:strike/>
        </w:rPr>
        <w:t>，</w:t>
      </w:r>
      <w:r>
        <w:rPr>
          <w:strike/>
        </w:rPr>
        <w:t>MOT20</w:t>
      </w:r>
      <w:r>
        <w:rPr>
          <w:strike/>
        </w:rPr>
        <w:t>用作</w:t>
      </w:r>
      <w:r>
        <w:rPr>
          <w:strike/>
        </w:rPr>
        <w:t>test</w:t>
      </w:r>
    </w:p>
    <w:p w14:paraId="21984595" w14:textId="77777777" w:rsidR="00223928" w:rsidRDefault="00000000">
      <w:pPr>
        <w:pStyle w:val="Standard"/>
        <w:rPr>
          <w:rFonts w:hint="eastAsia"/>
        </w:rPr>
      </w:pPr>
      <w:r>
        <w:tab/>
        <w:t>ETH</w:t>
      </w:r>
      <w:r>
        <w:t>、</w:t>
      </w:r>
      <w:r>
        <w:t>CityPerson</w:t>
      </w:r>
      <w:r>
        <w:t>用于</w:t>
      </w:r>
      <w:r>
        <w:t>detection</w:t>
      </w:r>
      <w:r>
        <w:t>（只有</w:t>
      </w:r>
      <w:r>
        <w:t>bbox</w:t>
      </w:r>
      <w:r>
        <w:t>信息）</w:t>
      </w:r>
    </w:p>
    <w:p w14:paraId="69B2233E" w14:textId="77777777" w:rsidR="00223928" w:rsidRDefault="00000000">
      <w:pPr>
        <w:pStyle w:val="Standard"/>
        <w:rPr>
          <w:rFonts w:hint="eastAsia"/>
        </w:rPr>
      </w:pPr>
      <w:r>
        <w:tab/>
        <w:t>Calech</w:t>
      </w:r>
      <w:r>
        <w:t>、</w:t>
      </w:r>
      <w:r>
        <w:rPr>
          <w:strike/>
        </w:rPr>
        <w:t>MOT17</w:t>
      </w:r>
      <w:r>
        <w:t>、</w:t>
      </w:r>
      <w:r>
        <w:t>CUHK-SYSU</w:t>
      </w:r>
      <w:r>
        <w:t>、</w:t>
      </w:r>
      <w:r>
        <w:t>PRW</w:t>
      </w:r>
      <w:r>
        <w:t>可以</w:t>
      </w:r>
      <w:r>
        <w:t>train</w:t>
      </w:r>
      <w:r>
        <w:t>两个分支</w:t>
      </w:r>
    </w:p>
    <w:p w14:paraId="71FEF19D" w14:textId="77777777" w:rsidR="00223928" w:rsidRDefault="00000000">
      <w:pPr>
        <w:pStyle w:val="Standard"/>
        <w:rPr>
          <w:rFonts w:hint="eastAsia"/>
        </w:rPr>
      </w:pPr>
      <w:r>
        <w:tab/>
        <w:t>CrowdHuman</w:t>
      </w:r>
      <w:r>
        <w:t>用于</w:t>
      </w:r>
      <w:r>
        <w:t>selfsupervised training</w:t>
      </w:r>
    </w:p>
    <w:p w14:paraId="5C880A0C" w14:textId="77777777" w:rsidR="00223928" w:rsidRDefault="00000000">
      <w:pPr>
        <w:pStyle w:val="Standard"/>
        <w:rPr>
          <w:rFonts w:hint="eastAsia"/>
        </w:rPr>
      </w:pPr>
      <w:r>
        <w:tab/>
      </w:r>
      <w:r>
        <w:t>用</w:t>
      </w:r>
      <w:r>
        <w:t>COCO pretrain</w:t>
      </w:r>
    </w:p>
    <w:p w14:paraId="69F64B7E" w14:textId="77777777" w:rsidR="00223928" w:rsidRDefault="00000000">
      <w:pPr>
        <w:pStyle w:val="Standard"/>
        <w:rPr>
          <w:rFonts w:hint="eastAsia"/>
        </w:rPr>
      </w:pPr>
      <w:r>
        <w:t>模型详细信息：</w:t>
      </w:r>
    </w:p>
    <w:p w14:paraId="28BB1883" w14:textId="77777777" w:rsidR="00223928" w:rsidRDefault="00000000">
      <w:pPr>
        <w:pStyle w:val="Standard"/>
        <w:rPr>
          <w:rFonts w:hint="eastAsia"/>
        </w:rPr>
      </w:pPr>
      <w:r>
        <w:tab/>
        <w:t>backbone</w:t>
      </w:r>
      <w:r>
        <w:t>：</w:t>
      </w:r>
      <w:r>
        <w:t>resnet34</w:t>
      </w:r>
    </w:p>
    <w:p w14:paraId="2CA8171C" w14:textId="77777777" w:rsidR="00223928" w:rsidRDefault="00000000">
      <w:pPr>
        <w:pStyle w:val="Standard"/>
        <w:rPr>
          <w:rFonts w:hint="eastAsia"/>
        </w:rPr>
      </w:pPr>
      <w:r>
        <w:tab/>
        <w:t>detection branch</w:t>
      </w:r>
      <w:r>
        <w:t>：</w:t>
      </w:r>
      <w:r>
        <w:t>centernet</w:t>
      </w:r>
      <w:r>
        <w:t>，生成</w:t>
      </w:r>
      <w:r>
        <w:t>heatmaps</w:t>
      </w:r>
      <w:r>
        <w:t>、</w:t>
      </w:r>
      <w:r>
        <w:t>center</w:t>
      </w:r>
      <w:r>
        <w:t>、</w:t>
      </w:r>
      <w:r>
        <w:t>bbox</w:t>
      </w:r>
    </w:p>
    <w:p w14:paraId="478B4585" w14:textId="77777777" w:rsidR="00223928" w:rsidRDefault="00000000">
      <w:pPr>
        <w:pStyle w:val="Standard"/>
        <w:rPr>
          <w:rFonts w:hint="eastAsia"/>
        </w:rPr>
      </w:pPr>
      <w:r>
        <w:tab/>
      </w:r>
      <w:r>
        <w:tab/>
        <w:t>heatmaps head</w:t>
      </w:r>
      <w:r>
        <w:t>算一个</w:t>
      </w:r>
      <w:r>
        <w:t>focal loss</w:t>
      </w:r>
      <w:r>
        <w:t>，</w:t>
      </w:r>
      <w:r>
        <w:t>center</w:t>
      </w:r>
      <w:r>
        <w:t>和</w:t>
      </w:r>
      <w:r>
        <w:t>bbox size</w:t>
      </w:r>
      <w:r>
        <w:t>算一个</w:t>
      </w:r>
      <w:r>
        <w:t>l1 loss</w:t>
      </w:r>
    </w:p>
    <w:p w14:paraId="44F6C992" w14:textId="77777777" w:rsidR="00223928" w:rsidRDefault="00000000">
      <w:pPr>
        <w:pStyle w:val="Standard"/>
        <w:rPr>
          <w:rFonts w:hint="eastAsia"/>
        </w:rPr>
      </w:pPr>
      <w:r>
        <w:tab/>
        <w:t>reID branch</w:t>
      </w:r>
      <w:r>
        <w:t>：通过一个</w:t>
      </w:r>
      <w:r>
        <w:t>conv</w:t>
      </w:r>
      <w:r>
        <w:t>算出全部的</w:t>
      </w:r>
      <w:r>
        <w:t>reID</w:t>
      </w:r>
      <w:r>
        <w:t>，只使用</w:t>
      </w:r>
      <w:r>
        <w:t>center</w:t>
      </w:r>
      <w:r>
        <w:t>的</w:t>
      </w:r>
      <w:r>
        <w:t>feature</w:t>
      </w:r>
      <w:r>
        <w:t>，来自</w:t>
      </w:r>
      <w:r>
        <w:t>detection</w:t>
      </w:r>
      <w:r>
        <w:t>分支</w:t>
      </w:r>
    </w:p>
    <w:p w14:paraId="4A9FC01A" w14:textId="77777777" w:rsidR="00223928" w:rsidRDefault="00000000">
      <w:pPr>
        <w:pStyle w:val="Standard"/>
        <w:rPr>
          <w:rFonts w:hint="eastAsia"/>
        </w:rPr>
      </w:pPr>
      <w:r>
        <w:tab/>
      </w:r>
      <w:r>
        <w:tab/>
      </w:r>
      <w:r>
        <w:t>使用分类任务的数据集训练，将</w:t>
      </w:r>
      <w:r>
        <w:t>reID</w:t>
      </w:r>
      <w:r>
        <w:t>映射到</w:t>
      </w:r>
      <w:r>
        <w:t>class type</w:t>
      </w:r>
      <w:r>
        <w:t>，相同</w:t>
      </w:r>
      <w:r>
        <w:t>class</w:t>
      </w:r>
      <w:r>
        <w:t>的数据被认为是同一个物体</w:t>
      </w:r>
    </w:p>
    <w:p w14:paraId="6D998C05" w14:textId="77777777" w:rsidR="00223928" w:rsidRDefault="00000000">
      <w:pPr>
        <w:pStyle w:val="Standard"/>
        <w:rPr>
          <w:rFonts w:hint="eastAsia"/>
        </w:rPr>
      </w:pPr>
      <w:r>
        <w:lastRenderedPageBreak/>
        <w:tab/>
        <w:t>training</w:t>
      </w:r>
      <w:r>
        <w:t>：三个</w:t>
      </w:r>
      <w:r>
        <w:t>loss jointly training</w:t>
      </w:r>
      <w:r>
        <w:t>，使用一个</w:t>
      </w:r>
      <w:r>
        <w:t>uncertainty loss</w:t>
      </w:r>
      <w:r>
        <w:t>组合</w:t>
      </w:r>
      <w:r>
        <w:t>detection</w:t>
      </w:r>
      <w:r>
        <w:t>和</w:t>
      </w:r>
      <w:r>
        <w:t>identity</w:t>
      </w:r>
    </w:p>
    <w:p w14:paraId="369D8F35" w14:textId="77777777" w:rsidR="00223928" w:rsidRDefault="00223928">
      <w:pPr>
        <w:pStyle w:val="Standard"/>
        <w:rPr>
          <w:rFonts w:hint="eastAsia"/>
        </w:rPr>
      </w:pPr>
    </w:p>
    <w:p w14:paraId="558BB39A" w14:textId="77777777" w:rsidR="00223928" w:rsidRDefault="00000000">
      <w:pPr>
        <w:pStyle w:val="Standard"/>
        <w:rPr>
          <w:rFonts w:hint="eastAsia"/>
        </w:rPr>
      </w:pPr>
      <w:r>
        <w:t>todo</w:t>
      </w:r>
      <w:r>
        <w:t>：</w:t>
      </w:r>
    </w:p>
    <w:p w14:paraId="6B76027E" w14:textId="77777777" w:rsidR="00223928" w:rsidRDefault="00000000">
      <w:pPr>
        <w:pStyle w:val="Standard"/>
        <w:rPr>
          <w:rFonts w:hint="eastAsia"/>
        </w:rPr>
      </w:pPr>
      <w:r>
        <w:t>查看一下</w:t>
      </w:r>
      <w:r>
        <w:t>tracking</w:t>
      </w:r>
      <w:r>
        <w:t>数据集</w:t>
      </w:r>
    </w:p>
    <w:p w14:paraId="294A9D07" w14:textId="77777777" w:rsidR="00223928" w:rsidRDefault="00223928">
      <w:pPr>
        <w:pStyle w:val="Standard"/>
        <w:rPr>
          <w:rFonts w:hint="eastAsia"/>
        </w:rPr>
      </w:pPr>
    </w:p>
    <w:p w14:paraId="2E76D5C2" w14:textId="77777777" w:rsidR="00223928" w:rsidRDefault="00000000">
      <w:pPr>
        <w:pStyle w:val="Standard"/>
        <w:rPr>
          <w:rFonts w:hint="eastAsia"/>
          <w:sz w:val="34"/>
          <w:szCs w:val="34"/>
        </w:rPr>
      </w:pPr>
      <w:r>
        <w:rPr>
          <w:sz w:val="34"/>
          <w:szCs w:val="34"/>
        </w:rPr>
        <w:t>数据集整理</w:t>
      </w:r>
    </w:p>
    <w:p w14:paraId="1FF34081" w14:textId="77777777" w:rsidR="00223928" w:rsidRDefault="00000000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sz w:val="21"/>
          <w:szCs w:val="21"/>
        </w:rPr>
        <w:t>CUHK-SYSU</w:t>
      </w:r>
      <w:r>
        <w:rPr>
          <w:sz w:val="21"/>
          <w:szCs w:val="21"/>
        </w:rPr>
        <w:t>在等回复</w:t>
      </w:r>
      <w:r>
        <w:rPr>
          <w:sz w:val="21"/>
          <w:szCs w:val="21"/>
        </w:rPr>
        <w:br/>
      </w:r>
      <w:hyperlink r:id="rId8" w:history="1">
        <w:r>
          <w:rPr>
            <w:sz w:val="21"/>
            <w:szCs w:val="21"/>
          </w:rPr>
          <w:t>http://www.ee.cuhk.edu.hk/~xgwang/PS/dataset.html</w:t>
        </w:r>
      </w:hyperlink>
      <w:r>
        <w:rPr>
          <w:sz w:val="21"/>
          <w:szCs w:val="21"/>
        </w:rPr>
        <w:br/>
      </w:r>
      <w:hyperlink r:id="rId9" w:history="1">
        <w:r>
          <w:rPr>
            <w:sz w:val="21"/>
            <w:szCs w:val="21"/>
          </w:rPr>
          <w:t>http://www.ee.cuhk.edu.hk/~xgwang/PS/paper.pdf</w:t>
        </w:r>
      </w:hyperlink>
      <w:r>
        <w:rPr>
          <w:sz w:val="21"/>
          <w:szCs w:val="21"/>
        </w:rPr>
        <w:br/>
      </w:r>
      <w:hyperlink r:id="rId10" w:history="1">
        <w:r>
          <w:rPr>
            <w:sz w:val="21"/>
            <w:szCs w:val="21"/>
          </w:rPr>
          <w:t>https://github.com/ShuangLI59/person_search</w:t>
        </w:r>
      </w:hyperlink>
      <w:r>
        <w:rPr>
          <w:sz w:val="21"/>
          <w:szCs w:val="21"/>
        </w:rPr>
        <w:br/>
      </w:r>
      <w:hyperlink r:id="rId11" w:history="1">
        <w:r>
          <w:rPr>
            <w:sz w:val="21"/>
            <w:szCs w:val="21"/>
          </w:rPr>
          <w:t>https://www.payititi.com/opendatasets/show/39/</w:t>
        </w:r>
      </w:hyperlink>
      <w:r>
        <w:rPr>
          <w:sz w:val="21"/>
          <w:szCs w:val="21"/>
        </w:rPr>
        <w:t>有下载链接</w:t>
      </w:r>
    </w:p>
    <w:p w14:paraId="51FE6436" w14:textId="77777777" w:rsidR="00223928" w:rsidRDefault="00000000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sz w:val="21"/>
          <w:szCs w:val="21"/>
        </w:rPr>
        <w:t>Caltech</w:t>
      </w:r>
      <w:r>
        <w:rPr>
          <w:sz w:val="21"/>
          <w:szCs w:val="21"/>
        </w:rPr>
        <w:t>在等回复</w:t>
      </w:r>
      <w:r>
        <w:rPr>
          <w:sz w:val="21"/>
          <w:szCs w:val="21"/>
        </w:rPr>
        <w:br/>
      </w:r>
      <w:hyperlink r:id="rId12" w:history="1">
        <w:r>
          <w:rPr>
            <w:sz w:val="21"/>
            <w:szCs w:val="21"/>
          </w:rPr>
          <w:t>https://zhuanlan.zhihu.com/p/360827742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有下载链接</w:t>
      </w:r>
      <w:r>
        <w:rPr>
          <w:sz w:val="21"/>
          <w:szCs w:val="21"/>
        </w:rPr>
        <w:br/>
      </w:r>
      <w:hyperlink r:id="rId13" w:history="1">
        <w:r>
          <w:rPr>
            <w:sz w:val="21"/>
            <w:szCs w:val="21"/>
          </w:rPr>
          <w:t>http://www.vision.caltech.edu/datasets/</w:t>
        </w:r>
      </w:hyperlink>
    </w:p>
    <w:p w14:paraId="2757532B" w14:textId="77777777" w:rsidR="00223928" w:rsidRDefault="00000000">
      <w:pPr>
        <w:pStyle w:val="Standard"/>
        <w:rPr>
          <w:rFonts w:hint="eastAsia"/>
          <w:sz w:val="21"/>
          <w:szCs w:val="21"/>
        </w:rPr>
      </w:pPr>
      <w:r>
        <w:rPr>
          <w:sz w:val="21"/>
          <w:szCs w:val="21"/>
        </w:rPr>
        <w:t>挺好的数据集，图片很多，分辨率很高</w:t>
      </w:r>
    </w:p>
    <w:p w14:paraId="5C1E7382" w14:textId="77777777" w:rsidR="00223928" w:rsidRDefault="00000000">
      <w:pPr>
        <w:pStyle w:val="Standard"/>
        <w:rPr>
          <w:rFonts w:hint="eastAsia"/>
          <w:sz w:val="21"/>
          <w:szCs w:val="21"/>
        </w:rPr>
      </w:pPr>
      <w:r>
        <w:rPr>
          <w:sz w:val="21"/>
          <w:szCs w:val="21"/>
        </w:rPr>
        <w:t>有很多人已经把他转换成了</w:t>
      </w:r>
      <w:r>
        <w:rPr>
          <w:sz w:val="21"/>
          <w:szCs w:val="21"/>
        </w:rPr>
        <w:t>pascaloc</w:t>
      </w:r>
      <w:r>
        <w:rPr>
          <w:sz w:val="21"/>
          <w:szCs w:val="21"/>
        </w:rPr>
        <w:t>格式，而</w:t>
      </w:r>
      <w:r>
        <w:rPr>
          <w:sz w:val="21"/>
          <w:szCs w:val="21"/>
        </w:rPr>
        <w:t>googleapi</w:t>
      </w:r>
      <w:r>
        <w:rPr>
          <w:sz w:val="21"/>
          <w:szCs w:val="21"/>
        </w:rPr>
        <w:t>可以直接读</w:t>
      </w:r>
      <w:r>
        <w:rPr>
          <w:sz w:val="21"/>
          <w:szCs w:val="21"/>
        </w:rPr>
        <w:t>pascal</w:t>
      </w:r>
      <w:r>
        <w:rPr>
          <w:sz w:val="21"/>
          <w:szCs w:val="21"/>
        </w:rPr>
        <w:t>到</w:t>
      </w:r>
      <w:r>
        <w:rPr>
          <w:sz w:val="21"/>
          <w:szCs w:val="21"/>
        </w:rPr>
        <w:t>tfrecord</w:t>
      </w:r>
    </w:p>
    <w:p w14:paraId="174228BB" w14:textId="77777777" w:rsidR="00223928" w:rsidRDefault="00000000">
      <w:pPr>
        <w:pStyle w:val="Standard"/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PRW</w:t>
      </w:r>
      <w:r>
        <w:rPr>
          <w:sz w:val="21"/>
          <w:szCs w:val="21"/>
        </w:rPr>
        <w:t>，发邮件问了</w:t>
      </w:r>
    </w:p>
    <w:p w14:paraId="602153FD" w14:textId="77777777" w:rsidR="00223928" w:rsidRDefault="00000000">
      <w:pPr>
        <w:pStyle w:val="Standard"/>
        <w:rPr>
          <w:rFonts w:hint="eastAsia"/>
        </w:rPr>
      </w:pPr>
      <w:hyperlink r:id="rId14" w:history="1">
        <w:r>
          <w:rPr>
            <w:sz w:val="21"/>
            <w:szCs w:val="21"/>
          </w:rPr>
          <w:t>https://blog.csdn.net/songwsx/article/details/102536374</w:t>
        </w:r>
      </w:hyperlink>
    </w:p>
    <w:p w14:paraId="79A00ABE" w14:textId="77777777" w:rsidR="00223928" w:rsidRDefault="00000000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sz w:val="21"/>
          <w:szCs w:val="21"/>
        </w:rPr>
        <w:t xml:space="preserve">Duke MTMC </w:t>
      </w:r>
      <w:r>
        <w:rPr>
          <w:sz w:val="21"/>
          <w:szCs w:val="21"/>
        </w:rPr>
        <w:t>全部是人</w:t>
      </w:r>
      <w:r>
        <w:rPr>
          <w:sz w:val="21"/>
          <w:szCs w:val="21"/>
        </w:rPr>
        <w:br/>
      </w:r>
      <w:hyperlink r:id="rId15" w:history="1">
        <w:r>
          <w:rPr>
            <w:sz w:val="21"/>
            <w:szCs w:val="21"/>
          </w:rPr>
          <w:t>https://blog.csdn.net/qq_39220334/article/details/121483223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有下载链接</w:t>
      </w:r>
    </w:p>
    <w:p w14:paraId="0BC90234" w14:textId="77777777" w:rsidR="00223928" w:rsidRDefault="00000000">
      <w:pPr>
        <w:pStyle w:val="Standard"/>
        <w:rPr>
          <w:rFonts w:hint="eastAsia"/>
          <w:sz w:val="21"/>
          <w:szCs w:val="21"/>
        </w:rPr>
      </w:pPr>
      <w:r>
        <w:rPr>
          <w:sz w:val="21"/>
          <w:szCs w:val="21"/>
        </w:rPr>
        <w:t>就是</w:t>
      </w:r>
      <w:r>
        <w:rPr>
          <w:sz w:val="21"/>
          <w:szCs w:val="21"/>
        </w:rPr>
        <w:t xml:space="preserve">train / test / query </w:t>
      </w:r>
      <w:r>
        <w:rPr>
          <w:sz w:val="21"/>
          <w:szCs w:val="21"/>
        </w:rPr>
        <w:t>三个</w:t>
      </w:r>
      <w:r>
        <w:rPr>
          <w:sz w:val="21"/>
          <w:szCs w:val="21"/>
        </w:rPr>
        <w:t>list</w:t>
      </w:r>
      <w:r>
        <w:rPr>
          <w:sz w:val="21"/>
          <w:szCs w:val="21"/>
        </w:rPr>
        <w:t>，图片尺寸很小，并且是</w:t>
      </w:r>
      <w:r>
        <w:rPr>
          <w:sz w:val="21"/>
          <w:szCs w:val="21"/>
        </w:rPr>
        <w:t>crop</w:t>
      </w:r>
      <w:r>
        <w:rPr>
          <w:sz w:val="21"/>
          <w:szCs w:val="21"/>
        </w:rPr>
        <w:t>出来的，感觉不太能用</w:t>
      </w:r>
      <w:r>
        <w:rPr>
          <w:sz w:val="21"/>
          <w:szCs w:val="21"/>
        </w:rPr>
        <w:br/>
      </w:r>
      <w:r>
        <w:rPr>
          <w:sz w:val="21"/>
          <w:szCs w:val="21"/>
        </w:rPr>
        <w:t>有人商用，但是有些隐私问题，并且</w:t>
      </w:r>
      <w:r>
        <w:rPr>
          <w:sz w:val="21"/>
          <w:szCs w:val="21"/>
        </w:rPr>
        <w:t>license</w:t>
      </w:r>
      <w:r>
        <w:rPr>
          <w:sz w:val="21"/>
          <w:szCs w:val="21"/>
        </w:rPr>
        <w:t>是写着不能呢个商用的</w:t>
      </w:r>
    </w:p>
    <w:p w14:paraId="39663D03" w14:textId="77777777" w:rsidR="00223928" w:rsidRDefault="00000000">
      <w:pPr>
        <w:pStyle w:val="Standard"/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DanceReID </w:t>
      </w:r>
      <w:r>
        <w:rPr>
          <w:sz w:val="21"/>
          <w:szCs w:val="21"/>
        </w:rPr>
        <w:t>跳舞的</w:t>
      </w:r>
      <w:r>
        <w:rPr>
          <w:sz w:val="21"/>
          <w:szCs w:val="21"/>
        </w:rPr>
        <w:br/>
        <w:t>https://github.com/azuxmioy/DanceReID</w:t>
      </w:r>
      <w:r>
        <w:rPr>
          <w:sz w:val="21"/>
          <w:szCs w:val="21"/>
        </w:rPr>
        <w:br/>
      </w:r>
      <w:r>
        <w:rPr>
          <w:sz w:val="21"/>
          <w:szCs w:val="21"/>
        </w:rPr>
        <w:tab/>
      </w:r>
    </w:p>
    <w:p w14:paraId="223F77CE" w14:textId="77777777" w:rsidR="00223928" w:rsidRDefault="00223928">
      <w:pPr>
        <w:pStyle w:val="Standard"/>
        <w:rPr>
          <w:rFonts w:hint="eastAsia"/>
          <w:sz w:val="21"/>
          <w:szCs w:val="21"/>
        </w:rPr>
      </w:pPr>
    </w:p>
    <w:p w14:paraId="77E3D9E6" w14:textId="77777777" w:rsidR="00223928" w:rsidRDefault="00223928">
      <w:pPr>
        <w:pStyle w:val="Standard"/>
        <w:rPr>
          <w:rFonts w:hint="eastAsia"/>
          <w:sz w:val="21"/>
          <w:szCs w:val="21"/>
        </w:rPr>
      </w:pPr>
    </w:p>
    <w:p w14:paraId="7B2B3201" w14:textId="77777777" w:rsidR="00223928" w:rsidRDefault="00000000">
      <w:pPr>
        <w:pStyle w:val="Standard"/>
        <w:rPr>
          <w:rFonts w:hint="eastAsia"/>
        </w:rPr>
      </w:pPr>
      <w:hyperlink r:id="rId16" w:history="1">
        <w:r>
          <w:t>https://zhuanlan.zhihu.com/p/153103174</w:t>
        </w:r>
      </w:hyperlink>
    </w:p>
    <w:p w14:paraId="432A4E78" w14:textId="77777777" w:rsidR="00223928" w:rsidRDefault="00000000">
      <w:pPr>
        <w:pStyle w:val="Standard"/>
        <w:rPr>
          <w:rFonts w:hint="eastAsia"/>
        </w:rPr>
      </w:pPr>
      <w:hyperlink r:id="rId17" w:history="1">
        <w:r>
          <w:t>https://blog.csdn.net/felaim/article/details/108383576</w:t>
        </w:r>
      </w:hyperlink>
    </w:p>
    <w:p w14:paraId="4911200B" w14:textId="77777777" w:rsidR="00223928" w:rsidRDefault="00000000">
      <w:pPr>
        <w:pStyle w:val="Standard"/>
        <w:rPr>
          <w:rFonts w:hint="eastAsia"/>
        </w:rPr>
      </w:pPr>
      <w:hyperlink r:id="rId18" w:history="1">
        <w:r>
          <w:t>https://github.com/Zhongdao/Towards-Realtime-MOT/blob/master/DATASET_ZOO.md</w:t>
        </w:r>
      </w:hyperlink>
    </w:p>
    <w:p w14:paraId="310726A8" w14:textId="77777777" w:rsidR="00223928" w:rsidRDefault="00000000">
      <w:pPr>
        <w:pStyle w:val="Standard"/>
        <w:rPr>
          <w:rFonts w:hint="eastAsia"/>
        </w:rPr>
      </w:pPr>
      <w:r>
        <w:t>这里有所有数据集的下载链接</w:t>
      </w:r>
    </w:p>
    <w:p w14:paraId="7A62BAA4" w14:textId="77777777" w:rsidR="00223928" w:rsidRDefault="00223928">
      <w:pPr>
        <w:pStyle w:val="Standard"/>
        <w:rPr>
          <w:rFonts w:ascii="Slack-Lato, Slack-Fractions, ap" w:hAnsi="Slack-Lato, Slack-Fractions, ap" w:hint="eastAsia"/>
          <w:sz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223928" w14:paraId="71EB4BF6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F2DF3" w14:textId="77777777" w:rsidR="00223928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Dataset name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28D3B" w14:textId="77777777" w:rsidR="00223928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Nums of frames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0F4FD" w14:textId="77777777" w:rsidR="00223928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Release time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35E9C" w14:textId="77777777" w:rsidR="00223928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Bbox + reID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15234" w14:textId="77777777" w:rsidR="00223928" w:rsidRDefault="0000000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commercial</w:t>
            </w:r>
          </w:p>
        </w:tc>
      </w:tr>
      <w:tr w:rsidR="00223928" w14:paraId="3841F88D" w14:textId="77777777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CE099C" w14:textId="77777777" w:rsidR="00223928" w:rsidRDefault="00000000">
            <w:pPr>
              <w:pStyle w:val="Standard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CUHK-SYSU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539F94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18184 imgs</w:t>
            </w:r>
          </w:p>
          <w:p w14:paraId="0C1DDEFD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8,432 ids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04AE0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2017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571B5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27E9D3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Asked</w:t>
            </w:r>
          </w:p>
        </w:tc>
      </w:tr>
      <w:tr w:rsidR="00223928" w14:paraId="2FD931BF" w14:textId="77777777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91C34" w14:textId="77777777" w:rsidR="00223928" w:rsidRDefault="00000000">
            <w:pPr>
              <w:pStyle w:val="Standard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Caltech Pedestrain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EBCEB4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250,000 imgs</w:t>
            </w:r>
          </w:p>
          <w:p w14:paraId="7365CB18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2300 ids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2D53BA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2009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1D1BA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07872B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Asked</w:t>
            </w:r>
          </w:p>
        </w:tc>
      </w:tr>
      <w:tr w:rsidR="00223928" w14:paraId="4BE28E16" w14:textId="77777777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63DE9" w14:textId="77777777" w:rsidR="00223928" w:rsidRDefault="00000000">
            <w:pPr>
              <w:pStyle w:val="Standard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PRW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1DF1A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/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28988E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2017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1243B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79817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Asked</w:t>
            </w:r>
          </w:p>
        </w:tc>
      </w:tr>
      <w:tr w:rsidR="00223928" w14:paraId="447D3D62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71B2D7" w14:textId="77777777" w:rsidR="00223928" w:rsidRDefault="00000000">
            <w:pPr>
              <w:pStyle w:val="Standard"/>
              <w:jc w:val="center"/>
              <w:rPr>
                <w:rFonts w:hint="eastAsia"/>
                <w:sz w:val="21"/>
                <w:szCs w:val="21"/>
                <w:shd w:val="clear" w:color="auto" w:fill="FFFF00"/>
              </w:rPr>
            </w:pPr>
            <w:r>
              <w:rPr>
                <w:sz w:val="21"/>
                <w:szCs w:val="21"/>
                <w:shd w:val="clear" w:color="auto" w:fill="FFFF00"/>
              </w:rPr>
              <w:t>Duke MTMC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E6BB92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36,411 imgs</w:t>
            </w:r>
          </w:p>
          <w:p w14:paraId="37B6A53C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1812 ids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DB66D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2017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7C6650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DE87F" w14:textId="77777777" w:rsidR="00223928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Y</w:t>
            </w:r>
          </w:p>
        </w:tc>
      </w:tr>
    </w:tbl>
    <w:p w14:paraId="13A8AC00" w14:textId="77777777" w:rsidR="00223928" w:rsidRDefault="00223928">
      <w:pPr>
        <w:pStyle w:val="Standard"/>
        <w:rPr>
          <w:rFonts w:hint="eastAsia"/>
        </w:rPr>
      </w:pPr>
    </w:p>
    <w:p w14:paraId="48DB35D8" w14:textId="77777777" w:rsidR="00223928" w:rsidRDefault="00223928">
      <w:pPr>
        <w:pStyle w:val="Standard"/>
        <w:rPr>
          <w:rFonts w:hint="eastAsia"/>
        </w:rPr>
      </w:pPr>
    </w:p>
    <w:p w14:paraId="1CAD8200" w14:textId="77777777" w:rsidR="00223928" w:rsidRDefault="00000000">
      <w:pPr>
        <w:pStyle w:val="Standard"/>
        <w:rPr>
          <w:rFonts w:hint="eastAsia"/>
        </w:rPr>
      </w:pPr>
      <w:r>
        <w:tab/>
      </w:r>
    </w:p>
    <w:p w14:paraId="47610E5E" w14:textId="77777777" w:rsidR="00223928" w:rsidRDefault="00223928">
      <w:pPr>
        <w:pStyle w:val="Standard"/>
        <w:rPr>
          <w:rFonts w:hint="eastAsia"/>
        </w:rPr>
      </w:pPr>
    </w:p>
    <w:p w14:paraId="71711A37" w14:textId="77777777" w:rsidR="00223928" w:rsidRDefault="00223928">
      <w:pPr>
        <w:pStyle w:val="Standard"/>
        <w:rPr>
          <w:rFonts w:hint="eastAsia"/>
        </w:rPr>
      </w:pPr>
    </w:p>
    <w:p w14:paraId="1B07A9AB" w14:textId="77777777" w:rsidR="00223928" w:rsidRDefault="00223928">
      <w:pPr>
        <w:pStyle w:val="Standard"/>
        <w:rPr>
          <w:rFonts w:hint="eastAsia"/>
        </w:rPr>
      </w:pPr>
    </w:p>
    <w:p w14:paraId="1004B800" w14:textId="77777777" w:rsidR="00223928" w:rsidRDefault="00223928">
      <w:pPr>
        <w:pStyle w:val="Standard"/>
        <w:rPr>
          <w:rFonts w:hint="eastAsia"/>
        </w:rPr>
      </w:pPr>
    </w:p>
    <w:p w14:paraId="2013984A" w14:textId="77777777" w:rsidR="00223928" w:rsidRDefault="00000000">
      <w:pPr>
        <w:pStyle w:val="Standard"/>
        <w:rPr>
          <w:rFonts w:hint="eastAsia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CBF3C05" wp14:editId="2F6E753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380003" cy="2153155"/>
            <wp:effectExtent l="0" t="0" r="0" b="0"/>
            <wp:wrapSquare wrapText="bothSides"/>
            <wp:docPr id="2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0003" cy="21531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AC622E1" w14:textId="77777777" w:rsidR="00223928" w:rsidRDefault="00000000">
      <w:pPr>
        <w:pStyle w:val="Standard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Google API</w:t>
      </w:r>
    </w:p>
    <w:p w14:paraId="0E34DCF8" w14:textId="77777777" w:rsidR="00223928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B9494CE" wp14:editId="4E1D6F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558884"/>
            <wp:effectExtent l="0" t="0" r="0" b="0"/>
            <wp:wrapSquare wrapText="bothSides"/>
            <wp:docPr id="3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5588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clone </w:t>
      </w:r>
      <w:r>
        <w:t>到本地拉个新的分支</w:t>
      </w:r>
    </w:p>
    <w:p w14:paraId="1D0DD7A9" w14:textId="77777777" w:rsidR="00223928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center_net_meta_arch</w:t>
      </w:r>
      <w:r>
        <w:t>记录了主要结构</w:t>
      </w:r>
    </w:p>
    <w:p w14:paraId="37171F66" w14:textId="77777777" w:rsidR="00223928" w:rsidRDefault="00000000">
      <w:pPr>
        <w:pStyle w:val="Standard"/>
        <w:numPr>
          <w:ilvl w:val="1"/>
          <w:numId w:val="4"/>
        </w:numPr>
        <w:rPr>
          <w:rFonts w:hint="eastAsia"/>
        </w:rPr>
      </w:pPr>
      <w:r>
        <w:t xml:space="preserve">class TrackParams </w:t>
      </w:r>
      <w:r>
        <w:t>记录了一些</w:t>
      </w:r>
      <w:r>
        <w:t>param</w:t>
      </w:r>
      <w:r>
        <w:t>元组</w:t>
      </w:r>
    </w:p>
    <w:p w14:paraId="0D1C5DF4" w14:textId="77777777" w:rsidR="00223928" w:rsidRDefault="00000000">
      <w:pPr>
        <w:pStyle w:val="Standard"/>
        <w:numPr>
          <w:ilvl w:val="1"/>
          <w:numId w:val="4"/>
        </w:numPr>
        <w:rPr>
          <w:rFonts w:hint="eastAsia"/>
        </w:rPr>
      </w:pPr>
      <w:r>
        <w:t xml:space="preserve">class CenterNetMetaArch </w:t>
      </w:r>
      <w:r>
        <w:t>初始化一个</w:t>
      </w:r>
      <w:r>
        <w:t>centerne</w:t>
      </w:r>
    </w:p>
    <w:p w14:paraId="144D2193" w14:textId="77777777" w:rsidR="00223928" w:rsidRDefault="00000000">
      <w:pPr>
        <w:pStyle w:val="Standard"/>
        <w:rPr>
          <w:rFonts w:hint="eastAsia"/>
        </w:rPr>
      </w:pPr>
      <w:r>
        <w:t>有</w:t>
      </w:r>
      <w:r>
        <w:t>tracking</w:t>
      </w:r>
      <w:r>
        <w:t>相关的</w:t>
      </w:r>
      <w:r>
        <w:t>layers</w:t>
      </w:r>
      <w:r>
        <w:t>和</w:t>
      </w:r>
      <w:r>
        <w:t>loss</w:t>
      </w:r>
      <w:r>
        <w:t>计算，也有后处理</w:t>
      </w:r>
    </w:p>
    <w:p w14:paraId="6E0DC643" w14:textId="77777777" w:rsidR="00223928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doc</w:t>
      </w:r>
      <w:r>
        <w:t>文件夹里的</w:t>
      </w:r>
      <w:r>
        <w:t>configure_pipeline</w:t>
      </w:r>
      <w:r>
        <w:t>说</w:t>
      </w:r>
      <w:r>
        <w:t>config</w:t>
      </w:r>
      <w:r>
        <w:t>文件实际上对应的是</w:t>
      </w:r>
      <w:r>
        <w:t>protos</w:t>
      </w:r>
      <w:r>
        <w:t>文件</w:t>
      </w:r>
    </w:p>
    <w:p w14:paraId="217BEB95" w14:textId="77777777" w:rsidR="00223928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数据集的</w:t>
      </w:r>
      <w:r>
        <w:t>labelmap</w:t>
      </w:r>
      <w:r>
        <w:t>实际上是</w:t>
      </w:r>
      <w:r>
        <w:t>class id</w:t>
      </w:r>
      <w:r>
        <w:t>和</w:t>
      </w:r>
      <w:r>
        <w:t>class name</w:t>
      </w:r>
      <w:r>
        <w:t>的对应</w:t>
      </w:r>
    </w:p>
    <w:p w14:paraId="2A0974B1" w14:textId="77777777" w:rsidR="00223928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inputs</w:t>
      </w:r>
      <w:r>
        <w:t>里的</w:t>
      </w:r>
      <w:r>
        <w:t>train_input</w:t>
      </w:r>
      <w:r>
        <w:t>函数负责处理</w:t>
      </w:r>
      <w:r>
        <w:t>input</w:t>
      </w:r>
      <w:r>
        <w:t>数据</w:t>
      </w:r>
    </w:p>
    <w:p w14:paraId="47CE81AB" w14:textId="77777777" w:rsidR="00223928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sz w:val="21"/>
        </w:rPr>
        <w:t>example decoder</w:t>
      </w:r>
      <w:r>
        <w:rPr>
          <w:sz w:val="21"/>
        </w:rPr>
        <w:t>里对于</w:t>
      </w:r>
      <w:r>
        <w:rPr>
          <w:sz w:val="21"/>
        </w:rPr>
        <w:t>trackid</w:t>
      </w:r>
      <w:r>
        <w:rPr>
          <w:sz w:val="21"/>
        </w:rPr>
        <w:t>的处理</w:t>
      </w:r>
      <w:r>
        <w:rPr>
          <w:sz w:val="21"/>
        </w:rPr>
        <w:br/>
        <w:t xml:space="preserve"> </w:t>
      </w:r>
      <w:r>
        <w:rPr>
          <w:rFonts w:ascii="Droid Sans Mono" w:hAnsi="Droid Sans Mono"/>
          <w:color w:val="2AA198"/>
          <w:shd w:val="clear" w:color="auto" w:fill="FDF6E3"/>
        </w:rPr>
        <w:t>'image/object/track/label'</w:t>
      </w:r>
    </w:p>
    <w:p w14:paraId="58514F04" w14:textId="77777777" w:rsidR="00223928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centernet_proto</w:t>
      </w:r>
      <w:r>
        <w:t>文件看一下如何写</w:t>
      </w:r>
      <w:r>
        <w:t>config</w:t>
      </w:r>
      <w:r>
        <w:t>文件</w:t>
      </w:r>
    </w:p>
    <w:p w14:paraId="42513ABF" w14:textId="77777777" w:rsidR="00223928" w:rsidRDefault="00223928">
      <w:pPr>
        <w:pStyle w:val="Standard"/>
        <w:rPr>
          <w:rFonts w:hint="eastAsia"/>
        </w:rPr>
      </w:pPr>
    </w:p>
    <w:p w14:paraId="4147999D" w14:textId="77777777" w:rsidR="00223928" w:rsidRDefault="00223928">
      <w:pPr>
        <w:pStyle w:val="Standard"/>
        <w:rPr>
          <w:rFonts w:hint="eastAsia"/>
        </w:rPr>
      </w:pPr>
    </w:p>
    <w:p w14:paraId="72DCE8E9" w14:textId="77777777" w:rsidR="00223928" w:rsidRDefault="00223928">
      <w:pPr>
        <w:pStyle w:val="Standard"/>
        <w:rPr>
          <w:rFonts w:hint="eastAsia"/>
        </w:rPr>
      </w:pPr>
    </w:p>
    <w:p w14:paraId="1FE01A6C" w14:textId="77777777" w:rsidR="00223928" w:rsidRDefault="00223928">
      <w:pPr>
        <w:pStyle w:val="Standard"/>
        <w:rPr>
          <w:rFonts w:hint="eastAsia"/>
        </w:rPr>
      </w:pPr>
    </w:p>
    <w:p w14:paraId="73626ABC" w14:textId="77777777" w:rsidR="00223928" w:rsidRDefault="00223928">
      <w:pPr>
        <w:pStyle w:val="Standard"/>
        <w:rPr>
          <w:rFonts w:hint="eastAsia"/>
        </w:rPr>
      </w:pPr>
    </w:p>
    <w:p w14:paraId="21A5B5C5" w14:textId="77777777" w:rsidR="00223928" w:rsidRDefault="00223928">
      <w:pPr>
        <w:pStyle w:val="Standard"/>
        <w:rPr>
          <w:rFonts w:hint="eastAsia"/>
        </w:rPr>
      </w:pPr>
    </w:p>
    <w:p w14:paraId="6D3B09A0" w14:textId="77777777" w:rsidR="00223928" w:rsidRDefault="00223928">
      <w:pPr>
        <w:pStyle w:val="Standard"/>
        <w:rPr>
          <w:rFonts w:hint="eastAsia"/>
        </w:rPr>
      </w:pPr>
    </w:p>
    <w:p w14:paraId="0CED2EC6" w14:textId="77777777" w:rsidR="00223928" w:rsidRDefault="00223928">
      <w:pPr>
        <w:pStyle w:val="Standard"/>
        <w:rPr>
          <w:rFonts w:hint="eastAsia"/>
        </w:rPr>
      </w:pPr>
    </w:p>
    <w:p w14:paraId="022807EC" w14:textId="77777777" w:rsidR="00223928" w:rsidRDefault="00223928">
      <w:pPr>
        <w:pStyle w:val="Standard"/>
        <w:rPr>
          <w:rFonts w:hint="eastAsia"/>
        </w:rPr>
      </w:pPr>
    </w:p>
    <w:p w14:paraId="54C49FBB" w14:textId="77777777" w:rsidR="00223928" w:rsidRDefault="00223928">
      <w:pPr>
        <w:pStyle w:val="Standard"/>
        <w:rPr>
          <w:rFonts w:hint="eastAsia"/>
        </w:rPr>
      </w:pPr>
    </w:p>
    <w:p w14:paraId="1630AF37" w14:textId="77777777" w:rsidR="00223928" w:rsidRDefault="00223928">
      <w:pPr>
        <w:pStyle w:val="Standard"/>
        <w:rPr>
          <w:rFonts w:hint="eastAsia"/>
        </w:rPr>
      </w:pPr>
    </w:p>
    <w:p w14:paraId="64BE9922" w14:textId="77777777" w:rsidR="00223928" w:rsidRDefault="00000000">
      <w:pPr>
        <w:pStyle w:val="Standard"/>
        <w:rPr>
          <w:rFonts w:hint="eastAsia"/>
        </w:rPr>
      </w:pPr>
      <w:r>
        <w:t>docker</w:t>
      </w:r>
    </w:p>
    <w:p w14:paraId="7F05AA7A" w14:textId="77777777" w:rsidR="00223928" w:rsidRDefault="00223928">
      <w:pPr>
        <w:pStyle w:val="Standard"/>
        <w:rPr>
          <w:rFonts w:hint="eastAsia"/>
        </w:rPr>
      </w:pPr>
    </w:p>
    <w:p w14:paraId="176A1790" w14:textId="77777777" w:rsidR="00223928" w:rsidRDefault="00000000">
      <w:pPr>
        <w:pStyle w:val="Standard"/>
        <w:rPr>
          <w:rFonts w:hint="eastAsia"/>
        </w:rPr>
      </w:pPr>
      <w:r>
        <w:t>docker run -it --name mwt_dataset --ipc=host -e DISPLAY=$DISPLAY -v ~/Desktop/dataset:/workspace/dataset -p 8023:22 --device=/dev/video0:/dev/video0 --privileged=true --gpus all jym_tf /bin/bash</w:t>
      </w:r>
    </w:p>
    <w:p w14:paraId="5C16B1EC" w14:textId="77777777" w:rsidR="00223928" w:rsidRDefault="00223928">
      <w:pPr>
        <w:pStyle w:val="Standard"/>
        <w:rPr>
          <w:rFonts w:hint="eastAsia"/>
        </w:rPr>
      </w:pPr>
    </w:p>
    <w:p w14:paraId="6DB496EE" w14:textId="77777777" w:rsidR="00223928" w:rsidRDefault="00000000">
      <w:pPr>
        <w:pStyle w:val="Standard"/>
        <w:rPr>
          <w:rFonts w:hint="eastAsia"/>
        </w:rPr>
      </w:pPr>
      <w:r>
        <w:t>docker run -it --name mwt_workspace --ipc=host -e DISPLAY=unix$DISPLAY -v ~/Desktop:/workspace -p 8765:22 --device=/dev/video0:/dev/video0 -v /tmp/.X11-unix:/tmp/.X11-unix  --privileged=true --gpus all jym_tf /bin/bash</w:t>
      </w:r>
    </w:p>
    <w:p w14:paraId="440F0D64" w14:textId="77777777" w:rsidR="00223928" w:rsidRDefault="00223928">
      <w:pPr>
        <w:pStyle w:val="Standard"/>
        <w:rPr>
          <w:rFonts w:hint="eastAsia"/>
        </w:rPr>
      </w:pPr>
    </w:p>
    <w:p w14:paraId="10818295" w14:textId="77777777" w:rsidR="00223928" w:rsidRDefault="00000000">
      <w:pPr>
        <w:pStyle w:val="Standard"/>
        <w:rPr>
          <w:rFonts w:hint="eastAsia"/>
        </w:rPr>
      </w:pPr>
      <w:r>
        <w:t>sudo docker run -it --name pc_simulation --ipc=host -e DISPLAY=unix$DISPLAY -v ~/</w:t>
      </w:r>
      <w:r>
        <w:t>桌面</w:t>
      </w:r>
      <w:r>
        <w:t>/pc_simulation:/workspace -p 7654:22 --device=/dev/video0:/dev/video0 -v /tmp/.X11-unix:/tmp/.X11-unix  --privileged=true  192.168.50.82:5000/tensorflow_xnnpack_tflite_x86_accelerate:0.3 /bin/bash</w:t>
      </w:r>
    </w:p>
    <w:p w14:paraId="537B4C05" w14:textId="77777777" w:rsidR="00223928" w:rsidRDefault="00223928">
      <w:pPr>
        <w:pStyle w:val="Standard"/>
        <w:rPr>
          <w:rFonts w:hint="eastAsia"/>
        </w:rPr>
      </w:pPr>
    </w:p>
    <w:p w14:paraId="3C203701" w14:textId="77777777" w:rsidR="00223928" w:rsidRDefault="00000000">
      <w:pPr>
        <w:pStyle w:val="Standard"/>
        <w:rPr>
          <w:rFonts w:hint="eastAsia"/>
        </w:rPr>
      </w:pPr>
      <w:r>
        <w:t>docker</w:t>
      </w:r>
      <w:r>
        <w:t>权限解决：</w:t>
      </w:r>
    </w:p>
    <w:p w14:paraId="3AEAFD60" w14:textId="77777777" w:rsidR="00223928" w:rsidRDefault="00000000">
      <w:pPr>
        <w:pStyle w:val="Standard"/>
        <w:rPr>
          <w:rFonts w:hint="eastAsia"/>
        </w:rPr>
      </w:pPr>
      <w:hyperlink r:id="rId21" w:history="1">
        <w:r>
          <w:t>https://blog.csdn.net/weixin_43321041/article/details/120399194</w:t>
        </w:r>
      </w:hyperlink>
    </w:p>
    <w:p w14:paraId="640727CF" w14:textId="77777777" w:rsidR="00223928" w:rsidRDefault="00223928">
      <w:pPr>
        <w:pStyle w:val="Standard"/>
        <w:rPr>
          <w:rFonts w:hint="eastAsia"/>
        </w:rPr>
      </w:pPr>
    </w:p>
    <w:p w14:paraId="018F2B89" w14:textId="77777777" w:rsidR="00223928" w:rsidRDefault="00000000">
      <w:pPr>
        <w:pStyle w:val="Standard"/>
        <w:rPr>
          <w:rFonts w:hint="eastAsia"/>
        </w:rPr>
      </w:pPr>
      <w:r>
        <w:t>Caltech Pedestrain</w:t>
      </w:r>
    </w:p>
    <w:p w14:paraId="6C85D97E" w14:textId="77777777" w:rsidR="00223928" w:rsidRDefault="00000000">
      <w:pPr>
        <w:pStyle w:val="Standard"/>
        <w:numPr>
          <w:ilvl w:val="0"/>
          <w:numId w:val="5"/>
        </w:numPr>
        <w:rPr>
          <w:rFonts w:hint="eastAsia"/>
        </w:rPr>
      </w:pPr>
      <w:r>
        <w:t>使用</w:t>
      </w:r>
      <w:r>
        <w:t>scipy.io</w:t>
      </w:r>
      <w:r>
        <w:t>的</w:t>
      </w:r>
      <w:r>
        <w:t>loadmat</w:t>
      </w:r>
      <w:r>
        <w:t>完成数据读取，读出来是一个</w:t>
      </w:r>
      <w:r>
        <w:t>dict</w:t>
      </w:r>
      <w:r>
        <w:t>，里面有</w:t>
      </w:r>
      <w:r>
        <w:br/>
        <w:t>dict_keys(['__header__', '__version__', '__globals__', 'A', 'vers'])</w:t>
      </w:r>
      <w:r>
        <w:t>等</w:t>
      </w:r>
      <w:r>
        <w:t>keys</w:t>
      </w:r>
    </w:p>
    <w:p w14:paraId="65F5B5DA" w14:textId="77777777" w:rsidR="00223928" w:rsidRDefault="00000000">
      <w:pPr>
        <w:pStyle w:val="Standard"/>
        <w:numPr>
          <w:ilvl w:val="0"/>
          <w:numId w:val="5"/>
        </w:numPr>
        <w:rPr>
          <w:rFonts w:hint="eastAsia"/>
        </w:rPr>
      </w:pPr>
      <w:r>
        <w:t>数据都存在</w:t>
      </w:r>
      <w:r>
        <w:t>’A’</w:t>
      </w:r>
      <w:r>
        <w:t>里，</w:t>
      </w:r>
      <w:r>
        <w:t>numpy</w:t>
      </w:r>
      <w:r>
        <w:t>的格式</w:t>
      </w:r>
      <w:r>
        <w:br/>
        <w:t>vbb['A'][0][0][0] [0][0]</w:t>
      </w:r>
      <w:r>
        <w:t>是有多少张图片</w:t>
      </w:r>
      <w:r>
        <w:br/>
        <w:t>vbb['A'][0][0][1] [0]</w:t>
      </w:r>
      <w:r>
        <w:t>里就顺序存储着每张图片的信息</w:t>
      </w:r>
      <w:r>
        <w:br/>
        <w:t>vbb['A'][0][0][2] [0]</w:t>
      </w:r>
      <w:r>
        <w:t>是</w:t>
      </w:r>
      <w:r>
        <w:t>47</w:t>
      </w:r>
      <w:r>
        <w:t>，人员数量</w:t>
      </w:r>
      <w:r>
        <w:br/>
        <w:t>vbb['A'][0][0][3] [0]</w:t>
      </w:r>
      <w:r>
        <w:t>是</w:t>
      </w:r>
      <w:r>
        <w:t>47</w:t>
      </w:r>
      <w:r>
        <w:t>个</w:t>
      </w:r>
      <w:r>
        <w:t>1</w:t>
      </w:r>
      <w:r>
        <w:br/>
        <w:t>vbb['A'][0][0][4] [0]</w:t>
      </w:r>
      <w:r>
        <w:t>是</w:t>
      </w:r>
      <w:r>
        <w:t>47</w:t>
      </w:r>
      <w:r>
        <w:t>张图片但是</w:t>
      </w:r>
      <w:r>
        <w:t>person</w:t>
      </w:r>
      <w:r>
        <w:t>还是</w:t>
      </w:r>
      <w:r>
        <w:t>people</w:t>
      </w:r>
      <w:r>
        <w:br/>
        <w:t>vbb['A'][0][0][5/6] [0]</w:t>
      </w:r>
      <w:r>
        <w:t>是</w:t>
      </w:r>
      <w:r>
        <w:t>47</w:t>
      </w:r>
      <w:r>
        <w:t>个数</w:t>
      </w:r>
      <w:r>
        <w:br/>
        <w:t>vbb['A'][0][0][7] [0]</w:t>
      </w:r>
      <w:r>
        <w:t>是</w:t>
      </w:r>
      <w:r>
        <w:t>47</w:t>
      </w:r>
      <w:r>
        <w:t>个</w:t>
      </w:r>
      <w:r>
        <w:t>0</w:t>
      </w:r>
      <w:r>
        <w:br/>
        <w:t>vbb['A'][0][0][8] [0]</w:t>
      </w:r>
      <w:r>
        <w:t>是一个</w:t>
      </w:r>
      <w:r>
        <w:t>0</w:t>
      </w:r>
      <w:r>
        <w:br/>
      </w:r>
      <w:r>
        <w:t>还有</w:t>
      </w:r>
      <w:r>
        <w:t>9</w:t>
      </w:r>
      <w:r>
        <w:t>和</w:t>
      </w:r>
      <w:r>
        <w:t>10</w:t>
      </w:r>
    </w:p>
    <w:p w14:paraId="1E4E53F9" w14:textId="77777777" w:rsidR="00223928" w:rsidRDefault="00000000">
      <w:pPr>
        <w:pStyle w:val="Standard"/>
        <w:numPr>
          <w:ilvl w:val="0"/>
          <w:numId w:val="5"/>
        </w:numPr>
        <w:rPr>
          <w:rFonts w:hint="eastAsia"/>
        </w:rPr>
      </w:pPr>
      <w:r>
        <w:t>每张图片的信息包括</w:t>
      </w:r>
      <w:r>
        <w:br/>
        <w:t>dtype=[('id', 'O'), ('pos', 'O'), ('occl', 'O'), ('lock', 'O'), ('posv', 'O')] pos</w:t>
      </w:r>
      <w:r>
        <w:t>为</w:t>
      </w:r>
      <w:r>
        <w:t>bbox</w:t>
      </w:r>
    </w:p>
    <w:p w14:paraId="3DF840E3" w14:textId="77777777" w:rsidR="00223928" w:rsidRDefault="00223928">
      <w:pPr>
        <w:pStyle w:val="Standard"/>
        <w:rPr>
          <w:rFonts w:hint="eastAsia"/>
        </w:rPr>
      </w:pPr>
    </w:p>
    <w:p w14:paraId="77DE1E9A" w14:textId="77777777" w:rsidR="00223928" w:rsidRDefault="00000000">
      <w:pPr>
        <w:pStyle w:val="Standard"/>
        <w:rPr>
          <w:rFonts w:hint="eastAsia"/>
        </w:rPr>
      </w:pPr>
      <w:r>
        <w:t>tfrecord</w:t>
      </w:r>
      <w:r>
        <w:t>转换</w:t>
      </w:r>
    </w:p>
    <w:p w14:paraId="1F48E77E" w14:textId="77777777" w:rsidR="00223928" w:rsidRDefault="00000000">
      <w:pPr>
        <w:pStyle w:val="Standard"/>
        <w:numPr>
          <w:ilvl w:val="0"/>
          <w:numId w:val="6"/>
        </w:numPr>
        <w:rPr>
          <w:rFonts w:hint="eastAsia"/>
        </w:rPr>
      </w:pPr>
      <w:r>
        <w:t>所有文件格式转换成的</w:t>
      </w:r>
      <w:r>
        <w:t>tfrecord</w:t>
      </w:r>
      <w:r>
        <w:t>层次都是一样的</w:t>
      </w:r>
    </w:p>
    <w:p w14:paraId="4AE595D4" w14:textId="77777777" w:rsidR="00223928" w:rsidRDefault="00000000">
      <w:pPr>
        <w:pStyle w:val="Standard"/>
        <w:numPr>
          <w:ilvl w:val="0"/>
          <w:numId w:val="6"/>
        </w:numPr>
        <w:rPr>
          <w:rFonts w:hint="eastAsia"/>
        </w:rPr>
      </w:pPr>
      <w:r>
        <w:t>需要修改</w:t>
      </w:r>
      <w:r>
        <w:t>dataset</w:t>
      </w:r>
      <w:r>
        <w:t>文件结构，以及重写一个读</w:t>
      </w:r>
      <w:r>
        <w:t>xml</w:t>
      </w:r>
      <w:r>
        <w:t>函数</w:t>
      </w:r>
    </w:p>
    <w:p w14:paraId="64B1C3AD" w14:textId="77777777" w:rsidR="00223928" w:rsidRDefault="00223928">
      <w:pPr>
        <w:pStyle w:val="Standard"/>
        <w:rPr>
          <w:rFonts w:hint="eastAsia"/>
        </w:rPr>
      </w:pPr>
    </w:p>
    <w:p w14:paraId="12AC9FA3" w14:textId="77777777" w:rsidR="00223928" w:rsidRDefault="00223928">
      <w:pPr>
        <w:pStyle w:val="Standard"/>
        <w:rPr>
          <w:rFonts w:hint="eastAsia"/>
        </w:rPr>
      </w:pPr>
    </w:p>
    <w:p w14:paraId="0374F740" w14:textId="77777777" w:rsidR="00223928" w:rsidRDefault="00000000">
      <w:pPr>
        <w:pStyle w:val="Standard"/>
        <w:rPr>
          <w:rFonts w:hint="eastAsia"/>
        </w:rPr>
      </w:pPr>
      <w:r>
        <w:t>将</w:t>
      </w:r>
      <w:r>
        <w:t xml:space="preserve">google-api </w:t>
      </w:r>
      <w:r>
        <w:t>打包</w:t>
      </w:r>
    </w:p>
    <w:p w14:paraId="393E0D38" w14:textId="77777777" w:rsidR="00223928" w:rsidRDefault="00000000">
      <w:pPr>
        <w:pStyle w:val="Standard"/>
        <w:numPr>
          <w:ilvl w:val="0"/>
          <w:numId w:val="7"/>
        </w:numPr>
        <w:rPr>
          <w:rFonts w:hint="eastAsia"/>
        </w:rPr>
      </w:pPr>
      <w:r>
        <w:t>首先需要使用一个</w:t>
      </w:r>
      <w:r>
        <w:t>protoc</w:t>
      </w:r>
      <w:r>
        <w:t>库将所有</w:t>
      </w:r>
      <w:r>
        <w:t>proto</w:t>
      </w:r>
      <w:r>
        <w:t>文件弄成</w:t>
      </w:r>
      <w:r>
        <w:t>.py</w:t>
      </w:r>
      <w:r>
        <w:t>，接下来在</w:t>
      </w:r>
      <w:r>
        <w:t>object-detection/packages/tf2</w:t>
      </w:r>
      <w:r>
        <w:t>目录下运行</w:t>
      </w:r>
      <w:r>
        <w:t xml:space="preserve">python setup.py build </w:t>
      </w:r>
      <w:r>
        <w:t>和</w:t>
      </w:r>
      <w:r>
        <w:t xml:space="preserve"> python setup.py install</w:t>
      </w:r>
      <w:r>
        <w:t>，完成包的安装</w:t>
      </w:r>
    </w:p>
    <w:p w14:paraId="1C8DF550" w14:textId="77777777" w:rsidR="00223928" w:rsidRDefault="00000000">
      <w:pPr>
        <w:pStyle w:val="Standard"/>
        <w:numPr>
          <w:ilvl w:val="0"/>
          <w:numId w:val="7"/>
        </w:numPr>
        <w:rPr>
          <w:rFonts w:hint="eastAsia"/>
        </w:rPr>
      </w:pPr>
      <w:r>
        <w:t xml:space="preserve">setup.py </w:t>
      </w:r>
      <w:r>
        <w:t>里声明了所需要的依赖库，以及所打包的结构信息和版本信息</w:t>
      </w:r>
    </w:p>
    <w:p w14:paraId="0D08BAFC" w14:textId="77777777" w:rsidR="00223928" w:rsidRDefault="00000000">
      <w:pPr>
        <w:pStyle w:val="Standard"/>
        <w:numPr>
          <w:ilvl w:val="0"/>
          <w:numId w:val="7"/>
        </w:numPr>
        <w:rPr>
          <w:rFonts w:hint="eastAsia"/>
        </w:rPr>
      </w:pPr>
      <w:r>
        <w:t>可以在</w:t>
      </w:r>
      <w:r>
        <w:t>api</w:t>
      </w:r>
      <w:r>
        <w:t>的文件里进行修改，之后直接运行</w:t>
      </w:r>
      <w:r>
        <w:t>lib_update.sh</w:t>
      </w:r>
      <w:r>
        <w:t>即可</w:t>
      </w:r>
    </w:p>
    <w:p w14:paraId="22F9FC83" w14:textId="77777777" w:rsidR="00223928" w:rsidRDefault="00223928">
      <w:pPr>
        <w:pStyle w:val="Standard"/>
        <w:rPr>
          <w:rFonts w:hint="eastAsia"/>
        </w:rPr>
      </w:pPr>
    </w:p>
    <w:p w14:paraId="6B58F272" w14:textId="77777777" w:rsidR="00223928" w:rsidRDefault="00223928">
      <w:pPr>
        <w:pStyle w:val="Standard"/>
        <w:rPr>
          <w:rFonts w:hint="eastAsia"/>
        </w:rPr>
      </w:pPr>
    </w:p>
    <w:p w14:paraId="4E59FCD8" w14:textId="77777777" w:rsidR="00223928" w:rsidRDefault="00000000">
      <w:pPr>
        <w:pStyle w:val="Standard"/>
        <w:rPr>
          <w:rFonts w:hint="eastAsia"/>
        </w:rPr>
      </w:pPr>
      <w:r>
        <w:t>tensorboard</w:t>
      </w:r>
    </w:p>
    <w:p w14:paraId="6D45C701" w14:textId="77777777" w:rsidR="00223928" w:rsidRDefault="00000000">
      <w:pPr>
        <w:pStyle w:val="Standard"/>
        <w:numPr>
          <w:ilvl w:val="0"/>
          <w:numId w:val="8"/>
        </w:numPr>
        <w:rPr>
          <w:rFonts w:hint="eastAsia"/>
        </w:rPr>
      </w:pPr>
      <w:r>
        <w:t>需要重启一下</w:t>
      </w:r>
      <w:r>
        <w:t>ssh</w:t>
      </w:r>
      <w:r>
        <w:t>服务，之后通过</w:t>
      </w:r>
      <w:r>
        <w:t>vscode</w:t>
      </w:r>
      <w:r>
        <w:t>直接连接即可</w:t>
      </w:r>
    </w:p>
    <w:p w14:paraId="28F057B8" w14:textId="77777777" w:rsidR="00223928" w:rsidRDefault="00223928">
      <w:pPr>
        <w:pStyle w:val="Standard"/>
        <w:rPr>
          <w:rFonts w:hint="eastAsia"/>
        </w:rPr>
      </w:pPr>
    </w:p>
    <w:p w14:paraId="2761E61E" w14:textId="77777777" w:rsidR="00223928" w:rsidRDefault="00223928">
      <w:pPr>
        <w:pStyle w:val="Standard"/>
        <w:rPr>
          <w:rFonts w:hint="eastAsia"/>
        </w:rPr>
      </w:pPr>
    </w:p>
    <w:p w14:paraId="71C5D02E" w14:textId="77777777" w:rsidR="00223928" w:rsidRDefault="00000000">
      <w:pPr>
        <w:pStyle w:val="Standard"/>
        <w:rPr>
          <w:rFonts w:hint="eastAsia"/>
        </w:rPr>
      </w:pPr>
      <w:r>
        <w:t>NETRON</w:t>
      </w:r>
    </w:p>
    <w:p w14:paraId="4CD07942" w14:textId="77777777" w:rsidR="00223928" w:rsidRDefault="00000000">
      <w:pPr>
        <w:pStyle w:val="Standard"/>
        <w:numPr>
          <w:ilvl w:val="0"/>
          <w:numId w:val="9"/>
        </w:numPr>
        <w:rPr>
          <w:rFonts w:hint="eastAsia"/>
        </w:rPr>
      </w:pPr>
      <w:r>
        <w:t>NETRON</w:t>
      </w:r>
      <w:r>
        <w:t>是一个用</w:t>
      </w:r>
      <w:r>
        <w:t>js</w:t>
      </w:r>
      <w:r>
        <w:t>写的可以可视化网络结构的工具，他支持很多模型格式，比如</w:t>
      </w:r>
      <w:r>
        <w:t>TF</w:t>
      </w:r>
      <w:r>
        <w:t>，</w:t>
      </w:r>
      <w:r>
        <w:t>TFLite</w:t>
      </w:r>
      <w:r>
        <w:t>，和</w:t>
      </w:r>
      <w:r>
        <w:t>pytorch script</w:t>
      </w:r>
      <w:r>
        <w:t>等</w:t>
      </w:r>
    </w:p>
    <w:p w14:paraId="74C8BF40" w14:textId="77777777" w:rsidR="00223928" w:rsidRDefault="00223928">
      <w:pPr>
        <w:pStyle w:val="Standard"/>
        <w:rPr>
          <w:rFonts w:hint="eastAsia"/>
        </w:rPr>
      </w:pPr>
    </w:p>
    <w:p w14:paraId="545DF821" w14:textId="77777777" w:rsidR="00223928" w:rsidRDefault="00223928">
      <w:pPr>
        <w:pStyle w:val="Standard"/>
        <w:rPr>
          <w:rFonts w:hint="eastAsia"/>
        </w:rPr>
      </w:pPr>
    </w:p>
    <w:p w14:paraId="3404E9D3" w14:textId="77777777" w:rsidR="00223928" w:rsidRDefault="00223928">
      <w:pPr>
        <w:pStyle w:val="Standard"/>
        <w:rPr>
          <w:rFonts w:hint="eastAsia"/>
        </w:rPr>
      </w:pPr>
    </w:p>
    <w:p w14:paraId="3B8B0358" w14:textId="77777777" w:rsidR="00223928" w:rsidRDefault="00223928">
      <w:pPr>
        <w:pStyle w:val="Standard"/>
        <w:rPr>
          <w:rFonts w:hint="eastAsia"/>
        </w:rPr>
      </w:pPr>
    </w:p>
    <w:p w14:paraId="5F0C0994" w14:textId="77777777" w:rsidR="00223928" w:rsidRDefault="00223928">
      <w:pPr>
        <w:pStyle w:val="Standard"/>
        <w:rPr>
          <w:rFonts w:hint="eastAsia"/>
        </w:rPr>
      </w:pPr>
    </w:p>
    <w:p w14:paraId="6BD85EF6" w14:textId="77777777" w:rsidR="00223928" w:rsidRDefault="00000000">
      <w:pPr>
        <w:pStyle w:val="Standard"/>
        <w:rPr>
          <w:rFonts w:hint="eastAsia"/>
        </w:rPr>
      </w:pPr>
      <w:r>
        <w:t>TFLite</w:t>
      </w:r>
      <w:r>
        <w:t>转换</w:t>
      </w:r>
    </w:p>
    <w:p w14:paraId="66BFE84B" w14:textId="77777777" w:rsidR="00223928" w:rsidRDefault="00000000">
      <w:pPr>
        <w:pStyle w:val="Standard"/>
        <w:numPr>
          <w:ilvl w:val="0"/>
          <w:numId w:val="10"/>
        </w:numPr>
        <w:rPr>
          <w:rFonts w:hint="eastAsia"/>
        </w:rPr>
      </w:pPr>
      <w:r>
        <w:t>跑</w:t>
      </w:r>
      <w:r>
        <w:rPr>
          <w:rStyle w:val="SourceText"/>
        </w:rPr>
        <w:t>export_tflite_graph_tf2.py</w:t>
      </w:r>
      <w:r>
        <w:rPr>
          <w:rStyle w:val="SourceText"/>
        </w:rPr>
        <w:t>，生成</w:t>
      </w:r>
      <w:r>
        <w:rPr>
          <w:rStyle w:val="SourceText"/>
        </w:rPr>
        <w:t>pb</w:t>
      </w:r>
      <w:r>
        <w:rPr>
          <w:rStyle w:val="SourceText"/>
        </w:rPr>
        <w:t>文件</w:t>
      </w:r>
    </w:p>
    <w:p w14:paraId="6B3F78DC" w14:textId="77777777" w:rsidR="00223928" w:rsidRDefault="00000000">
      <w:pPr>
        <w:pStyle w:val="Standard"/>
        <w:numPr>
          <w:ilvl w:val="0"/>
          <w:numId w:val="10"/>
        </w:numPr>
        <w:rPr>
          <w:rFonts w:hint="eastAsia"/>
        </w:rPr>
      </w:pPr>
      <w:r>
        <w:rPr>
          <w:rStyle w:val="SourceText"/>
        </w:rPr>
        <w:t>输入的</w:t>
      </w:r>
      <w:r>
        <w:rPr>
          <w:rStyle w:val="SourceText"/>
        </w:rPr>
        <w:t>image</w:t>
      </w:r>
      <w:r>
        <w:rPr>
          <w:rStyle w:val="SourceText"/>
        </w:rPr>
        <w:t>需要自己做</w:t>
      </w:r>
      <w:r>
        <w:rPr>
          <w:rStyle w:val="SourceText"/>
        </w:rPr>
        <w:t>preprocess</w:t>
      </w:r>
      <w:r>
        <w:rPr>
          <w:rStyle w:val="SourceText"/>
        </w:rPr>
        <w:t>，比如</w:t>
      </w:r>
      <w:r>
        <w:rPr>
          <w:rStyle w:val="SourceText"/>
        </w:rPr>
        <w:t>normalize</w:t>
      </w:r>
      <w:r>
        <w:rPr>
          <w:rStyle w:val="SourceText"/>
        </w:rPr>
        <w:t>，看</w:t>
      </w:r>
      <w:r>
        <w:rPr>
          <w:rStyle w:val="SourceText"/>
        </w:rPr>
        <w:t>object_detection/models</w:t>
      </w:r>
      <w:r>
        <w:rPr>
          <w:rStyle w:val="SourceText"/>
        </w:rPr>
        <w:t>的</w:t>
      </w:r>
      <w:r>
        <w:rPr>
          <w:rStyle w:val="SourceText"/>
        </w:rPr>
        <w:t>preprocess</w:t>
      </w:r>
      <w:r>
        <w:rPr>
          <w:rStyle w:val="SourceText"/>
        </w:rPr>
        <w:t>函数</w:t>
      </w:r>
    </w:p>
    <w:p w14:paraId="7D0C742C" w14:textId="77777777" w:rsidR="00223928" w:rsidRDefault="00000000">
      <w:pPr>
        <w:pStyle w:val="Standard"/>
        <w:numPr>
          <w:ilvl w:val="0"/>
          <w:numId w:val="10"/>
        </w:numPr>
        <w:rPr>
          <w:rFonts w:hint="eastAsia"/>
        </w:rPr>
      </w:pPr>
      <w:r>
        <w:rPr>
          <w:rStyle w:val="SourceText"/>
        </w:rPr>
        <w:t>跑</w:t>
      </w:r>
      <w:r>
        <w:rPr>
          <w:rStyle w:val="SourceText"/>
        </w:rPr>
        <w:t>pb2tflite.py</w:t>
      </w:r>
      <w:r>
        <w:rPr>
          <w:rStyle w:val="SourceText"/>
        </w:rPr>
        <w:t>完成</w:t>
      </w:r>
      <w:r>
        <w:rPr>
          <w:rStyle w:val="SourceText"/>
        </w:rPr>
        <w:t>quantization</w:t>
      </w:r>
      <w:r>
        <w:rPr>
          <w:rStyle w:val="SourceText"/>
        </w:rPr>
        <w:t>和到</w:t>
      </w:r>
      <w:r>
        <w:rPr>
          <w:rStyle w:val="SourceText"/>
        </w:rPr>
        <w:t>tflite</w:t>
      </w:r>
      <w:r>
        <w:rPr>
          <w:rStyle w:val="SourceText"/>
        </w:rPr>
        <w:t>的转化</w:t>
      </w:r>
    </w:p>
    <w:p w14:paraId="61D1BDAF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</w:rPr>
        <w:t>Estimated count of arithmetic ops: 44.361 G  ops, equivalently 2.180 G  MACs</w:t>
      </w:r>
    </w:p>
    <w:p w14:paraId="4666CC99" w14:textId="77777777" w:rsidR="00223928" w:rsidRDefault="00000000">
      <w:pPr>
        <w:pStyle w:val="Standard"/>
        <w:numPr>
          <w:ilvl w:val="0"/>
          <w:numId w:val="10"/>
        </w:numPr>
        <w:rPr>
          <w:rFonts w:hint="eastAsia"/>
        </w:rPr>
      </w:pPr>
      <w:r>
        <w:rPr>
          <w:rStyle w:val="SourceText"/>
        </w:rPr>
        <w:t>写一个后处理，里面包含图片生成，加入</w:t>
      </w:r>
      <w:r>
        <w:rPr>
          <w:rStyle w:val="SourceText"/>
        </w:rPr>
        <w:t>reID</w:t>
      </w:r>
      <w:r>
        <w:rPr>
          <w:rStyle w:val="SourceText"/>
        </w:rPr>
        <w:t>，验证转换的正确性</w:t>
      </w:r>
    </w:p>
    <w:p w14:paraId="70C3E43E" w14:textId="77777777" w:rsidR="00223928" w:rsidRDefault="00223928">
      <w:pPr>
        <w:pStyle w:val="Standard"/>
        <w:rPr>
          <w:rFonts w:hint="eastAsia"/>
        </w:rPr>
      </w:pPr>
    </w:p>
    <w:p w14:paraId="2618167C" w14:textId="77777777" w:rsidR="00223928" w:rsidRDefault="00223928">
      <w:pPr>
        <w:pStyle w:val="Standard"/>
        <w:rPr>
          <w:rFonts w:hint="eastAsia"/>
        </w:rPr>
      </w:pPr>
    </w:p>
    <w:p w14:paraId="0523658C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</w:rPr>
        <w:t>X</w:t>
      </w:r>
    </w:p>
    <w:p w14:paraId="39FB5ED0" w14:textId="77777777" w:rsidR="00223928" w:rsidRDefault="00000000">
      <w:pPr>
        <w:pStyle w:val="Standard"/>
        <w:numPr>
          <w:ilvl w:val="0"/>
          <w:numId w:val="11"/>
        </w:numPr>
        <w:rPr>
          <w:rFonts w:hint="eastAsia"/>
        </w:rPr>
      </w:pPr>
      <w:r>
        <w:rPr>
          <w:rStyle w:val="SourceText"/>
        </w:rPr>
        <w:t>本地已经默认开启了</w:t>
      </w:r>
      <w:r>
        <w:rPr>
          <w:rStyle w:val="SourceText"/>
        </w:rPr>
        <w:t>X</w:t>
      </w:r>
      <w:r>
        <w:rPr>
          <w:rStyle w:val="SourceText"/>
        </w:rPr>
        <w:t>服务</w:t>
      </w:r>
    </w:p>
    <w:p w14:paraId="7B7118D1" w14:textId="77777777" w:rsidR="00223928" w:rsidRDefault="00000000">
      <w:pPr>
        <w:pStyle w:val="Standard"/>
        <w:numPr>
          <w:ilvl w:val="0"/>
          <w:numId w:val="11"/>
        </w:numPr>
        <w:rPr>
          <w:rFonts w:hint="eastAsia"/>
        </w:rPr>
      </w:pPr>
      <w:r>
        <w:rPr>
          <w:rStyle w:val="SourceText"/>
        </w:rPr>
        <w:t>在</w:t>
      </w:r>
      <w:r>
        <w:rPr>
          <w:rStyle w:val="SourceText"/>
        </w:rPr>
        <w:t>docker</w:t>
      </w:r>
      <w:r>
        <w:rPr>
          <w:rStyle w:val="SourceText"/>
        </w:rPr>
        <w:t>上安装了</w:t>
      </w:r>
      <w:r>
        <w:rPr>
          <w:rStyle w:val="SourceText"/>
        </w:rPr>
        <w:t>xclock</w:t>
      </w:r>
      <w:r>
        <w:rPr>
          <w:rStyle w:val="SourceText"/>
        </w:rPr>
        <w:t>程序</w:t>
      </w:r>
      <w:r>
        <w:rPr>
          <w:rStyle w:val="SourceText"/>
        </w:rPr>
        <w:br/>
        <w:t>apt install x11-apps</w:t>
      </w:r>
    </w:p>
    <w:p w14:paraId="3CD2002A" w14:textId="77777777" w:rsidR="00223928" w:rsidRDefault="00223928">
      <w:pPr>
        <w:pStyle w:val="Standard"/>
        <w:rPr>
          <w:rFonts w:hint="eastAsia"/>
        </w:rPr>
      </w:pPr>
    </w:p>
    <w:p w14:paraId="5F5D1702" w14:textId="77777777" w:rsidR="00223928" w:rsidRDefault="00223928">
      <w:pPr>
        <w:pStyle w:val="Standard"/>
        <w:rPr>
          <w:rFonts w:hint="eastAsia"/>
        </w:rPr>
      </w:pPr>
    </w:p>
    <w:p w14:paraId="11489A12" w14:textId="77777777" w:rsidR="00223928" w:rsidRDefault="00223928">
      <w:pPr>
        <w:pStyle w:val="Standard"/>
        <w:rPr>
          <w:rFonts w:hint="eastAsia"/>
        </w:rPr>
      </w:pPr>
    </w:p>
    <w:p w14:paraId="294B5F0F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</w:rPr>
        <w:t>PIPELINE</w:t>
      </w:r>
    </w:p>
    <w:p w14:paraId="4B8A96F8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数据集准备，需要满足规定格式</w:t>
      </w:r>
    </w:p>
    <w:p w14:paraId="1ECE7DBD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</w:rPr>
        <w:t>不满足需要自己写脚本转化</w:t>
      </w:r>
    </w:p>
    <w:p w14:paraId="72BA86BC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调用</w:t>
      </w:r>
      <w:r>
        <w:rPr>
          <w:rStyle w:val="SourceText"/>
        </w:rPr>
        <w:t>google api</w:t>
      </w:r>
      <w:r>
        <w:rPr>
          <w:rStyle w:val="SourceText"/>
        </w:rPr>
        <w:t>的脚本完成到</w:t>
      </w:r>
      <w:r>
        <w:rPr>
          <w:rStyle w:val="SourceText"/>
        </w:rPr>
        <w:t>tfrecord</w:t>
      </w:r>
      <w:r>
        <w:rPr>
          <w:rStyle w:val="SourceText"/>
        </w:rPr>
        <w:t>的转化</w:t>
      </w:r>
    </w:p>
    <w:p w14:paraId="78CFDAA5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根据需求修改</w:t>
      </w:r>
      <w:r>
        <w:rPr>
          <w:rStyle w:val="SourceText"/>
        </w:rPr>
        <w:t>google api</w:t>
      </w:r>
    </w:p>
    <w:p w14:paraId="5903F1FD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运行</w:t>
      </w:r>
      <w:r>
        <w:rPr>
          <w:rStyle w:val="SourceText"/>
        </w:rPr>
        <w:t>lib_update</w:t>
      </w:r>
      <w:r>
        <w:rPr>
          <w:rStyle w:val="SourceText"/>
        </w:rPr>
        <w:t>完成打包</w:t>
      </w:r>
    </w:p>
    <w:p w14:paraId="07674F1B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运行</w:t>
      </w:r>
      <w:r>
        <w:rPr>
          <w:rStyle w:val="SourceText"/>
        </w:rPr>
        <w:t>train.sh</w:t>
      </w:r>
      <w:r>
        <w:rPr>
          <w:rStyle w:val="SourceText"/>
        </w:rPr>
        <w:t>训练</w:t>
      </w:r>
    </w:p>
    <w:p w14:paraId="21526A45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运行</w:t>
      </w:r>
      <w:r>
        <w:rPr>
          <w:rStyle w:val="SourceText"/>
        </w:rPr>
        <w:t>eval.sh</w:t>
      </w:r>
      <w:r>
        <w:rPr>
          <w:rStyle w:val="SourceText"/>
        </w:rPr>
        <w:t>测试</w:t>
      </w:r>
    </w:p>
    <w:p w14:paraId="71C39A07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运行</w:t>
      </w:r>
      <w:r>
        <w:rPr>
          <w:rStyle w:val="SourceText"/>
        </w:rPr>
        <w:t>tf2pb</w:t>
      </w:r>
      <w:r>
        <w:rPr>
          <w:rStyle w:val="SourceText"/>
        </w:rPr>
        <w:t>转换模型成</w:t>
      </w:r>
      <w:r>
        <w:rPr>
          <w:rStyle w:val="SourceText"/>
        </w:rPr>
        <w:t>.pb</w:t>
      </w:r>
    </w:p>
    <w:p w14:paraId="77F8EAE3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运行</w:t>
      </w:r>
      <w:r>
        <w:rPr>
          <w:rStyle w:val="SourceText"/>
        </w:rPr>
        <w:t>pb2tflite</w:t>
      </w:r>
      <w:r>
        <w:rPr>
          <w:rStyle w:val="SourceText"/>
        </w:rPr>
        <w:t>完成</w:t>
      </w:r>
      <w:r>
        <w:rPr>
          <w:rStyle w:val="SourceText"/>
        </w:rPr>
        <w:t>quant</w:t>
      </w:r>
      <w:r>
        <w:rPr>
          <w:rStyle w:val="SourceText"/>
        </w:rPr>
        <w:t>和</w:t>
      </w:r>
      <w:r>
        <w:rPr>
          <w:rStyle w:val="SourceText"/>
        </w:rPr>
        <w:t>tflite</w:t>
      </w:r>
      <w:r>
        <w:rPr>
          <w:rStyle w:val="SourceText"/>
        </w:rPr>
        <w:t>转换</w:t>
      </w:r>
    </w:p>
    <w:p w14:paraId="2357F97B" w14:textId="77777777" w:rsidR="00223928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rPr>
          <w:rStyle w:val="SourceText"/>
        </w:rPr>
        <w:t>运行</w:t>
      </w:r>
      <w:r>
        <w:rPr>
          <w:rStyle w:val="SourceText"/>
        </w:rPr>
        <w:t>tf_lite.py</w:t>
      </w:r>
      <w:r>
        <w:rPr>
          <w:rStyle w:val="SourceText"/>
        </w:rPr>
        <w:t>进行</w:t>
      </w:r>
      <w:r>
        <w:rPr>
          <w:rStyle w:val="SourceText"/>
        </w:rPr>
        <w:t>simulation</w:t>
      </w:r>
    </w:p>
    <w:p w14:paraId="010AB6A2" w14:textId="77777777" w:rsidR="00223928" w:rsidRDefault="00223928">
      <w:pPr>
        <w:pStyle w:val="Standard"/>
        <w:rPr>
          <w:rFonts w:hint="eastAsia"/>
        </w:rPr>
      </w:pPr>
    </w:p>
    <w:p w14:paraId="130D1B41" w14:textId="77777777" w:rsidR="00223928" w:rsidRDefault="00223928">
      <w:pPr>
        <w:pStyle w:val="Standard"/>
        <w:rPr>
          <w:rFonts w:hint="eastAsia"/>
        </w:rPr>
      </w:pPr>
    </w:p>
    <w:p w14:paraId="78DB3B24" w14:textId="77777777" w:rsidR="00223928" w:rsidRDefault="00223928">
      <w:pPr>
        <w:pStyle w:val="Standard"/>
        <w:rPr>
          <w:rFonts w:hint="eastAsia"/>
        </w:rPr>
      </w:pPr>
    </w:p>
    <w:p w14:paraId="0D78D811" w14:textId="77777777" w:rsidR="00223928" w:rsidRDefault="00223928">
      <w:pPr>
        <w:pStyle w:val="Standard"/>
        <w:rPr>
          <w:rFonts w:hint="eastAsia"/>
        </w:rPr>
      </w:pPr>
    </w:p>
    <w:p w14:paraId="7005C955" w14:textId="77777777" w:rsidR="00223928" w:rsidRDefault="00223928">
      <w:pPr>
        <w:pStyle w:val="Standard"/>
        <w:rPr>
          <w:rFonts w:hint="eastAsia"/>
        </w:rPr>
      </w:pPr>
    </w:p>
    <w:p w14:paraId="2909B4D2" w14:textId="77777777" w:rsidR="00223928" w:rsidRDefault="00223928">
      <w:pPr>
        <w:pStyle w:val="Standard"/>
        <w:rPr>
          <w:rFonts w:hint="eastAsia"/>
        </w:rPr>
      </w:pPr>
    </w:p>
    <w:p w14:paraId="746AA857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  <w:rFonts w:ascii="Droid Sans Mono" w:hAnsi="Droid Sans Mono"/>
          <w:color w:val="657B83"/>
        </w:rPr>
        <w:t>bbox</w:t>
      </w:r>
      <w:r>
        <w:rPr>
          <w:rStyle w:val="SourceText"/>
          <w:rFonts w:ascii="Droid Sans Mono" w:hAnsi="Droid Sans Mono"/>
          <w:color w:val="657B83"/>
        </w:rPr>
        <w:t>的后处理</w:t>
      </w:r>
    </w:p>
    <w:p w14:paraId="3AC8F975" w14:textId="77777777" w:rsidR="00223928" w:rsidRDefault="00000000">
      <w:pPr>
        <w:pStyle w:val="Standard"/>
        <w:numPr>
          <w:ilvl w:val="0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657B83"/>
        </w:rPr>
        <w:t>eval</w:t>
      </w:r>
      <w:r>
        <w:rPr>
          <w:rStyle w:val="SourceText"/>
          <w:rFonts w:ascii="Droid Sans Mono" w:hAnsi="Droid Sans Mono"/>
          <w:color w:val="657B83"/>
        </w:rPr>
        <w:t>分析</w:t>
      </w:r>
    </w:p>
    <w:p w14:paraId="4B16CE0D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657B83"/>
        </w:rPr>
        <w:lastRenderedPageBreak/>
        <w:t>输出的是</w:t>
      </w:r>
      <w:r>
        <w:rPr>
          <w:rStyle w:val="SourceText"/>
          <w:rFonts w:ascii="Droid Sans Mono" w:hAnsi="Droid Sans Mono"/>
          <w:color w:val="657B83"/>
        </w:rPr>
        <w:t>scale/normalize</w:t>
      </w:r>
      <w:r>
        <w:rPr>
          <w:rStyle w:val="SourceText"/>
          <w:rFonts w:ascii="Droid Sans Mono" w:hAnsi="Droid Sans Mono"/>
          <w:color w:val="657B83"/>
        </w:rPr>
        <w:t>过后的坐标</w:t>
      </w:r>
    </w:p>
    <w:p w14:paraId="44EBACAD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657B83"/>
        </w:rPr>
        <w:t>eval</w:t>
      </w:r>
      <w:r>
        <w:rPr>
          <w:rStyle w:val="SourceText"/>
          <w:rFonts w:ascii="Droid Sans Mono" w:hAnsi="Droid Sans Mono"/>
          <w:color w:val="657B83"/>
        </w:rPr>
        <w:t>在</w:t>
      </w:r>
      <w:r>
        <w:rPr>
          <w:rStyle w:val="SourceText"/>
          <w:rFonts w:ascii="Droid Sans Mono" w:hAnsi="Droid Sans Mono"/>
          <w:color w:val="657B83"/>
        </w:rPr>
        <w:t>eval.util</w:t>
      </w:r>
      <w:r>
        <w:rPr>
          <w:rStyle w:val="SourceText"/>
          <w:rFonts w:ascii="Droid Sans Mono" w:hAnsi="Droid Sans Mono"/>
          <w:color w:val="657B83"/>
        </w:rPr>
        <w:t>里处理，</w:t>
      </w:r>
      <w:r>
        <w:rPr>
          <w:rStyle w:val="SourceText"/>
          <w:rFonts w:ascii="Droid Sans Mono" w:hAnsi="Droid Sans Mono"/>
          <w:b/>
          <w:color w:val="586E75"/>
        </w:rPr>
        <w:t>有一个</w:t>
      </w:r>
      <w:r>
        <w:rPr>
          <w:rStyle w:val="SourceText"/>
          <w:rFonts w:ascii="Droid Sans Mono" w:hAnsi="Droid Sans Mono"/>
          <w:b/>
          <w:color w:val="586E75"/>
        </w:rPr>
        <w:t>_scale_box_to_absolute</w:t>
      </w:r>
      <w:r>
        <w:rPr>
          <w:rStyle w:val="SourceText"/>
          <w:rFonts w:ascii="Droid Sans Mono" w:hAnsi="Droid Sans Mono"/>
          <w:b/>
          <w:color w:val="586E75"/>
        </w:rPr>
        <w:t>来恢复坐标，在</w:t>
      </w:r>
      <w:r>
        <w:rPr>
          <w:rStyle w:val="SourceText"/>
          <w:rFonts w:ascii="Droid Sans Mono" w:hAnsi="Droid Sans Mono"/>
          <w:b/>
          <w:color w:val="586E75"/>
        </w:rPr>
        <w:t>core</w:t>
      </w:r>
      <w:r>
        <w:rPr>
          <w:rStyle w:val="SourceText"/>
          <w:rFonts w:ascii="Droid Sans Mono" w:hAnsi="Droid Sans Mono"/>
          <w:b/>
          <w:color w:val="586E75"/>
        </w:rPr>
        <w:t>里有一个</w:t>
      </w:r>
      <w:r>
        <w:rPr>
          <w:rStyle w:val="SourceText"/>
          <w:rFonts w:ascii="Droid Sans Mono" w:hAnsi="Droid Sans Mono"/>
          <w:b/>
          <w:color w:val="586E75"/>
        </w:rPr>
        <w:t>box_list_ops</w:t>
      </w:r>
      <w:r>
        <w:rPr>
          <w:rStyle w:val="SourceText"/>
          <w:rFonts w:ascii="Droid Sans Mono" w:hAnsi="Droid Sans Mono"/>
          <w:b/>
          <w:color w:val="586E75"/>
        </w:rPr>
        <w:t>有处理函数。</w:t>
      </w:r>
    </w:p>
    <w:p w14:paraId="204C4E87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b/>
          <w:color w:val="586E75"/>
        </w:rPr>
        <w:t>在</w:t>
      </w:r>
      <w:r>
        <w:rPr>
          <w:rStyle w:val="SourceText"/>
          <w:rFonts w:ascii="Droid Sans Mono" w:hAnsi="Droid Sans Mono"/>
          <w:b/>
          <w:color w:val="586E75"/>
        </w:rPr>
        <w:t>visualization_utils</w:t>
      </w:r>
      <w:r>
        <w:rPr>
          <w:rStyle w:val="SourceText"/>
          <w:rFonts w:ascii="Droid Sans Mono" w:hAnsi="Droid Sans Mono"/>
          <w:b/>
          <w:color w:val="586E75"/>
        </w:rPr>
        <w:t>里有个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draw_side_by_side_evaluation_image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br/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分析发现输出没有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，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gt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有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</w:t>
      </w:r>
    </w:p>
    <w:p w14:paraId="2A6D572D" w14:textId="77777777" w:rsidR="00223928" w:rsidRDefault="00000000">
      <w:pPr>
        <w:pStyle w:val="Standard"/>
        <w:numPr>
          <w:ilvl w:val="0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model_lib_v2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里有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eager_eval_loop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，</w:t>
      </w:r>
    </w:p>
    <w:p w14:paraId="3FB633C9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调用了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compute_eval_dict</w:t>
      </w:r>
    </w:p>
    <w:p w14:paraId="4BED8913" w14:textId="77777777" w:rsidR="00223928" w:rsidRDefault="00000000">
      <w:pPr>
        <w:pStyle w:val="Standard"/>
        <w:numPr>
          <w:ilvl w:val="2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里面调用了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detection_model.postprocess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，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出来的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prediction_dict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有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</w:t>
      </w:r>
    </w:p>
    <w:p w14:paraId="72B07CAF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调用了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prepare_eval_dict</w:t>
      </w:r>
    </w:p>
    <w:p w14:paraId="77AC3D28" w14:textId="77777777" w:rsidR="00223928" w:rsidRDefault="00000000">
      <w:pPr>
        <w:pStyle w:val="Standard"/>
        <w:numPr>
          <w:ilvl w:val="2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输入的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detections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里有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reid</w:t>
      </w:r>
    </w:p>
    <w:p w14:paraId="25B323D7" w14:textId="77777777" w:rsidR="00223928" w:rsidRDefault="00000000">
      <w:pPr>
        <w:pStyle w:val="Standard"/>
        <w:numPr>
          <w:ilvl w:val="2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在这调用了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result_dict_for_batched_example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，没有对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进行处理</w:t>
      </w:r>
    </w:p>
    <w:p w14:paraId="6472AFC4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调用了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draw_side_by_side_evaluation_image</w:t>
      </w:r>
    </w:p>
    <w:p w14:paraId="1ECDE90B" w14:textId="77777777" w:rsidR="00223928" w:rsidRDefault="00000000">
      <w:pPr>
        <w:pStyle w:val="Standard"/>
        <w:numPr>
          <w:ilvl w:val="2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调用了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draw_bounding_boxes_on_image_tensors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，没有传入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信息，可以对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进行处理</w:t>
      </w:r>
    </w:p>
    <w:p w14:paraId="5C72019E" w14:textId="77777777" w:rsidR="00223928" w:rsidRDefault="00000000">
      <w:pPr>
        <w:pStyle w:val="Standard"/>
        <w:numPr>
          <w:ilvl w:val="0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我的改动</w:t>
      </w:r>
    </w:p>
    <w:p w14:paraId="1CB4F433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result_dict_for_batched_example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加上了对于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的处理</w:t>
      </w:r>
    </w:p>
    <w:p w14:paraId="65090E49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把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传入了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visualize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函数里，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predict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和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gt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都显示正常</w:t>
      </w:r>
    </w:p>
    <w:p w14:paraId="2775E47B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draw_side_by_side_evaluation_image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可以调整一张图画多少个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box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，一共画多少张图</w:t>
      </w:r>
    </w:p>
    <w:p w14:paraId="70CB13FA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只有一个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bbox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被画出来的原因是后处理部分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_center_params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.max_box_predictions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是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1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，导致就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predict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出来了一个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bbox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，后来发现改一下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config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就成了</w:t>
      </w:r>
    </w:p>
    <w:p w14:paraId="39CA6118" w14:textId="77777777" w:rsidR="00223928" w:rsidRDefault="00000000">
      <w:pPr>
        <w:pStyle w:val="Standard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657B83"/>
          <w:shd w:val="clear" w:color="auto" w:fill="FDF6E3"/>
        </w:rPr>
        <w:t>在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eager_eval_loop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里保存为图片</w:t>
      </w:r>
    </w:p>
    <w:p w14:paraId="23FBB88D" w14:textId="77777777" w:rsidR="00223928" w:rsidRDefault="00223928">
      <w:pPr>
        <w:pStyle w:val="Standard"/>
        <w:rPr>
          <w:rFonts w:hint="eastAsia"/>
        </w:rPr>
      </w:pPr>
    </w:p>
    <w:p w14:paraId="0AE3C31B" w14:textId="77777777" w:rsidR="00223928" w:rsidRDefault="00223928">
      <w:pPr>
        <w:pStyle w:val="Standard"/>
        <w:rPr>
          <w:rFonts w:hint="eastAsia"/>
        </w:rPr>
      </w:pPr>
    </w:p>
    <w:p w14:paraId="5EC09A07" w14:textId="77777777" w:rsidR="00223928" w:rsidRDefault="00223928">
      <w:pPr>
        <w:pStyle w:val="Standard"/>
        <w:rPr>
          <w:rFonts w:hint="eastAsia"/>
        </w:rPr>
      </w:pPr>
    </w:p>
    <w:p w14:paraId="1DE1F9BA" w14:textId="77777777" w:rsidR="00223928" w:rsidRDefault="00223928">
      <w:pPr>
        <w:pStyle w:val="Standard"/>
        <w:rPr>
          <w:rFonts w:hint="eastAsia"/>
        </w:rPr>
      </w:pPr>
    </w:p>
    <w:p w14:paraId="01361FBA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  <w:rFonts w:ascii="Droid Sans Mono" w:hAnsi="Droid Sans Mono"/>
          <w:b/>
          <w:color w:val="586E75"/>
        </w:rPr>
        <w:t>一些解决</w:t>
      </w:r>
      <w:r>
        <w:rPr>
          <w:rStyle w:val="SourceText"/>
          <w:rFonts w:ascii="Droid Sans Mono" w:hAnsi="Droid Sans Mono"/>
          <w:b/>
          <w:color w:val="586E75"/>
        </w:rPr>
        <w:t>ID</w:t>
      </w:r>
      <w:r>
        <w:rPr>
          <w:rStyle w:val="SourceText"/>
          <w:rFonts w:ascii="Droid Sans Mono" w:hAnsi="Droid Sans Mono"/>
          <w:b/>
          <w:color w:val="586E75"/>
        </w:rPr>
        <w:t>问题的可能方案</w:t>
      </w:r>
    </w:p>
    <w:p w14:paraId="146BDD2B" w14:textId="77777777" w:rsidR="00223928" w:rsidRDefault="00000000">
      <w:pPr>
        <w:pStyle w:val="Standard"/>
        <w:numPr>
          <w:ilvl w:val="0"/>
          <w:numId w:val="14"/>
        </w:numPr>
        <w:rPr>
          <w:rFonts w:hint="eastAsia"/>
        </w:rPr>
      </w:pPr>
      <w:r>
        <w:rPr>
          <w:rStyle w:val="SourceText"/>
          <w:rFonts w:ascii="Droid Sans Mono" w:hAnsi="Droid Sans Mono"/>
          <w:b/>
          <w:color w:val="586E75"/>
        </w:rPr>
        <w:t>改总</w:t>
      </w:r>
      <w:r>
        <w:rPr>
          <w:rStyle w:val="SourceText"/>
          <w:rFonts w:ascii="Droid Sans Mono" w:hAnsi="Droid Sans Mono"/>
          <w:b/>
          <w:color w:val="586E75"/>
        </w:rPr>
        <w:t>loss</w:t>
      </w:r>
      <w:r>
        <w:rPr>
          <w:rStyle w:val="SourceText"/>
          <w:rFonts w:ascii="Droid Sans Mono" w:hAnsi="Droid Sans Mono"/>
          <w:b/>
          <w:color w:val="586E75"/>
        </w:rPr>
        <w:t>的计算方式</w:t>
      </w:r>
    </w:p>
    <w:p w14:paraId="09106FC0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self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.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s_det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859900"/>
          <w:shd w:val="clear" w:color="auto" w:fill="FDF6E3"/>
        </w:rPr>
        <w:t>=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CB4B16"/>
          <w:shd w:val="clear" w:color="auto" w:fill="FDF6E3"/>
        </w:rPr>
        <w:t>tf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.Variable(</w:t>
      </w:r>
      <w:r>
        <w:rPr>
          <w:rStyle w:val="SourceText"/>
          <w:rFonts w:ascii="Droid Sans Mono" w:hAnsi="Droid Sans Mono"/>
          <w:color w:val="859900"/>
          <w:shd w:val="clear" w:color="auto" w:fill="FDF6E3"/>
        </w:rPr>
        <w:t>-</w:t>
      </w:r>
      <w:r>
        <w:rPr>
          <w:rStyle w:val="SourceText"/>
          <w:rFonts w:ascii="Droid Sans Mono" w:hAnsi="Droid Sans Mono"/>
          <w:color w:val="D33682"/>
          <w:shd w:val="clear" w:color="auto" w:fill="FDF6E3"/>
        </w:rPr>
        <w:t>1.85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859900"/>
          <w:shd w:val="clear" w:color="auto" w:fill="FDF6E3"/>
        </w:rPr>
        <w:t>*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CB4B16"/>
          <w:shd w:val="clear" w:color="auto" w:fill="FDF6E3"/>
        </w:rPr>
        <w:t>tf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.ones(</w:t>
      </w:r>
      <w:r>
        <w:rPr>
          <w:rStyle w:val="SourceText"/>
          <w:rFonts w:ascii="Droid Sans Mono" w:hAnsi="Droid Sans Mono"/>
          <w:color w:val="D33682"/>
          <w:shd w:val="clear" w:color="auto" w:fill="FDF6E3"/>
        </w:rPr>
        <w:t>1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))</w:t>
      </w:r>
    </w:p>
    <w:p w14:paraId="569BCF69" w14:textId="77777777" w:rsidR="00223928" w:rsidRDefault="00000000">
      <w:pPr>
        <w:pStyle w:val="Standard"/>
        <w:spacing w:line="324" w:lineRule="atLeast"/>
        <w:rPr>
          <w:rFonts w:hint="eastAsia"/>
        </w:rPr>
      </w:pPr>
      <w:r>
        <w:rPr>
          <w:rFonts w:ascii="Droid Sans Mono" w:hAnsi="Droid Sans Mono"/>
          <w:color w:val="268BD2"/>
          <w:shd w:val="clear" w:color="auto" w:fill="FDF6E3"/>
        </w:rPr>
        <w:t>self</w:t>
      </w:r>
      <w:r>
        <w:rPr>
          <w:rFonts w:ascii="Droid Sans Mono" w:hAnsi="Droid Sans Mono"/>
          <w:color w:val="657B83"/>
          <w:shd w:val="clear" w:color="auto" w:fill="FDF6E3"/>
        </w:rPr>
        <w:t>.</w:t>
      </w:r>
      <w:r>
        <w:rPr>
          <w:rFonts w:ascii="Droid Sans Mono" w:hAnsi="Droid Sans Mono"/>
          <w:color w:val="268BD2"/>
          <w:shd w:val="clear" w:color="auto" w:fill="FDF6E3"/>
        </w:rPr>
        <w:t>s_id</w:t>
      </w:r>
      <w:r>
        <w:rPr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Fonts w:ascii="Droid Sans Mono" w:hAnsi="Droid Sans Mono"/>
          <w:color w:val="859900"/>
          <w:shd w:val="clear" w:color="auto" w:fill="FDF6E3"/>
        </w:rPr>
        <w:t>=</w:t>
      </w:r>
      <w:r>
        <w:rPr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Fonts w:ascii="Droid Sans Mono" w:hAnsi="Droid Sans Mono"/>
          <w:color w:val="CB4B16"/>
          <w:shd w:val="clear" w:color="auto" w:fill="FDF6E3"/>
        </w:rPr>
        <w:t>tf</w:t>
      </w:r>
      <w:r>
        <w:rPr>
          <w:rFonts w:ascii="Droid Sans Mono" w:hAnsi="Droid Sans Mono"/>
          <w:color w:val="657B83"/>
          <w:shd w:val="clear" w:color="auto" w:fill="FDF6E3"/>
        </w:rPr>
        <w:t>.Variable(</w:t>
      </w:r>
      <w:r>
        <w:rPr>
          <w:rFonts w:ascii="Droid Sans Mono" w:hAnsi="Droid Sans Mono"/>
          <w:color w:val="859900"/>
          <w:shd w:val="clear" w:color="auto" w:fill="FDF6E3"/>
        </w:rPr>
        <w:t>-</w:t>
      </w:r>
      <w:r>
        <w:rPr>
          <w:rFonts w:ascii="Droid Sans Mono" w:hAnsi="Droid Sans Mono"/>
          <w:color w:val="D33682"/>
          <w:shd w:val="clear" w:color="auto" w:fill="FDF6E3"/>
        </w:rPr>
        <w:t>1.05</w:t>
      </w:r>
      <w:r>
        <w:rPr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Fonts w:ascii="Droid Sans Mono" w:hAnsi="Droid Sans Mono"/>
          <w:color w:val="859900"/>
          <w:shd w:val="clear" w:color="auto" w:fill="FDF6E3"/>
        </w:rPr>
        <w:t>*</w:t>
      </w:r>
      <w:r>
        <w:rPr>
          <w:rFonts w:ascii="Droid Sans Mono" w:hAnsi="Droid Sans Mono"/>
          <w:color w:val="657B83"/>
          <w:shd w:val="clear" w:color="auto" w:fill="FDF6E3"/>
        </w:rPr>
        <w:t xml:space="preserve"> </w:t>
      </w:r>
      <w:r>
        <w:rPr>
          <w:rFonts w:ascii="Droid Sans Mono" w:hAnsi="Droid Sans Mono"/>
          <w:color w:val="CB4B16"/>
          <w:shd w:val="clear" w:color="auto" w:fill="FDF6E3"/>
        </w:rPr>
        <w:t>tf</w:t>
      </w:r>
      <w:r>
        <w:rPr>
          <w:rFonts w:ascii="Droid Sans Mono" w:hAnsi="Droid Sans Mono"/>
          <w:color w:val="657B83"/>
          <w:shd w:val="clear" w:color="auto" w:fill="FDF6E3"/>
        </w:rPr>
        <w:t>.ones(</w:t>
      </w:r>
      <w:r>
        <w:rPr>
          <w:rFonts w:ascii="Droid Sans Mono" w:hAnsi="Droid Sans Mono"/>
          <w:color w:val="D33682"/>
          <w:shd w:val="clear" w:color="auto" w:fill="FDF6E3"/>
        </w:rPr>
        <w:t>1</w:t>
      </w:r>
      <w:r>
        <w:rPr>
          <w:rFonts w:ascii="Droid Sans Mono" w:hAnsi="Droid Sans Mono"/>
          <w:color w:val="657B83"/>
          <w:shd w:val="clear" w:color="auto" w:fill="FDF6E3"/>
        </w:rPr>
        <w:t>))</w:t>
      </w:r>
    </w:p>
    <w:p w14:paraId="3270C93F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  <w:rFonts w:ascii="Droid Sans Mono" w:hAnsi="Droid Sans Mono"/>
          <w:b/>
          <w:color w:val="586E75"/>
        </w:rPr>
        <w:t>没有啥用</w:t>
      </w:r>
    </w:p>
    <w:p w14:paraId="2BE54CCE" w14:textId="77777777" w:rsidR="00223928" w:rsidRDefault="00000000">
      <w:pPr>
        <w:pStyle w:val="Standard"/>
        <w:numPr>
          <w:ilvl w:val="0"/>
          <w:numId w:val="14"/>
        </w:numPr>
        <w:rPr>
          <w:rFonts w:hint="eastAsia"/>
        </w:rPr>
      </w:pPr>
      <w:r>
        <w:rPr>
          <w:rStyle w:val="SourceText"/>
          <w:rFonts w:ascii="Droid Sans Mono" w:hAnsi="Droid Sans Mono"/>
          <w:b/>
          <w:color w:val="586E75"/>
        </w:rPr>
        <w:t>换</w:t>
      </w:r>
      <w:r>
        <w:rPr>
          <w:rStyle w:val="SourceText"/>
          <w:rFonts w:ascii="Droid Sans Mono" w:hAnsi="Droid Sans Mono"/>
          <w:b/>
          <w:color w:val="586E75"/>
        </w:rPr>
        <w:t>dataset</w:t>
      </w:r>
    </w:p>
    <w:p w14:paraId="16C0494A" w14:textId="77777777" w:rsidR="00223928" w:rsidRDefault="00000000">
      <w:pPr>
        <w:pStyle w:val="Standard"/>
        <w:numPr>
          <w:ilvl w:val="0"/>
          <w:numId w:val="14"/>
        </w:numPr>
        <w:rPr>
          <w:rFonts w:hint="eastAsia"/>
        </w:rPr>
      </w:pPr>
      <w:r>
        <w:rPr>
          <w:rStyle w:val="SourceText"/>
          <w:rFonts w:ascii="Droid Sans Mono" w:hAnsi="Droid Sans Mono"/>
          <w:b/>
          <w:color w:val="586E75"/>
        </w:rPr>
        <w:t>换一个</w:t>
      </w:r>
      <w:r>
        <w:rPr>
          <w:rStyle w:val="SourceText"/>
          <w:rFonts w:ascii="Droid Sans Mono" w:hAnsi="Droid Sans Mono"/>
          <w:b/>
          <w:color w:val="586E75"/>
        </w:rPr>
        <w:t>loss</w:t>
      </w:r>
      <w:r>
        <w:rPr>
          <w:rStyle w:val="SourceText"/>
          <w:rFonts w:ascii="Droid Sans Mono" w:hAnsi="Droid Sans Mono"/>
          <w:b/>
          <w:color w:val="586E75"/>
        </w:rPr>
        <w:t>计算方式</w:t>
      </w:r>
    </w:p>
    <w:p w14:paraId="69C8562D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  <w:rFonts w:ascii="宋体" w:eastAsia="宋体" w:hAnsi="宋体" w:cs="宋体"/>
          <w:b/>
          <w:color w:val="586E75"/>
        </w:rPr>
        <w:t>成功了</w:t>
      </w:r>
    </w:p>
    <w:p w14:paraId="459EE253" w14:textId="77777777" w:rsidR="00223928" w:rsidRDefault="00000000">
      <w:pPr>
        <w:pStyle w:val="Standard"/>
        <w:rPr>
          <w:rFonts w:hint="eastAsia"/>
        </w:rPr>
      </w:pPr>
      <w:r>
        <w:rPr>
          <w:rFonts w:ascii="Liberation Mono" w:eastAsia="Noto Sans Mono CJK SC" w:hAnsi="Liberation Mono" w:cs="Liberation Mono"/>
          <w:noProof/>
        </w:rPr>
        <w:lastRenderedPageBreak/>
        <w:drawing>
          <wp:anchor distT="0" distB="0" distL="114300" distR="114300" simplePos="0" relativeHeight="3" behindDoc="0" locked="0" layoutInCell="1" allowOverlap="1" wp14:anchorId="5A39A20E" wp14:editId="700AE19A">
            <wp:simplePos x="0" y="0"/>
            <wp:positionH relativeFrom="column">
              <wp:posOffset>48243</wp:posOffset>
            </wp:positionH>
            <wp:positionV relativeFrom="paragraph">
              <wp:posOffset>82442</wp:posOffset>
            </wp:positionV>
            <wp:extent cx="6119996" cy="3648602"/>
            <wp:effectExtent l="0" t="0" r="0" b="8998"/>
            <wp:wrapSquare wrapText="bothSides"/>
            <wp:docPr id="4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486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B5D6C28" w14:textId="77777777" w:rsidR="00223928" w:rsidRDefault="00223928">
      <w:pPr>
        <w:pStyle w:val="Standard"/>
        <w:rPr>
          <w:rFonts w:hint="eastAsia"/>
        </w:rPr>
      </w:pPr>
    </w:p>
    <w:p w14:paraId="4A0B2AD9" w14:textId="77777777" w:rsidR="00223928" w:rsidRDefault="00223928">
      <w:pPr>
        <w:pStyle w:val="Standard"/>
        <w:rPr>
          <w:rFonts w:hint="eastAsia"/>
        </w:rPr>
      </w:pPr>
    </w:p>
    <w:p w14:paraId="2977AB76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</w:rPr>
        <w:t>分析</w:t>
      </w:r>
      <w:r>
        <w:rPr>
          <w:rStyle w:val="SourceText"/>
        </w:rPr>
        <w:t>reID</w:t>
      </w:r>
      <w:r>
        <w:rPr>
          <w:rStyle w:val="SourceText"/>
        </w:rPr>
        <w:t>相关的后处理</w:t>
      </w:r>
    </w:p>
    <w:p w14:paraId="6EF9A588" w14:textId="77777777" w:rsidR="00223928" w:rsidRDefault="00000000">
      <w:pPr>
        <w:pStyle w:val="Standard"/>
        <w:numPr>
          <w:ilvl w:val="0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 xml:space="preserve">compute_track_embedding_loss 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记录了</w:t>
      </w:r>
      <w:r>
        <w:rPr>
          <w:rStyle w:val="SourceText"/>
          <w:rFonts w:ascii="Droid Sans Mono" w:hAnsi="Droid Sans Mono"/>
          <w:color w:val="2AA198"/>
          <w:shd w:val="clear" w:color="auto" w:fill="FDF6E3"/>
        </w:rPr>
        <w:t>计算</w:t>
      </w:r>
      <w:r>
        <w:rPr>
          <w:rStyle w:val="SourceText"/>
          <w:rFonts w:ascii="Droid Sans Mono" w:hAnsi="Droid Sans Mono"/>
          <w:color w:val="2AA198"/>
          <w:shd w:val="clear" w:color="auto" w:fill="FDF6E3"/>
        </w:rPr>
        <w:t>loss</w:t>
      </w:r>
      <w:r>
        <w:rPr>
          <w:rStyle w:val="SourceText"/>
          <w:rFonts w:ascii="Droid Sans Mono" w:hAnsi="Droid Sans Mono"/>
          <w:color w:val="2AA198"/>
          <w:shd w:val="clear" w:color="auto" w:fill="FDF6E3"/>
        </w:rPr>
        <w:t>的过程</w:t>
      </w:r>
    </w:p>
    <w:p w14:paraId="7A50402C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从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object_reid_predictions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2AA198"/>
          <w:shd w:val="clear" w:color="auto" w:fill="FDF6E3"/>
        </w:rPr>
        <w:t>[8,96,96,128</w:t>
      </w:r>
      <w:r>
        <w:rPr>
          <w:rFonts w:ascii="Droid Sans Mono" w:hAnsi="Droid Sans Mono"/>
          <w:color w:val="2AA198"/>
          <w:shd w:val="clear" w:color="auto" w:fill="FDF6E3"/>
        </w:rPr>
        <w:t>]</w:t>
      </w:r>
    </w:p>
    <w:p w14:paraId="73BADC3B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先通过</w:t>
      </w:r>
      <w:r>
        <w:rPr>
          <w:rStyle w:val="SourceText"/>
          <w:rFonts w:ascii="Droid Sans Mono" w:hAnsi="Droid Sans Mono"/>
          <w:color w:val="CB4B16"/>
          <w:shd w:val="clear" w:color="auto" w:fill="FDF6E3"/>
        </w:rPr>
        <w:t>cn_assigner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.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get_batch_predictions_from_indices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变成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embedding[8,100,128]</w:t>
      </w:r>
    </w:p>
    <w:p w14:paraId="629FB433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再通过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self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.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track_reid_classification_net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变成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reid_classification[8,100,2300]</w:t>
      </w:r>
    </w:p>
    <w:p w14:paraId="23D0F09B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之后直接与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targets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算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loss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br/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数据：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ids[8,100],boxes[8,100,4],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转化后的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targets[8,100,2300]</w:t>
      </w:r>
    </w:p>
    <w:p w14:paraId="21AB2940" w14:textId="77777777" w:rsidR="00223928" w:rsidRDefault="00000000">
      <w:pPr>
        <w:pStyle w:val="Standard"/>
        <w:numPr>
          <w:ilvl w:val="0"/>
          <w:numId w:val="15"/>
        </w:numPr>
        <w:rPr>
          <w:rFonts w:hint="eastAsia"/>
        </w:rPr>
      </w:pPr>
      <w:r>
        <w:rPr>
          <w:rStyle w:val="SourceText"/>
        </w:rPr>
        <w:t>目前的后处理是</w:t>
      </w:r>
    </w:p>
    <w:p w14:paraId="3E5A45E8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从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object_reid_predictions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 xml:space="preserve"> </w:t>
      </w:r>
      <w:r>
        <w:rPr>
          <w:rStyle w:val="SourceText"/>
          <w:rFonts w:ascii="Droid Sans Mono" w:hAnsi="Droid Sans Mono"/>
          <w:color w:val="2AA198"/>
          <w:shd w:val="clear" w:color="auto" w:fill="FDF6E3"/>
        </w:rPr>
        <w:t>[8,96,96,128]</w:t>
      </w:r>
    </w:p>
    <w:p w14:paraId="28389DF7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AA198"/>
          <w:shd w:val="clear" w:color="auto" w:fill="FDF6E3"/>
        </w:rPr>
        <w:t>通过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predicted_embeddings_at_object_centers</w:t>
      </w:r>
      <w:r>
        <w:rPr>
          <w:rStyle w:val="SourceText"/>
          <w:rFonts w:ascii="Droid Sans Mono" w:hAnsi="Droid Sans Mono"/>
          <w:color w:val="2AA198"/>
          <w:shd w:val="clear" w:color="auto" w:fill="FDF6E3"/>
        </w:rPr>
        <w:t>[8,10,128]</w:t>
      </w:r>
    </w:p>
    <w:p w14:paraId="1F10C78D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657B83"/>
          <w:shd w:val="clear" w:color="auto" w:fill="FDF6E3"/>
        </w:rPr>
        <w:t>在经过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self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.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track_reid_classification_net[8,10,2300]</w:t>
      </w:r>
    </w:p>
    <w:p w14:paraId="61C43640" w14:textId="77777777" w:rsidR="00223928" w:rsidRDefault="00000000">
      <w:pPr>
        <w:pStyle w:val="Standard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268BD2"/>
          <w:shd w:val="clear" w:color="auto" w:fill="FDF6E3"/>
        </w:rPr>
        <w:t>在经过一个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argmax[8,10,1]</w:t>
      </w:r>
    </w:p>
    <w:p w14:paraId="3F6220C6" w14:textId="77777777" w:rsidR="00223928" w:rsidRDefault="00000000">
      <w:pPr>
        <w:pStyle w:val="Standard"/>
        <w:numPr>
          <w:ilvl w:val="0"/>
          <w:numId w:val="15"/>
        </w:numPr>
        <w:rPr>
          <w:rFonts w:hint="eastAsia"/>
        </w:rPr>
      </w:pPr>
      <w:r>
        <w:rPr>
          <w:rStyle w:val="SourceText"/>
          <w:rFonts w:ascii="Droid Sans Mono" w:hAnsi="Droid Sans Mono"/>
          <w:color w:val="657B83"/>
          <w:shd w:val="clear" w:color="auto" w:fill="FDF6E3"/>
        </w:rPr>
        <w:t>我的做法：只需要把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track_reid_classification_net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加进来，再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argmax</w:t>
      </w:r>
      <w:r>
        <w:rPr>
          <w:rStyle w:val="SourceText"/>
          <w:rFonts w:ascii="Droid Sans Mono" w:hAnsi="Droid Sans Mono"/>
          <w:color w:val="268BD2"/>
          <w:shd w:val="clear" w:color="auto" w:fill="FDF6E3"/>
        </w:rPr>
        <w:t>一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下</w:t>
      </w:r>
    </w:p>
    <w:p w14:paraId="32901882" w14:textId="77777777" w:rsidR="00223928" w:rsidRDefault="00223928">
      <w:pPr>
        <w:pStyle w:val="Standard"/>
        <w:rPr>
          <w:rFonts w:hint="eastAsia"/>
        </w:rPr>
      </w:pPr>
    </w:p>
    <w:p w14:paraId="5D08FF21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  <w:rFonts w:ascii="Droid Sans Mono" w:hAnsi="Droid Sans Mono"/>
          <w:color w:val="657B83"/>
          <w:shd w:val="clear" w:color="auto" w:fill="FDF6E3"/>
        </w:rPr>
        <w:t>网络出来的是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pred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是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logits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，然后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targets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是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onehot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形式的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label</w:t>
      </w:r>
    </w:p>
    <w:p w14:paraId="3D306EE7" w14:textId="77777777" w:rsidR="00223928" w:rsidRDefault="00000000">
      <w:pPr>
        <w:pStyle w:val="Standard"/>
        <w:rPr>
          <w:rFonts w:hint="eastAsia"/>
        </w:rPr>
      </w:pPr>
      <w:r>
        <w:rPr>
          <w:rStyle w:val="SourceText"/>
          <w:rFonts w:ascii="Droid Sans Mono" w:hAnsi="Droid Sans Mono"/>
          <w:color w:val="657B83"/>
          <w:shd w:val="clear" w:color="auto" w:fill="FDF6E3"/>
        </w:rPr>
        <w:t>忽然发现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print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出来的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argmax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后的不全是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34</w:t>
      </w:r>
      <w:r>
        <w:rPr>
          <w:rStyle w:val="SourceText"/>
          <w:rFonts w:ascii="Droid Sans Mono" w:hAnsi="Droid Sans Mono"/>
          <w:color w:val="657B83"/>
          <w:shd w:val="clear" w:color="auto" w:fill="FDF6E3"/>
        </w:rPr>
        <w:t>，成功了</w:t>
      </w:r>
    </w:p>
    <w:p w14:paraId="061B6C90" w14:textId="77777777" w:rsidR="00223928" w:rsidRDefault="00223928">
      <w:pPr>
        <w:pStyle w:val="Standard"/>
        <w:rPr>
          <w:rFonts w:hint="eastAsia"/>
        </w:rPr>
      </w:pPr>
    </w:p>
    <w:p w14:paraId="65207F37" w14:textId="77777777" w:rsidR="00223928" w:rsidRDefault="00223928">
      <w:pPr>
        <w:pStyle w:val="Standard"/>
        <w:rPr>
          <w:rFonts w:hint="eastAsia"/>
        </w:rPr>
      </w:pPr>
    </w:p>
    <w:p w14:paraId="2ABD55F2" w14:textId="77777777" w:rsidR="00223928" w:rsidRDefault="00223928">
      <w:pPr>
        <w:pStyle w:val="Standard"/>
        <w:rPr>
          <w:rFonts w:hint="eastAsia"/>
        </w:rPr>
      </w:pPr>
    </w:p>
    <w:p w14:paraId="3C96ED25" w14:textId="77777777" w:rsidR="00223928" w:rsidRDefault="00223928">
      <w:pPr>
        <w:pStyle w:val="Standard"/>
        <w:rPr>
          <w:rFonts w:hint="eastAsia"/>
        </w:rPr>
      </w:pPr>
    </w:p>
    <w:p w14:paraId="0514822E" w14:textId="77777777" w:rsidR="00223928" w:rsidRDefault="00223928">
      <w:pPr>
        <w:pageBreakBefore/>
        <w:widowControl/>
        <w:jc w:val="left"/>
        <w:rPr>
          <w:rFonts w:hint="eastAsia"/>
        </w:rPr>
      </w:pPr>
    </w:p>
    <w:p w14:paraId="7ED2DB1A" w14:textId="77777777" w:rsidR="00223928" w:rsidRDefault="00000000">
      <w:pPr>
        <w:pStyle w:val="a9"/>
        <w:numPr>
          <w:ilvl w:val="0"/>
          <w:numId w:val="16"/>
        </w:numPr>
      </w:pPr>
      <w:r>
        <w:t xml:space="preserve">先做量化意识训练，在export那步骤的时候，做切割，就是传heatmap，接收heatmap </w:t>
      </w:r>
    </w:p>
    <w:p w14:paraId="7A2C5DB7" w14:textId="77777777" w:rsidR="00223928" w:rsidRDefault="00000000">
      <w:pPr>
        <w:pStyle w:val="a9"/>
        <w:numPr>
          <w:ilvl w:val="0"/>
          <w:numId w:val="16"/>
        </w:numPr>
      </w:pPr>
      <w:r>
        <w:t>量化意识训练</w:t>
      </w:r>
    </w:p>
    <w:p w14:paraId="13143DA1" w14:textId="77777777" w:rsidR="00223928" w:rsidRDefault="00000000">
      <w:pPr>
        <w:pStyle w:val="a9"/>
        <w:ind w:left="420" w:firstLine="0"/>
      </w:pPr>
      <w:hyperlink r:id="rId23" w:history="1">
        <w:r>
          <w:rPr>
            <w:rStyle w:val="aa"/>
          </w:rPr>
          <w:t>http://192.168.50.82/ai/demos/type3/simple_scenarios/tracking/multiobjtracking/-/blob/main/configs/centernet_mobilenetv2_mpii_coco_single_person_export_pb_384_upsample_new_incl_obd_remove_flipaug_qat_test.config</w:t>
        </w:r>
      </w:hyperlink>
      <w:r>
        <w:t xml:space="preserve"> </w:t>
      </w:r>
    </w:p>
    <w:p w14:paraId="0A8CFE9E" w14:textId="77777777" w:rsidR="00223928" w:rsidRDefault="00000000">
      <w:pPr>
        <w:pStyle w:val="a9"/>
        <w:numPr>
          <w:ilvl w:val="0"/>
          <w:numId w:val="16"/>
        </w:numPr>
      </w:pPr>
      <w:r>
        <w:t>量化意识训练 byobu</w:t>
      </w:r>
    </w:p>
    <w:p w14:paraId="5E109E8E" w14:textId="77777777" w:rsidR="00223928" w:rsidRDefault="00000000">
      <w:pPr>
        <w:pStyle w:val="a9"/>
        <w:numPr>
          <w:ilvl w:val="1"/>
          <w:numId w:val="16"/>
        </w:numPr>
      </w:pPr>
      <w:r>
        <w:t>Graph_rewriter</w:t>
      </w:r>
    </w:p>
    <w:p w14:paraId="3E9F9F67" w14:textId="77777777" w:rsidR="00223928" w:rsidRDefault="00000000">
      <w:pPr>
        <w:pStyle w:val="a9"/>
        <w:numPr>
          <w:ilvl w:val="1"/>
          <w:numId w:val="16"/>
        </w:numPr>
      </w:pPr>
      <w:hyperlink r:id="rId24" w:history="1">
        <w:r>
          <w:rPr>
            <w:rStyle w:val="aa"/>
          </w:rPr>
          <w:t>https://blog.csdn.net/lifengcai_/article/details/81706171</w:t>
        </w:r>
      </w:hyperlink>
      <w:r>
        <w:t xml:space="preserve"> </w:t>
      </w:r>
    </w:p>
    <w:p w14:paraId="0CB308E4" w14:textId="77777777" w:rsidR="00223928" w:rsidRDefault="00000000">
      <w:pPr>
        <w:pStyle w:val="a9"/>
        <w:numPr>
          <w:ilvl w:val="1"/>
          <w:numId w:val="16"/>
        </w:numPr>
      </w:pPr>
      <w:r>
        <w:t>只需要改一下config文件即可，相当于在设定步数之后，复刻一个新的int8的模型参与训练，可以提高量化后的模型准确率</w:t>
      </w:r>
    </w:p>
    <w:p w14:paraId="4B68B778" w14:textId="77777777" w:rsidR="00223928" w:rsidRDefault="00000000">
      <w:pPr>
        <w:pStyle w:val="a9"/>
        <w:numPr>
          <w:ilvl w:val="0"/>
          <w:numId w:val="16"/>
        </w:numPr>
      </w:pPr>
      <w:r>
        <w:t>改bbox每个人1个</w:t>
      </w:r>
    </w:p>
    <w:p w14:paraId="0B53499E" w14:textId="77777777" w:rsidR="00223928" w:rsidRDefault="00000000">
      <w:pPr>
        <w:pStyle w:val="a9"/>
        <w:numPr>
          <w:ilvl w:val="1"/>
          <w:numId w:val="16"/>
        </w:numPr>
      </w:pPr>
      <w:r>
        <w:t>Eval部分num_visualizations10和</w:t>
      </w:r>
      <w:r>
        <w:rPr>
          <w:color w:val="FF0000"/>
        </w:rPr>
        <w:t>max_num_boxes_to_visualize</w:t>
      </w:r>
      <w:r>
        <w:t>20</w:t>
      </w:r>
    </w:p>
    <w:p w14:paraId="153BEFC5" w14:textId="77777777" w:rsidR="00223928" w:rsidRDefault="00000000">
      <w:pPr>
        <w:pStyle w:val="a9"/>
        <w:numPr>
          <w:ilvl w:val="1"/>
          <w:numId w:val="16"/>
        </w:numPr>
      </w:pPr>
      <w:r>
        <w:t>Train部分</w:t>
      </w:r>
      <w:r>
        <w:rPr>
          <w:color w:val="FF0000"/>
        </w:rPr>
        <w:t>max_box_predictions</w:t>
      </w:r>
      <w:r>
        <w:t>1和max_number_of_boxes1</w:t>
      </w:r>
    </w:p>
    <w:p w14:paraId="376A02FA" w14:textId="77777777" w:rsidR="00223928" w:rsidRDefault="00000000">
      <w:pPr>
        <w:pStyle w:val="a9"/>
        <w:numPr>
          <w:ilvl w:val="1"/>
          <w:numId w:val="16"/>
        </w:numPr>
      </w:pPr>
      <w:r>
        <w:t>在train和eval代码中先不改了，不好操作</w:t>
      </w:r>
    </w:p>
    <w:p w14:paraId="79010350" w14:textId="77777777" w:rsidR="00223928" w:rsidRDefault="00000000">
      <w:pPr>
        <w:pStyle w:val="a9"/>
        <w:numPr>
          <w:ilvl w:val="1"/>
          <w:numId w:val="16"/>
        </w:numPr>
      </w:pPr>
      <w:r>
        <w:t>之后可以在后处理部分解决，由于在输出heatmap之前加上了一个maxpooling等操作，可以使得heatmap峰值比较离散</w:t>
      </w:r>
    </w:p>
    <w:p w14:paraId="36E913BE" w14:textId="77777777" w:rsidR="00223928" w:rsidRDefault="00000000">
      <w:pPr>
        <w:pStyle w:val="a9"/>
        <w:ind w:left="840" w:firstLine="0"/>
      </w:pPr>
      <w:hyperlink r:id="rId25" w:history="1">
        <w:r>
          <w:rPr>
            <w:rStyle w:val="aa"/>
          </w:rPr>
          <w:t>http://192.168.50.82/ai/research/base_repo_restructure/google_object_detection_api/tf2/-/blob/centernet_imx500_modification_midout_for_multi_person/research/object_detection/meta_architectures/center_net_postm_meta_arch.py</w:t>
        </w:r>
      </w:hyperlink>
      <w:r>
        <w:t xml:space="preserve"> </w:t>
      </w:r>
    </w:p>
    <w:p w14:paraId="26A72748" w14:textId="77777777" w:rsidR="00223928" w:rsidRDefault="00000000">
      <w:pPr>
        <w:pStyle w:val="a9"/>
        <w:numPr>
          <w:ilvl w:val="0"/>
          <w:numId w:val="16"/>
        </w:numPr>
      </w:pPr>
      <w:r>
        <w:t>Tflite切分</w:t>
      </w:r>
    </w:p>
    <w:p w14:paraId="759AC507" w14:textId="77777777" w:rsidR="00223928" w:rsidRDefault="00000000">
      <w:pPr>
        <w:pStyle w:val="a9"/>
        <w:numPr>
          <w:ilvl w:val="1"/>
          <w:numId w:val="16"/>
        </w:numPr>
      </w:pPr>
      <w:r>
        <w:t>首先把transposeConv变成upsampling，只保留到24*24</w:t>
      </w:r>
      <w:r>
        <w:br/>
        <w:t>/workspace/google_api/tf2/research/object_detection/models/center_net_mobilenet_v2_feature_extractor.py, ok（又改回96了）</w:t>
      </w:r>
    </w:p>
    <w:p w14:paraId="4D858F82" w14:textId="77777777" w:rsidR="00223928" w:rsidRDefault="00000000">
      <w:pPr>
        <w:pStyle w:val="a9"/>
        <w:numPr>
          <w:ilvl w:val="1"/>
          <w:numId w:val="16"/>
        </w:numPr>
      </w:pPr>
      <w:r>
        <w:t>后续的预测头维度大概都得改</w:t>
      </w:r>
    </w:p>
    <w:p w14:paraId="17DF52B5" w14:textId="77777777" w:rsidR="00223928" w:rsidRDefault="00000000">
      <w:pPr>
        <w:pStyle w:val="a9"/>
        <w:ind w:left="840" w:firstLine="0"/>
      </w:pPr>
      <w:r>
        <w:t>_construct_prediction_heads，是自动的. ok</w:t>
      </w:r>
    </w:p>
    <w:p w14:paraId="6D74B37B" w14:textId="77777777" w:rsidR="00223928" w:rsidRDefault="00000000">
      <w:pPr>
        <w:pStyle w:val="a9"/>
        <w:numPr>
          <w:ilvl w:val="1"/>
          <w:numId w:val="16"/>
        </w:numPr>
      </w:pPr>
      <w:r>
        <w:t>把两个卷积+upsampling加到reID的分支（又给注释掉了）</w:t>
      </w:r>
    </w:p>
    <w:p w14:paraId="31166BB2" w14:textId="77777777" w:rsidR="00223928" w:rsidRDefault="00000000">
      <w:pPr>
        <w:pStyle w:val="a9"/>
        <w:ind w:left="840" w:firstLine="0"/>
      </w:pPr>
      <w:r>
        <w:t>_construct_prediction_heads, make_prediction_net, ok</w:t>
      </w:r>
    </w:p>
    <w:p w14:paraId="442E68CD" w14:textId="77777777" w:rsidR="00223928" w:rsidRDefault="00000000">
      <w:pPr>
        <w:pStyle w:val="a9"/>
        <w:numPr>
          <w:ilvl w:val="1"/>
          <w:numId w:val="16"/>
        </w:numPr>
      </w:pPr>
      <w:r>
        <w:t>将reID enbedding size 变为36（又改成4了）, ok</w:t>
      </w:r>
    </w:p>
    <w:p w14:paraId="437751D8" w14:textId="77777777" w:rsidR="00223928" w:rsidRDefault="00000000">
      <w:pPr>
        <w:pStyle w:val="a9"/>
        <w:numPr>
          <w:ilvl w:val="1"/>
          <w:numId w:val="16"/>
        </w:numPr>
      </w:pPr>
      <w:r>
        <w:t>抄一个pooling heatmap的函数，有一些定义的变量</w:t>
      </w:r>
    </w:p>
    <w:p w14:paraId="538BAF59" w14:textId="77777777" w:rsidR="00223928" w:rsidRDefault="00000000">
      <w:pPr>
        <w:pStyle w:val="a9"/>
        <w:ind w:left="840" w:firstLine="0"/>
      </w:pPr>
      <w:r>
        <w:t>top_k_feature_map_simplification, ok</w:t>
      </w:r>
    </w:p>
    <w:p w14:paraId="30D2C80B" w14:textId="77777777" w:rsidR="00223928" w:rsidRDefault="00000000">
      <w:pPr>
        <w:pStyle w:val="a9"/>
        <w:numPr>
          <w:ilvl w:val="1"/>
          <w:numId w:val="16"/>
        </w:numPr>
      </w:pPr>
      <w:r>
        <w:t>写一个新的postprocess函数, ok</w:t>
      </w:r>
    </w:p>
    <w:p w14:paraId="21511841" w14:textId="77777777" w:rsidR="00223928" w:rsidRDefault="00000000">
      <w:pPr>
        <w:pStyle w:val="a9"/>
        <w:numPr>
          <w:ilvl w:val="1"/>
          <w:numId w:val="16"/>
        </w:numPr>
      </w:pPr>
      <w:r>
        <w:t>Id部分的后处理恢复到原来，ok</w:t>
      </w:r>
    </w:p>
    <w:p w14:paraId="3F1C2950" w14:textId="77777777" w:rsidR="00223928" w:rsidRDefault="00000000">
      <w:pPr>
        <w:pStyle w:val="a9"/>
        <w:numPr>
          <w:ilvl w:val="1"/>
          <w:numId w:val="16"/>
        </w:numPr>
      </w:pPr>
      <w:r>
        <w:t>Core/standard_fileds需要更新, ok</w:t>
      </w:r>
    </w:p>
    <w:p w14:paraId="3669C8A4" w14:textId="77777777" w:rsidR="00223928" w:rsidRDefault="00000000">
      <w:pPr>
        <w:pStyle w:val="a9"/>
        <w:numPr>
          <w:ilvl w:val="1"/>
          <w:numId w:val="16"/>
        </w:numPr>
      </w:pPr>
      <w:r>
        <w:t>发现gt的size也需要改，eric到时候应该能支援一下</w:t>
      </w:r>
    </w:p>
    <w:p w14:paraId="1343089C" w14:textId="77777777" w:rsidR="00223928" w:rsidRDefault="00000000">
      <w:pPr>
        <w:pStyle w:val="a9"/>
        <w:ind w:left="840" w:firstLine="0"/>
      </w:pPr>
      <w:r>
        <w:t>/workspace/google_api/tf2/research/object_detection/models/center_net_mobilenet_v2_feature_extractor.py, （又改回来了）ok</w:t>
      </w:r>
    </w:p>
    <w:p w14:paraId="0DADF1A9" w14:textId="77777777" w:rsidR="00223928" w:rsidRDefault="00000000">
      <w:pPr>
        <w:pStyle w:val="a9"/>
        <w:numPr>
          <w:ilvl w:val="1"/>
          <w:numId w:val="16"/>
        </w:numPr>
      </w:pPr>
      <w:r>
        <w:t>调整2pb的转换接口, ok</w:t>
      </w:r>
    </w:p>
    <w:p w14:paraId="651CA195" w14:textId="77777777" w:rsidR="00223928" w:rsidRDefault="00000000">
      <w:pPr>
        <w:pStyle w:val="a9"/>
        <w:numPr>
          <w:ilvl w:val="1"/>
          <w:numId w:val="16"/>
        </w:numPr>
      </w:pPr>
      <w:r>
        <w:t>训练</w:t>
      </w:r>
    </w:p>
    <w:p w14:paraId="166FAC05" w14:textId="77777777" w:rsidR="00223928" w:rsidRDefault="00000000">
      <w:pPr>
        <w:pStyle w:val="a9"/>
        <w:numPr>
          <w:ilvl w:val="1"/>
          <w:numId w:val="16"/>
        </w:numPr>
      </w:pPr>
      <w:r>
        <w:t>导出tflite</w:t>
      </w:r>
    </w:p>
    <w:p w14:paraId="5526FBF4" w14:textId="77777777" w:rsidR="00223928" w:rsidRDefault="00000000">
      <w:pPr>
        <w:ind w:left="840" w:firstLine="420"/>
        <w:rPr>
          <w:rFonts w:hint="eastAsia"/>
        </w:rPr>
      </w:pPr>
      <w:r>
        <w:t>3.258 G  ops, equivalently 1.629 G  MACs</w:t>
      </w:r>
    </w:p>
    <w:p w14:paraId="539CAC10" w14:textId="77777777" w:rsidR="00223928" w:rsidRDefault="00223928">
      <w:pPr>
        <w:rPr>
          <w:rFonts w:hint="eastAsia"/>
        </w:rPr>
      </w:pPr>
    </w:p>
    <w:p w14:paraId="3C81B548" w14:textId="77777777" w:rsidR="00223928" w:rsidRDefault="00223928">
      <w:pPr>
        <w:rPr>
          <w:rFonts w:hint="eastAsia"/>
        </w:rPr>
      </w:pPr>
    </w:p>
    <w:p w14:paraId="57147255" w14:textId="77777777" w:rsidR="00223928" w:rsidRDefault="00000000">
      <w:pPr>
        <w:pStyle w:val="a9"/>
        <w:numPr>
          <w:ilvl w:val="0"/>
          <w:numId w:val="16"/>
        </w:numPr>
      </w:pPr>
      <w:r>
        <w:t>QAT和checkpoint</w:t>
      </w:r>
    </w:p>
    <w:p w14:paraId="4673054A" w14:textId="77777777" w:rsidR="00223928" w:rsidRDefault="00000000">
      <w:pPr>
        <w:pStyle w:val="a9"/>
        <w:ind w:left="420"/>
      </w:pPr>
      <w:r>
        <w:t>#  fine_tune_checkpoint_version: V2</w:t>
      </w:r>
    </w:p>
    <w:p w14:paraId="459EBCA0" w14:textId="77777777" w:rsidR="00223928" w:rsidRDefault="00000000">
      <w:pPr>
        <w:pStyle w:val="a9"/>
        <w:ind w:left="420"/>
      </w:pPr>
      <w:r>
        <w:t>#  fine_tune_checkpoint_type: "detection"</w:t>
      </w:r>
    </w:p>
    <w:p w14:paraId="75B730AC" w14:textId="77777777" w:rsidR="00223928" w:rsidRDefault="00000000">
      <w:pPr>
        <w:pStyle w:val="a9"/>
        <w:ind w:left="420"/>
      </w:pPr>
      <w:r>
        <w:t># fine_tune_checkpoint: "/workspace/Project/CTQ/pose_detection_centernet/train_output/train_centernet_pose_detection_single_mp_debug_3600_steps_384_upsample_24_output_new_flip_incl_obd_remove_flipaug/ckpt-301"</w:t>
      </w:r>
    </w:p>
    <w:p w14:paraId="0FD31B91" w14:textId="77777777" w:rsidR="00223928" w:rsidRDefault="00000000">
      <w:pPr>
        <w:pStyle w:val="a9"/>
        <w:ind w:left="420" w:firstLine="0"/>
      </w:pPr>
      <w:r>
        <w:t>#  from_detection_checkpoint: true</w:t>
      </w:r>
    </w:p>
    <w:p w14:paraId="30D53E80" w14:textId="77777777" w:rsidR="00223928" w:rsidRDefault="00223928">
      <w:pPr>
        <w:pStyle w:val="a9"/>
        <w:ind w:left="420" w:firstLine="0"/>
      </w:pPr>
    </w:p>
    <w:p w14:paraId="7FCB9082" w14:textId="77777777" w:rsidR="00223928" w:rsidRDefault="00000000">
      <w:pPr>
        <w:pStyle w:val="a9"/>
        <w:ind w:left="420"/>
      </w:pPr>
      <w:r>
        <w:lastRenderedPageBreak/>
        <w:t>#graph_rewriter {</w:t>
      </w:r>
    </w:p>
    <w:p w14:paraId="3F73CD87" w14:textId="77777777" w:rsidR="00223928" w:rsidRDefault="00000000">
      <w:pPr>
        <w:pStyle w:val="a9"/>
        <w:ind w:left="420"/>
      </w:pPr>
      <w:r>
        <w:t>#  quantization {</w:t>
      </w:r>
    </w:p>
    <w:p w14:paraId="58A08916" w14:textId="77777777" w:rsidR="00223928" w:rsidRDefault="00000000">
      <w:pPr>
        <w:pStyle w:val="a9"/>
        <w:ind w:left="420"/>
      </w:pPr>
      <w:r>
        <w:t>#    delay: 18000</w:t>
      </w:r>
    </w:p>
    <w:p w14:paraId="21B7F10D" w14:textId="77777777" w:rsidR="00223928" w:rsidRDefault="00000000">
      <w:pPr>
        <w:pStyle w:val="a9"/>
        <w:ind w:left="420"/>
      </w:pPr>
      <w:r>
        <w:t>#    weight_bits: 8</w:t>
      </w:r>
    </w:p>
    <w:p w14:paraId="28A75452" w14:textId="77777777" w:rsidR="00223928" w:rsidRDefault="00000000">
      <w:pPr>
        <w:pStyle w:val="a9"/>
        <w:ind w:left="420"/>
      </w:pPr>
      <w:r>
        <w:t>#    activation_bits: 8</w:t>
      </w:r>
    </w:p>
    <w:p w14:paraId="365A840A" w14:textId="77777777" w:rsidR="00223928" w:rsidRDefault="00000000">
      <w:pPr>
        <w:pStyle w:val="a9"/>
        <w:ind w:left="420"/>
      </w:pPr>
      <w:r>
        <w:t>#  }</w:t>
      </w:r>
    </w:p>
    <w:p w14:paraId="49883A97" w14:textId="77777777" w:rsidR="00223928" w:rsidRDefault="00000000">
      <w:pPr>
        <w:pStyle w:val="a9"/>
        <w:ind w:left="420" w:firstLine="0"/>
      </w:pPr>
      <w:r>
        <w:t>#}</w:t>
      </w:r>
    </w:p>
    <w:p w14:paraId="0A3C8D39" w14:textId="77777777" w:rsidR="00223928" w:rsidRDefault="00000000">
      <w:pPr>
        <w:pStyle w:val="a9"/>
        <w:ind w:left="420" w:firstLine="0"/>
      </w:pPr>
      <w:r>
        <w:t>Steps</w:t>
      </w:r>
    </w:p>
    <w:p w14:paraId="5002796E" w14:textId="77777777" w:rsidR="00223928" w:rsidRDefault="00000000">
      <w:pPr>
        <w:pStyle w:val="a9"/>
        <w:ind w:left="420" w:firstLine="0"/>
      </w:pPr>
      <w:r>
        <w:t>问题：</w:t>
      </w:r>
    </w:p>
    <w:p w14:paraId="09F953DF" w14:textId="77777777" w:rsidR="00223928" w:rsidRDefault="00000000">
      <w:pPr>
        <w:pStyle w:val="a9"/>
        <w:numPr>
          <w:ilvl w:val="1"/>
          <w:numId w:val="16"/>
        </w:numPr>
      </w:pPr>
      <w:r>
        <w:t>Delay步数</w:t>
      </w:r>
    </w:p>
    <w:p w14:paraId="3D133C7F" w14:textId="77777777" w:rsidR="00223928" w:rsidRDefault="00000000">
      <w:pPr>
        <w:pStyle w:val="a9"/>
        <w:numPr>
          <w:ilvl w:val="1"/>
          <w:numId w:val="16"/>
        </w:numPr>
      </w:pPr>
      <w:r>
        <w:t>Learning rate</w:t>
      </w:r>
    </w:p>
    <w:p w14:paraId="2604AD9A" w14:textId="77777777" w:rsidR="00223928" w:rsidRDefault="00000000">
      <w:pPr>
        <w:pStyle w:val="a9"/>
        <w:numPr>
          <w:ilvl w:val="1"/>
          <w:numId w:val="16"/>
        </w:numPr>
      </w:pPr>
      <w:r>
        <w:t>Full还是detection part</w:t>
      </w:r>
    </w:p>
    <w:p w14:paraId="1C84C224" w14:textId="77777777" w:rsidR="00223928" w:rsidRDefault="00000000">
      <w:pPr>
        <w:pStyle w:val="a9"/>
        <w:numPr>
          <w:ilvl w:val="0"/>
          <w:numId w:val="16"/>
        </w:numPr>
      </w:pPr>
      <w:r>
        <w:t>BBOX从heatmap提取可以参考下</w:t>
      </w:r>
    </w:p>
    <w:p w14:paraId="2C18A6B6" w14:textId="77777777" w:rsidR="00223928" w:rsidRDefault="00000000">
      <w:pPr>
        <w:pStyle w:val="a9"/>
        <w:ind w:left="420" w:firstLine="0"/>
      </w:pPr>
      <w:hyperlink r:id="rId26" w:history="1">
        <w:r>
          <w:rPr>
            <w:rStyle w:val="aa"/>
          </w:rPr>
          <w:t>http://192.168.50.82/ai/toolkits/imx500_postdebug_python/post_processing_assistant/-/blob/main/ref/poseDetection/TFLite_verification_centenet_m_pose_detection_multiperson_quantization_debug_topk_wbox_video.py</w:t>
        </w:r>
      </w:hyperlink>
      <w:r>
        <w:t xml:space="preserve"> </w:t>
      </w:r>
    </w:p>
    <w:p w14:paraId="48C06078" w14:textId="77777777" w:rsidR="00223928" w:rsidRDefault="00000000">
      <w:pPr>
        <w:pStyle w:val="a9"/>
        <w:numPr>
          <w:ilvl w:val="1"/>
          <w:numId w:val="16"/>
        </w:numPr>
      </w:pPr>
      <w:r>
        <w:t>处理输入，获取输出</w:t>
      </w:r>
    </w:p>
    <w:p w14:paraId="1741B8F5" w14:textId="77777777" w:rsidR="00223928" w:rsidRDefault="00000000">
      <w:pPr>
        <w:pStyle w:val="a9"/>
        <w:ind w:left="840" w:firstLine="0"/>
      </w:pPr>
      <w:r>
        <w:t>发现heatmap可视化有问题，全是0和-50，debug所做工作</w:t>
      </w:r>
    </w:p>
    <w:p w14:paraId="4F614EEB" w14:textId="77777777" w:rsidR="00223928" w:rsidRDefault="00000000">
      <w:pPr>
        <w:pStyle w:val="a9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SAVE_HEATMAP调成1</w:t>
      </w:r>
    </w:p>
    <w:p w14:paraId="631D64E3" w14:textId="77777777" w:rsidR="00223928" w:rsidRDefault="00000000">
      <w:pPr>
        <w:pStyle w:val="a9"/>
        <w:numPr>
          <w:ilvl w:val="0"/>
          <w:numId w:val="17"/>
        </w:numPr>
      </w:pPr>
      <w:r>
        <w:t>查maxpooling相关，没有问题，希望变成-50和最高点的原值</w:t>
      </w:r>
    </w:p>
    <w:p w14:paraId="79B4384C" w14:textId="77777777" w:rsidR="00223928" w:rsidRDefault="00000000">
      <w:pPr>
        <w:pStyle w:val="a9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HEATMAP_SIMPLIFIED_DEBUG:打开</w:t>
      </w:r>
    </w:p>
    <w:p w14:paraId="11E0A1AA" w14:textId="77777777" w:rsidR="00223928" w:rsidRDefault="00000000">
      <w:pPr>
        <w:pStyle w:val="a9"/>
        <w:numPr>
          <w:ilvl w:val="0"/>
          <w:numId w:val="17"/>
        </w:numPr>
      </w:pPr>
      <w:r>
        <w:t>NORMALIZATION_INPUT应该关闭</w:t>
      </w:r>
    </w:p>
    <w:p w14:paraId="71A6B984" w14:textId="77777777" w:rsidR="00223928" w:rsidRDefault="00000000">
      <w:pPr>
        <w:pStyle w:val="a9"/>
        <w:numPr>
          <w:ilvl w:val="0"/>
          <w:numId w:val="17"/>
        </w:numPr>
      </w:pPr>
      <w:r>
        <w:t>调了一下heatmap窗口大小和保留两位小数</w:t>
      </w:r>
    </w:p>
    <w:p w14:paraId="2427F717" w14:textId="77777777" w:rsidR="00223928" w:rsidRDefault="00000000">
      <w:pPr>
        <w:pStyle w:val="a9"/>
        <w:numPr>
          <w:ilvl w:val="0"/>
          <w:numId w:val="17"/>
        </w:numPr>
      </w:pPr>
      <w:r>
        <w:t>查maxpooling前的heatmap，可以从tflite中通过location找到，发现不同图片的heatmap都长得一样</w:t>
      </w:r>
    </w:p>
    <w:p w14:paraId="2C3EE3D4" w14:textId="77777777" w:rsidR="00223928" w:rsidRDefault="00000000">
      <w:pPr>
        <w:pStyle w:val="a9"/>
        <w:numPr>
          <w:ilvl w:val="0"/>
          <w:numId w:val="17"/>
        </w:numPr>
      </w:pPr>
      <w:r>
        <w:t>把pb2tf.py里面图片的正则化给去掉之后好了</w:t>
      </w:r>
    </w:p>
    <w:p w14:paraId="03B717E2" w14:textId="77777777" w:rsidR="00223928" w:rsidRDefault="00000000">
      <w:pPr>
        <w:pStyle w:val="a9"/>
        <w:numPr>
          <w:ilvl w:val="1"/>
          <w:numId w:val="16"/>
        </w:numPr>
      </w:pPr>
      <w:r>
        <w:t>get_object_center_coordinates_scores负责从heatmap中找到topk的indices</w:t>
      </w:r>
    </w:p>
    <w:p w14:paraId="221BE0BE" w14:textId="77777777" w:rsidR="00223928" w:rsidRDefault="00000000">
      <w:pPr>
        <w:pStyle w:val="a9"/>
        <w:numPr>
          <w:ilvl w:val="1"/>
          <w:numId w:val="16"/>
        </w:numPr>
      </w:pPr>
      <w:r>
        <w:t>get_boxes_coordinates负责给出topk的bbox坐标</w:t>
      </w:r>
    </w:p>
    <w:p w14:paraId="22898FE0" w14:textId="77777777" w:rsidR="00223928" w:rsidRDefault="00000000">
      <w:pPr>
        <w:pStyle w:val="a9"/>
        <w:numPr>
          <w:ilvl w:val="2"/>
          <w:numId w:val="16"/>
        </w:numPr>
      </w:pPr>
      <w:r>
        <w:t>把heatmap调试结果保存</w:t>
      </w:r>
    </w:p>
    <w:p w14:paraId="1261365B" w14:textId="77777777" w:rsidR="00223928" w:rsidRDefault="00000000">
      <w:pPr>
        <w:pStyle w:val="a9"/>
        <w:numPr>
          <w:ilvl w:val="2"/>
          <w:numId w:val="16"/>
        </w:numPr>
      </w:pPr>
      <w:r>
        <w:t>把heatmap调试接口关闭</w:t>
      </w:r>
    </w:p>
    <w:p w14:paraId="366EFA74" w14:textId="77777777" w:rsidR="00223928" w:rsidRDefault="00000000">
      <w:pPr>
        <w:pStyle w:val="a9"/>
        <w:numPr>
          <w:ilvl w:val="2"/>
          <w:numId w:val="16"/>
        </w:numPr>
      </w:pPr>
      <w:r>
        <w:t>恢复坐标，写draw函数</w:t>
      </w:r>
    </w:p>
    <w:p w14:paraId="5A8B1339" w14:textId="77777777" w:rsidR="00223928" w:rsidRDefault="00000000">
      <w:pPr>
        <w:pStyle w:val="a9"/>
        <w:numPr>
          <w:ilvl w:val="1"/>
          <w:numId w:val="16"/>
        </w:numPr>
      </w:pPr>
      <w:r>
        <w:t>自己写一个decode id的函数</w:t>
      </w:r>
    </w:p>
    <w:p w14:paraId="246D5ECE" w14:textId="77777777" w:rsidR="00223928" w:rsidRDefault="00000000">
      <w:pPr>
        <w:pStyle w:val="a9"/>
        <w:numPr>
          <w:ilvl w:val="2"/>
          <w:numId w:val="16"/>
        </w:numPr>
      </w:pPr>
      <w:r>
        <w:t>余弦相似度都是0.9几，不太好用</w:t>
      </w:r>
    </w:p>
    <w:p w14:paraId="12DACA4C" w14:textId="77777777" w:rsidR="00223928" w:rsidRDefault="00000000">
      <w:pPr>
        <w:pStyle w:val="a9"/>
        <w:numPr>
          <w:ilvl w:val="2"/>
          <w:numId w:val="16"/>
        </w:numPr>
      </w:pPr>
      <w:hyperlink r:id="rId27" w:history="1">
        <w:r>
          <w:rPr>
            <w:rStyle w:val="aa"/>
          </w:rPr>
          <w:t>https://www.jb51.net/article/164673.htm</w:t>
        </w:r>
      </w:hyperlink>
      <w:r>
        <w:t xml:space="preserve"> 各种各样的距离</w:t>
      </w:r>
    </w:p>
    <w:p w14:paraId="6E8F87B2" w14:textId="77777777" w:rsidR="00223928" w:rsidRDefault="00000000">
      <w:pPr>
        <w:pStyle w:val="a9"/>
        <w:numPr>
          <w:ilvl w:val="1"/>
          <w:numId w:val="16"/>
        </w:numPr>
      </w:pPr>
      <w:r>
        <w:t>把信息画在原图上，打印</w:t>
      </w:r>
    </w:p>
    <w:p w14:paraId="13559973" w14:textId="77777777" w:rsidR="00223928" w:rsidRDefault="00000000">
      <w:pPr>
        <w:pStyle w:val="a9"/>
        <w:numPr>
          <w:ilvl w:val="0"/>
          <w:numId w:val="16"/>
        </w:numPr>
      </w:pPr>
      <w:r>
        <w:t>Id检测的不准确</w:t>
      </w:r>
    </w:p>
    <w:p w14:paraId="55EC85E7" w14:textId="77777777" w:rsidR="00223928" w:rsidRDefault="00000000">
      <w:pPr>
        <w:pStyle w:val="a9"/>
        <w:numPr>
          <w:ilvl w:val="1"/>
          <w:numId w:val="16"/>
        </w:numPr>
      </w:pPr>
      <w:r>
        <w:t>首先可以把center上下的点的embedding都算进去，符合人的特点</w:t>
      </w:r>
    </w:p>
    <w:p w14:paraId="6DD9C070" w14:textId="77777777" w:rsidR="00223928" w:rsidRDefault="00000000">
      <w:pPr>
        <w:pStyle w:val="a9"/>
        <w:numPr>
          <w:ilvl w:val="1"/>
          <w:numId w:val="16"/>
        </w:numPr>
      </w:pPr>
      <w:r>
        <w:t>将bbox wh算进去，当成距离的一部分</w:t>
      </w:r>
    </w:p>
    <w:p w14:paraId="55B87A81" w14:textId="77777777" w:rsidR="00223928" w:rsidRDefault="00000000">
      <w:pPr>
        <w:pStyle w:val="a9"/>
        <w:numPr>
          <w:ilvl w:val="1"/>
          <w:numId w:val="16"/>
        </w:numPr>
      </w:pPr>
      <w:r>
        <w:t>目前改了size=8，调了阈值，会更新embedding</w:t>
      </w:r>
    </w:p>
    <w:p w14:paraId="21407D68" w14:textId="77777777" w:rsidR="00223928" w:rsidRDefault="00223928">
      <w:pPr>
        <w:rPr>
          <w:rFonts w:hint="eastAsia"/>
        </w:rPr>
      </w:pPr>
    </w:p>
    <w:p w14:paraId="4217D0C1" w14:textId="77777777" w:rsidR="00223928" w:rsidRDefault="00000000">
      <w:pPr>
        <w:pStyle w:val="a9"/>
        <w:numPr>
          <w:ilvl w:val="0"/>
          <w:numId w:val="16"/>
        </w:numPr>
      </w:pPr>
      <w:r>
        <w:t>SDSP转换</w:t>
      </w:r>
    </w:p>
    <w:p w14:paraId="26B04B04" w14:textId="77777777" w:rsidR="00223928" w:rsidRDefault="00000000">
      <w:pPr>
        <w:pStyle w:val="a9"/>
        <w:numPr>
          <w:ilvl w:val="1"/>
          <w:numId w:val="16"/>
        </w:numPr>
      </w:pPr>
      <w:hyperlink r:id="rId28" w:history="1">
        <w:r>
          <w:rPr>
            <w:rStyle w:val="aa"/>
          </w:rPr>
          <w:t>http://192.168.50.82/ai/demos/type3/simple_scenarios/tracking/multiobjtracking</w:t>
        </w:r>
      </w:hyperlink>
      <w:r>
        <w:t xml:space="preserve"> SDSP converter那段</w:t>
      </w:r>
    </w:p>
    <w:p w14:paraId="543A9631" w14:textId="77777777" w:rsidR="00223928" w:rsidRDefault="00000000">
      <w:pPr>
        <w:pStyle w:val="a9"/>
        <w:numPr>
          <w:ilvl w:val="1"/>
          <w:numId w:val="16"/>
        </w:numPr>
      </w:pPr>
      <w:r>
        <w:t>还有这个 flatbuffer 关于tflite的操作python 脚本，你结合你的模型要稍微改下</w:t>
      </w:r>
      <w:r>
        <w:br/>
      </w:r>
      <w:hyperlink r:id="rId29" w:history="1">
        <w:r>
          <w:rPr>
            <w:rStyle w:val="aa"/>
          </w:rPr>
          <w:t>http://192.168.50.82/ai/demos/type3/simple_scenarios/tracking/multiobjtracking/-/blob/main/src/flatbuffer_process/pose_detection/flatbuffer_postprocess.py</w:t>
        </w:r>
      </w:hyperlink>
      <w:r>
        <w:t xml:space="preserve"> </w:t>
      </w:r>
    </w:p>
    <w:p w14:paraId="66A0C96A" w14:textId="77777777" w:rsidR="00223928" w:rsidRDefault="00000000">
      <w:pPr>
        <w:pStyle w:val="a9"/>
        <w:numPr>
          <w:ilvl w:val="1"/>
          <w:numId w:val="16"/>
        </w:numPr>
      </w:pPr>
      <w:r>
        <w:t>Eric说是SDSP转换会遇到一些bug，这时候需要使用flatbuffer对tflite进行一些修改</w:t>
      </w:r>
    </w:p>
    <w:p w14:paraId="415BCBC3" w14:textId="77777777" w:rsidR="00223928" w:rsidRDefault="00000000">
      <w:pPr>
        <w:pStyle w:val="a9"/>
        <w:numPr>
          <w:ilvl w:val="1"/>
          <w:numId w:val="16"/>
        </w:numPr>
      </w:pPr>
      <w:r>
        <w:t>Docker</w:t>
      </w:r>
      <w:r>
        <w:br/>
        <w:t>127.0.0.1:5000/type3_nuttx_sdsp_docker_slim:0.01</w:t>
      </w:r>
    </w:p>
    <w:p w14:paraId="79A4D306" w14:textId="77777777" w:rsidR="00223928" w:rsidRDefault="00000000">
      <w:pPr>
        <w:pStyle w:val="a9"/>
        <w:ind w:left="840" w:firstLine="0"/>
        <w:rPr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 xml:space="preserve">docker run -it --name mwt_sdsp_converter --ipc=host -e DISPLAY=unix$DISPLAY -v ~/Desktop:/mwt_workspace -p 9876:22 --device=/dev/video0:/dev/video0 -v /tmp/.X11-unix:/tmp/.X11-unix  </w:t>
      </w:r>
      <w:r>
        <w:rPr>
          <w:i/>
          <w:iCs/>
          <w:sz w:val="20"/>
          <w:szCs w:val="21"/>
        </w:rPr>
        <w:lastRenderedPageBreak/>
        <w:t>--privileged=true --gpus all 127.0.0.1:5000/type3_nuttx_sdsp_docker_slim:0.01 /bin/bash</w:t>
      </w:r>
    </w:p>
    <w:p w14:paraId="43408F8E" w14:textId="77777777" w:rsidR="00223928" w:rsidRDefault="00000000">
      <w:pPr>
        <w:pStyle w:val="a9"/>
        <w:ind w:left="840" w:firstLine="0"/>
      </w:pPr>
      <w:r>
        <w:t>unset http_proxy; unset https_proxy;之后就可以正常apt了</w:t>
      </w:r>
    </w:p>
    <w:p w14:paraId="1ED01686" w14:textId="77777777" w:rsidR="00223928" w:rsidRDefault="00000000">
      <w:pPr>
        <w:pStyle w:val="a9"/>
        <w:ind w:left="840" w:firstLine="0"/>
      </w:pPr>
      <w:r>
        <w:t>这个docker里已经有convpy了，好像没有DnnConv和ConvBE，手动安转一下</w:t>
      </w:r>
    </w:p>
    <w:p w14:paraId="2FFCE7A6" w14:textId="77777777" w:rsidR="00223928" w:rsidRDefault="00223928">
      <w:pPr>
        <w:pStyle w:val="a9"/>
        <w:ind w:left="840" w:firstLine="0"/>
      </w:pPr>
    </w:p>
    <w:p w14:paraId="144FA466" w14:textId="77777777" w:rsidR="00223928" w:rsidRDefault="00000000">
      <w:pPr>
        <w:pStyle w:val="a9"/>
        <w:numPr>
          <w:ilvl w:val="1"/>
          <w:numId w:val="16"/>
        </w:numPr>
      </w:pPr>
      <w:r>
        <w:t>SDSP官方文档学习</w:t>
      </w:r>
    </w:p>
    <w:p w14:paraId="4E628F68" w14:textId="77777777" w:rsidR="00223928" w:rsidRDefault="00000000">
      <w:pPr>
        <w:pStyle w:val="a9"/>
        <w:numPr>
          <w:ilvl w:val="2"/>
          <w:numId w:val="16"/>
        </w:numPr>
      </w:pPr>
      <w:r>
        <w:t>SDSP的目的是要把tflite类型的DNN网络转换成二进制文件</w:t>
      </w:r>
    </w:p>
    <w:p w14:paraId="36246505" w14:textId="77777777" w:rsidR="00223928" w:rsidRDefault="00000000">
      <w:pPr>
        <w:pStyle w:val="a9"/>
        <w:numPr>
          <w:ilvl w:val="2"/>
          <w:numId w:val="16"/>
        </w:numPr>
      </w:pPr>
      <w:r>
        <w:t>ConvPy转换成另外的的graph格式，DnnConv转换成节点model（同时可以进行一下模型大小的评估），ConvBE转换成二进制文件</w:t>
      </w:r>
    </w:p>
    <w:p w14:paraId="2D443B4C" w14:textId="77777777" w:rsidR="00223928" w:rsidRDefault="00000000">
      <w:pPr>
        <w:pStyle w:val="a9"/>
        <w:ind w:left="1260" w:firstLine="0"/>
      </w:pPr>
      <w:r>
        <w:rPr>
          <w:noProof/>
        </w:rPr>
        <w:drawing>
          <wp:inline distT="0" distB="0" distL="0" distR="0" wp14:anchorId="6C7DCE13" wp14:editId="315795EE">
            <wp:extent cx="4386129" cy="1213500"/>
            <wp:effectExtent l="0" t="0" r="0" b="570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6129" cy="1213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A39B37" w14:textId="77777777" w:rsidR="00223928" w:rsidRDefault="00000000">
      <w:pPr>
        <w:pStyle w:val="a9"/>
        <w:numPr>
          <w:ilvl w:val="2"/>
          <w:numId w:val="16"/>
        </w:numPr>
      </w:pPr>
      <w:r>
        <w:t>Convpy -i-o输入输出路径，-n制定一个json作为网络结构的额外说明，应该就是用flatbuffer生成的，也可能不是</w:t>
      </w:r>
    </w:p>
    <w:p w14:paraId="78866731" w14:textId="77777777" w:rsidR="00223928" w:rsidRDefault="00000000">
      <w:pPr>
        <w:pStyle w:val="a9"/>
        <w:numPr>
          <w:ilvl w:val="2"/>
          <w:numId w:val="16"/>
        </w:numPr>
      </w:pPr>
      <w:r>
        <w:t>DnnConv -n-o 输入输出路径 –mem_size输出内存报告。这一步会有网络layer的替换，目的是运算效率更高。同时需要convpy输出的网络和一个xml的网络定义文件。Source ~/.profile安装</w:t>
      </w:r>
    </w:p>
    <w:p w14:paraId="5731B750" w14:textId="77777777" w:rsidR="00223928" w:rsidRDefault="00000000">
      <w:pPr>
        <w:pStyle w:val="a9"/>
        <w:numPr>
          <w:ilvl w:val="2"/>
          <w:numId w:val="16"/>
        </w:numPr>
      </w:pPr>
      <w:r>
        <w:t>ConvBE -f-o输入输出路径</w:t>
      </w:r>
    </w:p>
    <w:p w14:paraId="29526349" w14:textId="77777777" w:rsidR="00223928" w:rsidRDefault="00000000">
      <w:pPr>
        <w:pStyle w:val="a9"/>
        <w:numPr>
          <w:ilvl w:val="2"/>
          <w:numId w:val="16"/>
        </w:numPr>
      </w:pPr>
      <w:r>
        <w:t>后面的步骤需要切换到SDSP-Packager的位置进行，需要用到eric的密码ABCDabcd12</w:t>
      </w:r>
    </w:p>
    <w:p w14:paraId="58B7BE96" w14:textId="77777777" w:rsidR="00223928" w:rsidRDefault="00000000">
      <w:pPr>
        <w:pStyle w:val="a9"/>
        <w:ind w:left="1260" w:firstLine="0"/>
      </w:pPr>
      <w:r>
        <w:t>目前有个unsigned的bug，可以通过改 /workspace/MultiObjTracking/SDSP/sdsp/dnnconv_output/convpy_output/dnnParams.xml 来解决</w:t>
      </w:r>
    </w:p>
    <w:p w14:paraId="1C175CE2" w14:textId="77777777" w:rsidR="00223928" w:rsidRDefault="00000000">
      <w:pPr>
        <w:pStyle w:val="a9"/>
        <w:numPr>
          <w:ilvl w:val="0"/>
          <w:numId w:val="16"/>
        </w:numPr>
      </w:pPr>
      <w:r>
        <w:t>Flatbuffer代码</w:t>
      </w:r>
    </w:p>
    <w:p w14:paraId="4752FC27" w14:textId="77777777" w:rsidR="00223928" w:rsidRDefault="00000000">
      <w:pPr>
        <w:pStyle w:val="a9"/>
        <w:numPr>
          <w:ilvl w:val="1"/>
          <w:numId w:val="16"/>
        </w:numPr>
      </w:pPr>
      <w:r>
        <w:t>首先是改名字：输入、输出、squeeze(unpack)、deprecated_builtin_code；</w:t>
      </w:r>
      <w:r>
        <w:br/>
        <w:t>其次是改了sigmoid的值；最后是删掉一些行（unpack的一些参数）；</w:t>
      </w:r>
      <w:r>
        <w:br/>
        <w:t>这里需要配好环境后，看一下json，再去理解</w:t>
      </w:r>
    </w:p>
    <w:p w14:paraId="55A04AE5" w14:textId="77777777" w:rsidR="00223928" w:rsidRDefault="00000000">
      <w:pPr>
        <w:pStyle w:val="a9"/>
        <w:numPr>
          <w:ilvl w:val="1"/>
          <w:numId w:val="16"/>
        </w:numPr>
        <w:ind w:left="1260" w:firstLine="0"/>
      </w:pPr>
      <w:r>
        <w:t>Flatbuffer：</w:t>
      </w:r>
      <w:hyperlink r:id="rId31" w:history="1">
        <w:r>
          <w:rPr>
            <w:rStyle w:val="aa"/>
          </w:rPr>
          <w:t>https://blog.csdn.net/ZM_Yang/article/details/108408062</w:t>
        </w:r>
      </w:hyperlink>
      <w:r>
        <w:t xml:space="preserve"> </w:t>
      </w:r>
      <w:r>
        <w:br/>
        <w:t>flatbuffer是一种序列化文件存储的格式，.tflite的存储实际上就是使用的flatbuffer格式。Netron就是进行的解析然后可视化。利用flatc把tflite解析成json，然后直接替换</w:t>
      </w:r>
    </w:p>
    <w:p w14:paraId="01660E29" w14:textId="77777777" w:rsidR="00223928" w:rsidRDefault="00000000">
      <w:pPr>
        <w:pStyle w:val="a9"/>
        <w:numPr>
          <w:ilvl w:val="1"/>
          <w:numId w:val="16"/>
        </w:numPr>
      </w:pPr>
      <w:r>
        <w:t>Schema.fbs</w:t>
      </w:r>
    </w:p>
    <w:p w14:paraId="4339DBA3" w14:textId="77777777" w:rsidR="00223928" w:rsidRDefault="00000000">
      <w:pPr>
        <w:pStyle w:val="a9"/>
        <w:numPr>
          <w:ilvl w:val="2"/>
          <w:numId w:val="16"/>
        </w:numPr>
      </w:pPr>
      <w:r>
        <w:t>Wget源有问题，直接手动粘贴的</w:t>
      </w:r>
      <w:r>
        <w:br/>
      </w:r>
      <w:hyperlink r:id="rId32" w:history="1">
        <w:r>
          <w:rPr>
            <w:rStyle w:val="aa"/>
          </w:rPr>
          <w:t>https://raw.githubusercontent.com/tensorflow/tensorflow/r1.13/tensorflow/lite/schema/schema.fbs</w:t>
        </w:r>
      </w:hyperlink>
      <w:r>
        <w:t xml:space="preserve"> </w:t>
      </w:r>
    </w:p>
    <w:p w14:paraId="1DABE485" w14:textId="77777777" w:rsidR="00223928" w:rsidRDefault="00000000">
      <w:pPr>
        <w:pStyle w:val="a9"/>
        <w:numPr>
          <w:ilvl w:val="2"/>
          <w:numId w:val="16"/>
        </w:numPr>
      </w:pPr>
      <w:r>
        <w:t>介绍文档</w:t>
      </w:r>
      <w:r>
        <w:br/>
      </w:r>
      <w:hyperlink r:id="rId33" w:history="1">
        <w:r>
          <w:rPr>
            <w:rStyle w:val="aa"/>
          </w:rPr>
          <w:t>https://blog.csdn.net/Pengcode/article/details/121776674</w:t>
        </w:r>
      </w:hyperlink>
      <w:r>
        <w:t xml:space="preserve"> </w:t>
      </w:r>
    </w:p>
    <w:p w14:paraId="666A7B43" w14:textId="77777777" w:rsidR="00223928" w:rsidRDefault="00000000">
      <w:pPr>
        <w:pStyle w:val="a9"/>
        <w:numPr>
          <w:ilvl w:val="2"/>
          <w:numId w:val="16"/>
        </w:numPr>
      </w:pPr>
      <w:r>
        <w:t>这里网上找的有点老，出现了bug；后来eric给了一个更新的，解决了尺寸不匹配的问题</w:t>
      </w:r>
    </w:p>
    <w:p w14:paraId="1E0794FB" w14:textId="77777777" w:rsidR="00223928" w:rsidRDefault="00000000">
      <w:pPr>
        <w:pStyle w:val="a9"/>
        <w:numPr>
          <w:ilvl w:val="1"/>
          <w:numId w:val="16"/>
        </w:numPr>
      </w:pPr>
      <w:r>
        <w:t>输出的json</w:t>
      </w:r>
    </w:p>
    <w:p w14:paraId="23EB1A48" w14:textId="77777777" w:rsidR="00223928" w:rsidRDefault="00000000">
      <w:pPr>
        <w:pStyle w:val="a9"/>
        <w:numPr>
          <w:ilvl w:val="2"/>
          <w:numId w:val="16"/>
        </w:numPr>
      </w:pPr>
      <w:r>
        <w:t>实际上并不符合json的语法，只是结构类似</w:t>
      </w:r>
    </w:p>
    <w:p w14:paraId="0D5BFF5F" w14:textId="77777777" w:rsidR="00223928" w:rsidRDefault="00000000">
      <w:pPr>
        <w:pStyle w:val="a9"/>
        <w:numPr>
          <w:ilvl w:val="2"/>
          <w:numId w:val="16"/>
        </w:numPr>
      </w:pPr>
      <w:hyperlink r:id="rId34" w:history="1">
        <w:r>
          <w:rPr>
            <w:rStyle w:val="aa"/>
          </w:rPr>
          <w:t>https://blog.csdn.net/Pengcode/article/details/121776674</w:t>
        </w:r>
      </w:hyperlink>
      <w:r>
        <w:t xml:space="preserve"> </w:t>
      </w:r>
    </w:p>
    <w:p w14:paraId="1D60905E" w14:textId="77777777" w:rsidR="00223928" w:rsidRDefault="00000000">
      <w:pPr>
        <w:pStyle w:val="a9"/>
        <w:numPr>
          <w:ilvl w:val="2"/>
          <w:numId w:val="16"/>
        </w:numPr>
      </w:pPr>
      <w:hyperlink r:id="rId35" w:history="1">
        <w:r>
          <w:rPr>
            <w:rStyle w:val="aa"/>
          </w:rPr>
          <w:t>https://zhuanlan.zhihu.com/p/391770192?utm_id=0</w:t>
        </w:r>
      </w:hyperlink>
      <w:r>
        <w:t xml:space="preserve"> </w:t>
      </w:r>
    </w:p>
    <w:p w14:paraId="1C8F2A1C" w14:textId="77777777" w:rsidR="00223928" w:rsidRDefault="00000000">
      <w:pPr>
        <w:pStyle w:val="a9"/>
        <w:numPr>
          <w:ilvl w:val="2"/>
          <w:numId w:val="16"/>
        </w:numPr>
      </w:pPr>
      <w:r>
        <w:t>Eric又给了两个文档</w:t>
      </w:r>
      <w:r>
        <w:br/>
      </w:r>
      <w:hyperlink r:id="rId36" w:history="1">
        <w:r>
          <w:rPr>
            <w:rStyle w:val="aa"/>
          </w:rPr>
          <w:t>https://blog.csdn.net/SilentOB/article/details/86479442</w:t>
        </w:r>
      </w:hyperlink>
      <w:r>
        <w:t xml:space="preserve"> </w:t>
      </w:r>
      <w:r>
        <w:br/>
      </w:r>
      <w:hyperlink r:id="rId37" w:history="1">
        <w:r>
          <w:rPr>
            <w:rStyle w:val="aa"/>
          </w:rPr>
          <w:t>https://blog.csdn.net/u011279649/article/details/83186550</w:t>
        </w:r>
      </w:hyperlink>
      <w:r>
        <w:t xml:space="preserve"> </w:t>
      </w:r>
    </w:p>
    <w:p w14:paraId="3B4F4459" w14:textId="77777777" w:rsidR="00223928" w:rsidRDefault="00000000">
      <w:pPr>
        <w:pStyle w:val="a9"/>
        <w:numPr>
          <w:ilvl w:val="2"/>
          <w:numId w:val="16"/>
        </w:numPr>
      </w:pPr>
      <w:r>
        <w:t>结构</w:t>
      </w:r>
    </w:p>
    <w:p w14:paraId="6AFDCB71" w14:textId="77777777" w:rsidR="00223928" w:rsidRDefault="00000000">
      <w:pPr>
        <w:pStyle w:val="a9"/>
        <w:numPr>
          <w:ilvl w:val="3"/>
          <w:numId w:val="16"/>
        </w:numPr>
      </w:pPr>
      <w:r>
        <w:t>Subgraphs</w:t>
      </w:r>
    </w:p>
    <w:p w14:paraId="2572A856" w14:textId="77777777" w:rsidR="00223928" w:rsidRDefault="00000000">
      <w:pPr>
        <w:pStyle w:val="a9"/>
        <w:numPr>
          <w:ilvl w:val="4"/>
          <w:numId w:val="16"/>
        </w:numPr>
      </w:pPr>
      <w:r>
        <w:t>Tensors：buffer作为序号。理论上要是删掉，所有序号都得变</w:t>
      </w:r>
    </w:p>
    <w:p w14:paraId="3AB0AF81" w14:textId="77777777" w:rsidR="00223928" w:rsidRDefault="00000000">
      <w:pPr>
        <w:pStyle w:val="a9"/>
        <w:numPr>
          <w:ilvl w:val="4"/>
          <w:numId w:val="16"/>
        </w:numPr>
      </w:pPr>
      <w:r>
        <w:t>Inputs：tensor序号</w:t>
      </w:r>
    </w:p>
    <w:p w14:paraId="2749AD8C" w14:textId="77777777" w:rsidR="00223928" w:rsidRDefault="00000000">
      <w:pPr>
        <w:pStyle w:val="a9"/>
        <w:numPr>
          <w:ilvl w:val="4"/>
          <w:numId w:val="16"/>
        </w:numPr>
      </w:pPr>
      <w:r>
        <w:t>Outputs：tensor序号</w:t>
      </w:r>
    </w:p>
    <w:p w14:paraId="5093AADA" w14:textId="77777777" w:rsidR="00223928" w:rsidRDefault="00000000">
      <w:pPr>
        <w:pStyle w:val="a9"/>
        <w:numPr>
          <w:ilvl w:val="4"/>
          <w:numId w:val="16"/>
        </w:numPr>
      </w:pPr>
      <w:r>
        <w:t>Operator就是一堆算子，由tensor组成，理论上序号应该是opcode_index，但是</w:t>
      </w:r>
      <w:r>
        <w:lastRenderedPageBreak/>
        <w:t>删完后没有改，所以应该是顺序匹配</w:t>
      </w:r>
    </w:p>
    <w:p w14:paraId="4C0E429D" w14:textId="77777777" w:rsidR="00223928" w:rsidRDefault="00223928">
      <w:pPr>
        <w:rPr>
          <w:rFonts w:hint="eastAsia"/>
        </w:rPr>
      </w:pPr>
    </w:p>
    <w:p w14:paraId="5A1E5D92" w14:textId="77777777" w:rsidR="00223928" w:rsidRDefault="00000000">
      <w:pPr>
        <w:pStyle w:val="a9"/>
        <w:numPr>
          <w:ilvl w:val="0"/>
          <w:numId w:val="16"/>
        </w:numPr>
      </w:pPr>
      <w:r>
        <w:t>效果进一步提升</w:t>
      </w:r>
    </w:p>
    <w:p w14:paraId="59F89064" w14:textId="77777777" w:rsidR="00223928" w:rsidRDefault="00000000">
      <w:pPr>
        <w:pStyle w:val="a9"/>
        <w:numPr>
          <w:ilvl w:val="1"/>
          <w:numId w:val="16"/>
        </w:numPr>
      </w:pPr>
      <w:r>
        <w:t>动态更新字典的tensor，有一定的权重（效果不行，取消）</w:t>
      </w:r>
    </w:p>
    <w:p w14:paraId="2FC82AD0" w14:textId="77777777" w:rsidR="00223928" w:rsidRDefault="00000000">
      <w:pPr>
        <w:pStyle w:val="a9"/>
        <w:numPr>
          <w:ilvl w:val="1"/>
          <w:numId w:val="16"/>
        </w:numPr>
      </w:pPr>
      <w:r>
        <w:t>每张图的前四个tensor做一个归一化（好像是负效果..，取消）</w:t>
      </w:r>
    </w:p>
    <w:p w14:paraId="2D1F4947" w14:textId="77777777" w:rsidR="00223928" w:rsidRDefault="00000000">
      <w:pPr>
        <w:pStyle w:val="a9"/>
        <w:numPr>
          <w:ilvl w:val="1"/>
          <w:numId w:val="16"/>
        </w:numPr>
      </w:pPr>
      <w:r>
        <w:t>同一个id只显示一个框</w:t>
      </w:r>
    </w:p>
    <w:p w14:paraId="244AE8DC" w14:textId="77777777" w:rsidR="00223928" w:rsidRDefault="00000000">
      <w:pPr>
        <w:pStyle w:val="a9"/>
        <w:numPr>
          <w:ilvl w:val="1"/>
          <w:numId w:val="16"/>
        </w:numPr>
      </w:pPr>
      <w:r>
        <w:t>Id map做一个卷积smooth</w:t>
      </w:r>
    </w:p>
    <w:p w14:paraId="68D3FF02" w14:textId="77777777" w:rsidR="00223928" w:rsidRDefault="00223928">
      <w:pPr>
        <w:pStyle w:val="Standard"/>
        <w:rPr>
          <w:rFonts w:hint="eastAsia"/>
        </w:rPr>
      </w:pPr>
    </w:p>
    <w:sectPr w:rsidR="0022392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FAB0" w14:textId="77777777" w:rsidR="00624CBD" w:rsidRDefault="00624CBD">
      <w:pPr>
        <w:rPr>
          <w:rFonts w:hint="eastAsia"/>
        </w:rPr>
      </w:pPr>
      <w:r>
        <w:separator/>
      </w:r>
    </w:p>
  </w:endnote>
  <w:endnote w:type="continuationSeparator" w:id="0">
    <w:p w14:paraId="142068DC" w14:textId="77777777" w:rsidR="00624CBD" w:rsidRDefault="00624C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oto Sans Mono CJK SC">
    <w:altName w:val="Calibri"/>
    <w:charset w:val="00"/>
    <w:family w:val="modern"/>
    <w:pitch w:val="fixed"/>
  </w:font>
  <w:font w:name="Mangal">
    <w:altName w:val="Cambria"/>
    <w:panose1 w:val="00000400000000000000"/>
    <w:charset w:val="00"/>
    <w:family w:val="roman"/>
    <w:pitch w:val="variable"/>
  </w:font>
  <w:font w:name="Slack-Lato, Slack-Fractions, ap">
    <w:altName w:val="Calibri"/>
    <w:charset w:val="00"/>
    <w:family w:val="auto"/>
    <w:pitch w:val="default"/>
  </w:font>
  <w:font w:name="Droid Sans Mono">
    <w:altName w:val="Segoe U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246A" w14:textId="77777777" w:rsidR="00624CBD" w:rsidRDefault="00624CB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7B74A4" w14:textId="77777777" w:rsidR="00624CBD" w:rsidRDefault="00624C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072"/>
    <w:multiLevelType w:val="multilevel"/>
    <w:tmpl w:val="4476B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2D227F"/>
    <w:multiLevelType w:val="multilevel"/>
    <w:tmpl w:val="153879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4A814AB"/>
    <w:multiLevelType w:val="multilevel"/>
    <w:tmpl w:val="1DA6B6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75A1270"/>
    <w:multiLevelType w:val="multilevel"/>
    <w:tmpl w:val="F2040E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7AD0AEF"/>
    <w:multiLevelType w:val="multilevel"/>
    <w:tmpl w:val="3F4476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0A6435F"/>
    <w:multiLevelType w:val="multilevel"/>
    <w:tmpl w:val="BC42CF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9707611"/>
    <w:multiLevelType w:val="multilevel"/>
    <w:tmpl w:val="7BF86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D726F52"/>
    <w:multiLevelType w:val="multilevel"/>
    <w:tmpl w:val="BB7AD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E2127D9"/>
    <w:multiLevelType w:val="multilevel"/>
    <w:tmpl w:val="AFEEE8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6FB3E29"/>
    <w:multiLevelType w:val="multilevel"/>
    <w:tmpl w:val="FA3EDB7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EDA195E"/>
    <w:multiLevelType w:val="multilevel"/>
    <w:tmpl w:val="BBC636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1956297"/>
    <w:multiLevelType w:val="multilevel"/>
    <w:tmpl w:val="EB5EFB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6BD1C4A"/>
    <w:multiLevelType w:val="multilevel"/>
    <w:tmpl w:val="0F94F7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1A108E4"/>
    <w:multiLevelType w:val="multilevel"/>
    <w:tmpl w:val="A20E61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F96BEA"/>
    <w:multiLevelType w:val="multilevel"/>
    <w:tmpl w:val="7D6E8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4AA5F7C"/>
    <w:multiLevelType w:val="multilevel"/>
    <w:tmpl w:val="CFA80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AFA2039"/>
    <w:multiLevelType w:val="multilevel"/>
    <w:tmpl w:val="D6ECB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46591663">
    <w:abstractNumId w:val="12"/>
  </w:num>
  <w:num w:numId="2" w16cid:durableId="1250850217">
    <w:abstractNumId w:val="10"/>
  </w:num>
  <w:num w:numId="3" w16cid:durableId="500050910">
    <w:abstractNumId w:val="3"/>
  </w:num>
  <w:num w:numId="4" w16cid:durableId="1480419081">
    <w:abstractNumId w:val="1"/>
  </w:num>
  <w:num w:numId="5" w16cid:durableId="1471436321">
    <w:abstractNumId w:val="0"/>
  </w:num>
  <w:num w:numId="6" w16cid:durableId="1463232922">
    <w:abstractNumId w:val="16"/>
  </w:num>
  <w:num w:numId="7" w16cid:durableId="1220509027">
    <w:abstractNumId w:val="8"/>
  </w:num>
  <w:num w:numId="8" w16cid:durableId="450904430">
    <w:abstractNumId w:val="5"/>
  </w:num>
  <w:num w:numId="9" w16cid:durableId="1493138313">
    <w:abstractNumId w:val="11"/>
  </w:num>
  <w:num w:numId="10" w16cid:durableId="2039424979">
    <w:abstractNumId w:val="4"/>
  </w:num>
  <w:num w:numId="11" w16cid:durableId="1312251612">
    <w:abstractNumId w:val="2"/>
  </w:num>
  <w:num w:numId="12" w16cid:durableId="1057316698">
    <w:abstractNumId w:val="14"/>
  </w:num>
  <w:num w:numId="13" w16cid:durableId="1183788067">
    <w:abstractNumId w:val="7"/>
  </w:num>
  <w:num w:numId="14" w16cid:durableId="1800995977">
    <w:abstractNumId w:val="15"/>
  </w:num>
  <w:num w:numId="15" w16cid:durableId="1571312431">
    <w:abstractNumId w:val="6"/>
  </w:num>
  <w:num w:numId="16" w16cid:durableId="762842971">
    <w:abstractNumId w:val="13"/>
  </w:num>
  <w:num w:numId="17" w16cid:durableId="1625116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3928"/>
    <w:rsid w:val="00223928"/>
    <w:rsid w:val="003F1B78"/>
    <w:rsid w:val="0062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F4F8"/>
  <w15:docId w15:val="{89F4F75F-F02C-4B55-B6FD-24AFBEB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等线" w:hAnsi="Liberation Serif" w:cs="Noto Sans CJK SC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a5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6">
    <w:name w:val="页眉 字符"/>
    <w:basedOn w:val="a0"/>
    <w:rPr>
      <w:rFonts w:cs="Mangal"/>
      <w:sz w:val="18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8">
    <w:name w:val="页脚 字符"/>
    <w:basedOn w:val="a0"/>
    <w:rPr>
      <w:rFonts w:cs="Mangal"/>
      <w:sz w:val="18"/>
      <w:szCs w:val="16"/>
    </w:rPr>
  </w:style>
  <w:style w:type="paragraph" w:styleId="a9">
    <w:name w:val="List Paragraph"/>
    <w:basedOn w:val="a"/>
    <w:pPr>
      <w:suppressAutoHyphens w:val="0"/>
      <w:ind w:firstLine="420"/>
      <w:textAlignment w:val="auto"/>
    </w:pPr>
    <w:rPr>
      <w:rFonts w:ascii="等线" w:hAnsi="等线" w:cs="Times New Roman"/>
      <w:sz w:val="21"/>
      <w:szCs w:val="22"/>
      <w:lang w:bidi="ar-SA"/>
    </w:rPr>
  </w:style>
  <w:style w:type="character" w:styleId="aa">
    <w:name w:val="Hyper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ision.caltech.edu/datasets/" TargetMode="External"/><Relationship Id="rId18" Type="http://schemas.openxmlformats.org/officeDocument/2006/relationships/hyperlink" Target="https://github.com/Zhongdao/Towards-Realtime-MOT/blob/master/DATASET_ZOO.md" TargetMode="External"/><Relationship Id="rId26" Type="http://schemas.openxmlformats.org/officeDocument/2006/relationships/hyperlink" Target="http://192.168.50.82/ai/toolkits/imx500_postdebug_python/post_processing_assistant/-/blob/main/ref/poseDetection/TFLite_verification_centenet_m_pose_detection_multiperson_quantization_debug_topk_wbox_video.p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log.csdn.net/weixin_43321041/article/details/120399194" TargetMode="External"/><Relationship Id="rId34" Type="http://schemas.openxmlformats.org/officeDocument/2006/relationships/hyperlink" Target="https://blog.csdn.net/Pengcode/article/details/12177667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360827742" TargetMode="External"/><Relationship Id="rId17" Type="http://schemas.openxmlformats.org/officeDocument/2006/relationships/hyperlink" Target="https://blog.csdn.net/felaim/article/details/108383576" TargetMode="External"/><Relationship Id="rId25" Type="http://schemas.openxmlformats.org/officeDocument/2006/relationships/hyperlink" Target="http://192.168.50.82/ai/research/base_repo_restructure/google_object_detection_api/tf2/-/blob/centernet_imx500_modification_midout_for_multi_person/research/object_detection/meta_architectures/center_net_postm_meta_arch.py" TargetMode="External"/><Relationship Id="rId33" Type="http://schemas.openxmlformats.org/officeDocument/2006/relationships/hyperlink" Target="https://blog.csdn.net/Pengcode/article/details/121776674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uanlan.zhihu.com/p/153103174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192.168.50.82/ai/demos/type3/simple_scenarios/tracking/multiobjtracking/-/blob/main/src/flatbuffer_process/pose_detection/flatbuffer_postprocess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yititi.com/opendatasets/show/39/" TargetMode="External"/><Relationship Id="rId24" Type="http://schemas.openxmlformats.org/officeDocument/2006/relationships/hyperlink" Target="https://blog.csdn.net/lifengcai_/article/details/81706171" TargetMode="External"/><Relationship Id="rId32" Type="http://schemas.openxmlformats.org/officeDocument/2006/relationships/hyperlink" Target="https://raw.githubusercontent.com/tensorflow/tensorflow/r1.13/tensorflow/lite/schema/schema.fbs" TargetMode="External"/><Relationship Id="rId37" Type="http://schemas.openxmlformats.org/officeDocument/2006/relationships/hyperlink" Target="https://blog.csdn.net/u011279649/article/details/831865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9220334/article/details/121483223" TargetMode="External"/><Relationship Id="rId23" Type="http://schemas.openxmlformats.org/officeDocument/2006/relationships/hyperlink" Target="http://192.168.50.82/ai/demos/type3/simple_scenarios/tracking/multiobjtracking/-/blob/main/configs/centernet_mobilenetv2_mpii_coco_single_person_export_pb_384_upsample_new_incl_obd_remove_flipaug_qat_test.config" TargetMode="External"/><Relationship Id="rId28" Type="http://schemas.openxmlformats.org/officeDocument/2006/relationships/hyperlink" Target="http://192.168.50.82/ai/demos/type3/simple_scenarios/tracking/multiobjtracking" TargetMode="External"/><Relationship Id="rId36" Type="http://schemas.openxmlformats.org/officeDocument/2006/relationships/hyperlink" Target="https://blog.csdn.net/SilentOB/article/details/86479442" TargetMode="External"/><Relationship Id="rId10" Type="http://schemas.openxmlformats.org/officeDocument/2006/relationships/hyperlink" Target="https://github.com/ShuangLI59/person_search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blog.csdn.net/ZM_Yang/article/details/1084080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e.cuhk.edu.hk/~xgwang/PS/paper.pdf" TargetMode="External"/><Relationship Id="rId14" Type="http://schemas.openxmlformats.org/officeDocument/2006/relationships/hyperlink" Target="https://blog.csdn.net/songwsx/article/details/102536374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jb51.net/article/164673.htm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zhuanlan.zhihu.com/p/391770192?utm_id=0" TargetMode="External"/><Relationship Id="rId8" Type="http://schemas.openxmlformats.org/officeDocument/2006/relationships/hyperlink" Target="http://www.ee.cuhk.edu.hk/~xgwang/PS/dataset.html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2054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马文韬</dc:creator>
  <cp:lastModifiedBy>马 文韬</cp:lastModifiedBy>
  <cp:revision>2</cp:revision>
  <dcterms:created xsi:type="dcterms:W3CDTF">2023-01-17T02:48:00Z</dcterms:created>
  <dcterms:modified xsi:type="dcterms:W3CDTF">2023-01-17T02:48:00Z</dcterms:modified>
</cp:coreProperties>
</file>