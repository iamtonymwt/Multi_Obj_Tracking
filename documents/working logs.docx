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FAFA" w14:textId="77777777" w:rsidR="004932B6" w:rsidRDefault="00000000">
      <w:pPr>
        <w:pStyle w:val="Standard"/>
        <w:rPr>
          <w:rFonts w:hint="eastAsia"/>
        </w:rPr>
      </w:pPr>
      <w:r>
        <w:t>第一周：</w:t>
      </w:r>
    </w:p>
    <w:p w14:paraId="0DAC3073" w14:textId="77777777" w:rsidR="004932B6" w:rsidRDefault="00000000">
      <w:pPr>
        <w:pStyle w:val="Standard"/>
        <w:rPr>
          <w:rFonts w:hint="eastAsia"/>
        </w:rPr>
      </w:pPr>
      <w:r>
        <w:t>2022/8.31</w:t>
      </w:r>
      <w:r>
        <w:t>周三</w:t>
      </w:r>
    </w:p>
    <w:p w14:paraId="21CB6746" w14:textId="77777777" w:rsidR="004932B6" w:rsidRDefault="00000000">
      <w:pPr>
        <w:pStyle w:val="Standard"/>
        <w:numPr>
          <w:ilvl w:val="0"/>
          <w:numId w:val="1"/>
        </w:numPr>
        <w:rPr>
          <w:rFonts w:hint="eastAsia"/>
        </w:rPr>
      </w:pPr>
      <w:r>
        <w:t>开会介绍工作内容</w:t>
      </w:r>
    </w:p>
    <w:p w14:paraId="1345A473" w14:textId="77777777" w:rsidR="004932B6" w:rsidRDefault="00000000">
      <w:pPr>
        <w:pStyle w:val="Standard"/>
        <w:numPr>
          <w:ilvl w:val="0"/>
          <w:numId w:val="1"/>
        </w:numPr>
        <w:rPr>
          <w:rFonts w:hint="eastAsia"/>
        </w:rPr>
      </w:pPr>
      <w:r>
        <w:t>确定方向：</w:t>
      </w:r>
      <w:r>
        <w:t>Multiple Object Tracking</w:t>
      </w:r>
    </w:p>
    <w:p w14:paraId="71C29635" w14:textId="77777777" w:rsidR="004932B6" w:rsidRDefault="00000000">
      <w:pPr>
        <w:pStyle w:val="Standard"/>
        <w:numPr>
          <w:ilvl w:val="0"/>
          <w:numId w:val="1"/>
        </w:numPr>
        <w:rPr>
          <w:rFonts w:hint="eastAsia"/>
        </w:rPr>
      </w:pPr>
      <w:r>
        <w:t>详细看</w:t>
      </w:r>
      <w:r>
        <w:t>ppt</w:t>
      </w:r>
    </w:p>
    <w:p w14:paraId="51096591" w14:textId="77777777" w:rsidR="004932B6" w:rsidRDefault="00000000">
      <w:pPr>
        <w:pStyle w:val="Standard"/>
        <w:numPr>
          <w:ilvl w:val="0"/>
          <w:numId w:val="1"/>
        </w:numPr>
        <w:rPr>
          <w:rFonts w:hint="eastAsia"/>
        </w:rPr>
      </w:pPr>
      <w:r>
        <w:t>制定</w:t>
      </w:r>
      <w:r>
        <w:t>schedule</w:t>
      </w:r>
    </w:p>
    <w:p w14:paraId="708A3E52" w14:textId="77777777" w:rsidR="004932B6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C13178" wp14:editId="7793CF9D">
            <wp:simplePos x="0" y="0"/>
            <wp:positionH relativeFrom="column">
              <wp:posOffset>427994</wp:posOffset>
            </wp:positionH>
            <wp:positionV relativeFrom="paragraph">
              <wp:posOffset>8257</wp:posOffset>
            </wp:positionV>
            <wp:extent cx="4747893" cy="2139952"/>
            <wp:effectExtent l="0" t="0" r="0" b="0"/>
            <wp:wrapSquare wrapText="bothSides"/>
            <wp:docPr id="1" name="图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7893" cy="21399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285B70B" w14:textId="77777777" w:rsidR="004932B6" w:rsidRDefault="004932B6">
      <w:pPr>
        <w:pStyle w:val="Standard"/>
        <w:rPr>
          <w:rFonts w:hint="eastAsia"/>
        </w:rPr>
      </w:pPr>
    </w:p>
    <w:p w14:paraId="5ECBE029" w14:textId="77777777" w:rsidR="004932B6" w:rsidRDefault="004932B6">
      <w:pPr>
        <w:pStyle w:val="Standard"/>
        <w:rPr>
          <w:rFonts w:hint="eastAsia"/>
        </w:rPr>
      </w:pPr>
    </w:p>
    <w:p w14:paraId="4E636375" w14:textId="77777777" w:rsidR="004932B6" w:rsidRDefault="004932B6">
      <w:pPr>
        <w:pStyle w:val="Standard"/>
        <w:rPr>
          <w:rFonts w:hint="eastAsia"/>
        </w:rPr>
      </w:pPr>
    </w:p>
    <w:p w14:paraId="55EB52D3" w14:textId="77777777" w:rsidR="004932B6" w:rsidRDefault="004932B6">
      <w:pPr>
        <w:pStyle w:val="Standard"/>
        <w:rPr>
          <w:rFonts w:hint="eastAsia"/>
        </w:rPr>
      </w:pPr>
    </w:p>
    <w:p w14:paraId="3FD541E4" w14:textId="77777777" w:rsidR="004932B6" w:rsidRDefault="004932B6">
      <w:pPr>
        <w:pStyle w:val="Standard"/>
        <w:rPr>
          <w:rFonts w:hint="eastAsia"/>
        </w:rPr>
      </w:pPr>
    </w:p>
    <w:p w14:paraId="734DAE7A" w14:textId="77777777" w:rsidR="004932B6" w:rsidRDefault="004932B6">
      <w:pPr>
        <w:pStyle w:val="Standard"/>
        <w:rPr>
          <w:rFonts w:hint="eastAsia"/>
        </w:rPr>
      </w:pPr>
    </w:p>
    <w:p w14:paraId="062B78AF" w14:textId="77777777" w:rsidR="004932B6" w:rsidRDefault="004932B6">
      <w:pPr>
        <w:pStyle w:val="Standard"/>
        <w:rPr>
          <w:rFonts w:hint="eastAsia"/>
        </w:rPr>
      </w:pPr>
    </w:p>
    <w:p w14:paraId="4CC17683" w14:textId="77777777" w:rsidR="004932B6" w:rsidRDefault="004932B6">
      <w:pPr>
        <w:pStyle w:val="Standard"/>
        <w:rPr>
          <w:rFonts w:hint="eastAsia"/>
        </w:rPr>
      </w:pPr>
    </w:p>
    <w:p w14:paraId="34EC6E7C" w14:textId="77777777" w:rsidR="004932B6" w:rsidRDefault="004932B6">
      <w:pPr>
        <w:pStyle w:val="Standard"/>
        <w:rPr>
          <w:rFonts w:hint="eastAsia"/>
        </w:rPr>
      </w:pPr>
    </w:p>
    <w:p w14:paraId="6D575E4A" w14:textId="77777777" w:rsidR="004932B6" w:rsidRDefault="004932B6">
      <w:pPr>
        <w:pStyle w:val="Standard"/>
        <w:rPr>
          <w:rFonts w:hint="eastAsia"/>
        </w:rPr>
      </w:pPr>
    </w:p>
    <w:p w14:paraId="4BC93584" w14:textId="77777777" w:rsidR="004932B6" w:rsidRDefault="004932B6">
      <w:pPr>
        <w:pStyle w:val="Standard"/>
        <w:rPr>
          <w:rFonts w:hint="eastAsia"/>
        </w:rPr>
      </w:pPr>
    </w:p>
    <w:p w14:paraId="0116F3E1" w14:textId="77777777" w:rsidR="004932B6" w:rsidRDefault="004932B6">
      <w:pPr>
        <w:pStyle w:val="Standard"/>
        <w:rPr>
          <w:rFonts w:hint="eastAsia"/>
        </w:rPr>
      </w:pPr>
    </w:p>
    <w:p w14:paraId="6896B9EE" w14:textId="77777777" w:rsidR="004932B6" w:rsidRDefault="00000000">
      <w:pPr>
        <w:pStyle w:val="Standard"/>
        <w:rPr>
          <w:rFonts w:hint="eastAsia"/>
        </w:rPr>
      </w:pPr>
      <w:r>
        <w:t>2022/9.1</w:t>
      </w:r>
    </w:p>
    <w:p w14:paraId="7967CC54" w14:textId="77777777" w:rsidR="004932B6" w:rsidRDefault="00000000">
      <w:pPr>
        <w:pStyle w:val="Standard"/>
        <w:rPr>
          <w:rFonts w:hint="eastAsia"/>
        </w:rPr>
      </w:pPr>
      <w:r>
        <w:t>周四</w:t>
      </w:r>
    </w:p>
    <w:p w14:paraId="1E16BB43" w14:textId="77777777" w:rsidR="004932B6" w:rsidRDefault="00000000">
      <w:pPr>
        <w:pStyle w:val="Standard"/>
        <w:numPr>
          <w:ilvl w:val="0"/>
          <w:numId w:val="2"/>
        </w:numPr>
        <w:rPr>
          <w:rFonts w:hint="eastAsia"/>
        </w:rPr>
      </w:pPr>
      <w:r>
        <w:t>开周会</w:t>
      </w:r>
    </w:p>
    <w:p w14:paraId="691ABFD8" w14:textId="77777777" w:rsidR="004932B6" w:rsidRDefault="00000000">
      <w:pPr>
        <w:pStyle w:val="Standard"/>
        <w:numPr>
          <w:ilvl w:val="0"/>
          <w:numId w:val="2"/>
        </w:numPr>
        <w:rPr>
          <w:rFonts w:hint="eastAsia"/>
        </w:rPr>
      </w:pPr>
      <w:r>
        <w:t>配置了</w:t>
      </w:r>
      <w:r>
        <w:t>AI workstation</w:t>
      </w:r>
    </w:p>
    <w:p w14:paraId="423EBEC0" w14:textId="77777777" w:rsidR="004932B6" w:rsidRDefault="00000000">
      <w:pPr>
        <w:pStyle w:val="Standard"/>
        <w:numPr>
          <w:ilvl w:val="0"/>
          <w:numId w:val="2"/>
        </w:numPr>
        <w:rPr>
          <w:rFonts w:hint="eastAsia"/>
        </w:rPr>
      </w:pPr>
      <w:r>
        <w:t>读第一篇</w:t>
      </w:r>
      <w:r>
        <w:t>paper</w:t>
      </w:r>
      <w:r>
        <w:t>（</w:t>
      </w:r>
      <w:r>
        <w:t>zhang</w:t>
      </w:r>
      <w:r>
        <w:t>）</w:t>
      </w:r>
    </w:p>
    <w:p w14:paraId="7C289A32" w14:textId="77777777" w:rsidR="004932B6" w:rsidRDefault="004932B6">
      <w:pPr>
        <w:pStyle w:val="Standard"/>
        <w:rPr>
          <w:rFonts w:hint="eastAsia"/>
        </w:rPr>
      </w:pPr>
    </w:p>
    <w:p w14:paraId="3CB0772F" w14:textId="77777777" w:rsidR="004932B6" w:rsidRDefault="00000000">
      <w:pPr>
        <w:pStyle w:val="Standard"/>
        <w:rPr>
          <w:rFonts w:hint="eastAsia"/>
        </w:rPr>
      </w:pPr>
      <w:r>
        <w:t xml:space="preserve">2022/9.2 </w:t>
      </w:r>
      <w:r>
        <w:t>周五</w:t>
      </w:r>
    </w:p>
    <w:p w14:paraId="58D92C33" w14:textId="77777777" w:rsidR="004932B6" w:rsidRDefault="00000000">
      <w:pPr>
        <w:pStyle w:val="Standard"/>
        <w:numPr>
          <w:ilvl w:val="0"/>
          <w:numId w:val="3"/>
        </w:numPr>
        <w:rPr>
          <w:rFonts w:hint="eastAsia"/>
        </w:rPr>
      </w:pPr>
      <w:r>
        <w:t>NEOP</w:t>
      </w:r>
      <w:r>
        <w:t>培训</w:t>
      </w:r>
    </w:p>
    <w:p w14:paraId="1E819079" w14:textId="77777777" w:rsidR="004932B6" w:rsidRDefault="004932B6">
      <w:pPr>
        <w:pStyle w:val="Standard"/>
        <w:rPr>
          <w:rFonts w:hint="eastAsia"/>
        </w:rPr>
      </w:pPr>
    </w:p>
    <w:p w14:paraId="6B9033AB" w14:textId="77777777" w:rsidR="004932B6" w:rsidRDefault="00000000">
      <w:pPr>
        <w:pStyle w:val="Standard"/>
        <w:rPr>
          <w:rFonts w:hint="eastAsia"/>
        </w:rPr>
      </w:pPr>
      <w:r>
        <w:t>第二周：</w:t>
      </w:r>
    </w:p>
    <w:p w14:paraId="161B0C6D" w14:textId="77777777" w:rsidR="004932B6" w:rsidRDefault="00000000">
      <w:pPr>
        <w:pStyle w:val="Standard"/>
        <w:rPr>
          <w:rFonts w:hint="eastAsia"/>
        </w:rPr>
      </w:pPr>
      <w:r>
        <w:t xml:space="preserve">2022/9.5 </w:t>
      </w:r>
      <w:r>
        <w:t>周一</w:t>
      </w:r>
    </w:p>
    <w:p w14:paraId="26B87B41" w14:textId="77777777" w:rsidR="004932B6" w:rsidRDefault="00000000">
      <w:pPr>
        <w:pStyle w:val="Standard"/>
        <w:numPr>
          <w:ilvl w:val="0"/>
          <w:numId w:val="4"/>
        </w:numPr>
        <w:rPr>
          <w:rFonts w:hint="eastAsia"/>
        </w:rPr>
      </w:pPr>
      <w:r>
        <w:t>继续读第一篇</w:t>
      </w:r>
      <w:r>
        <w:t>paper</w:t>
      </w:r>
    </w:p>
    <w:p w14:paraId="0E5D354C" w14:textId="77777777" w:rsidR="004932B6" w:rsidRDefault="00000000">
      <w:pPr>
        <w:pStyle w:val="Standard"/>
        <w:numPr>
          <w:ilvl w:val="0"/>
          <w:numId w:val="4"/>
        </w:numPr>
        <w:rPr>
          <w:rFonts w:hint="eastAsia"/>
        </w:rPr>
      </w:pPr>
      <w:r>
        <w:t>统计数据集</w:t>
      </w:r>
    </w:p>
    <w:p w14:paraId="28D25F6E" w14:textId="77777777" w:rsidR="004932B6" w:rsidRDefault="00000000">
      <w:pPr>
        <w:pStyle w:val="Standard"/>
        <w:numPr>
          <w:ilvl w:val="0"/>
          <w:numId w:val="4"/>
        </w:numPr>
        <w:rPr>
          <w:rFonts w:hint="eastAsia"/>
        </w:rPr>
      </w:pPr>
      <w:r>
        <w:t>重新安装了</w:t>
      </w:r>
      <w:r>
        <w:t>ubuntu22</w:t>
      </w:r>
    </w:p>
    <w:p w14:paraId="29A3C8FE" w14:textId="77777777" w:rsidR="004932B6" w:rsidRDefault="004932B6">
      <w:pPr>
        <w:pStyle w:val="Standard"/>
        <w:rPr>
          <w:rFonts w:hint="eastAsia"/>
        </w:rPr>
      </w:pPr>
    </w:p>
    <w:p w14:paraId="0B627D70" w14:textId="77777777" w:rsidR="004932B6" w:rsidRDefault="00000000">
      <w:pPr>
        <w:pStyle w:val="Standard"/>
        <w:rPr>
          <w:rFonts w:hint="eastAsia"/>
        </w:rPr>
      </w:pPr>
      <w:r>
        <w:t xml:space="preserve">2022/9/6 </w:t>
      </w:r>
      <w:r>
        <w:t>周二</w:t>
      </w:r>
    </w:p>
    <w:p w14:paraId="5C72D7E6" w14:textId="77777777" w:rsidR="004932B6" w:rsidRDefault="00000000">
      <w:pPr>
        <w:pStyle w:val="Standard"/>
        <w:numPr>
          <w:ilvl w:val="0"/>
          <w:numId w:val="5"/>
        </w:numPr>
        <w:rPr>
          <w:rFonts w:hint="eastAsia"/>
        </w:rPr>
      </w:pPr>
      <w:r>
        <w:t>统计数据集</w:t>
      </w:r>
    </w:p>
    <w:p w14:paraId="3CD184D2" w14:textId="77777777" w:rsidR="004932B6" w:rsidRDefault="004932B6">
      <w:pPr>
        <w:pStyle w:val="Standard"/>
        <w:rPr>
          <w:rFonts w:hint="eastAsia"/>
        </w:rPr>
      </w:pPr>
    </w:p>
    <w:p w14:paraId="4CE14634" w14:textId="77777777" w:rsidR="004932B6" w:rsidRDefault="00000000">
      <w:pPr>
        <w:pStyle w:val="Standard"/>
        <w:rPr>
          <w:rFonts w:hint="eastAsia"/>
        </w:rPr>
      </w:pPr>
      <w:r>
        <w:t xml:space="preserve">2022/9/7 </w:t>
      </w:r>
      <w:r>
        <w:t>周三</w:t>
      </w:r>
    </w:p>
    <w:p w14:paraId="794F1187" w14:textId="77777777" w:rsidR="004932B6" w:rsidRDefault="00000000">
      <w:pPr>
        <w:pStyle w:val="Standard"/>
        <w:numPr>
          <w:ilvl w:val="0"/>
          <w:numId w:val="6"/>
        </w:numPr>
        <w:rPr>
          <w:rFonts w:hint="eastAsia"/>
        </w:rPr>
      </w:pPr>
      <w:r>
        <w:t>找数据集</w:t>
      </w:r>
    </w:p>
    <w:p w14:paraId="696063AC" w14:textId="77777777" w:rsidR="004932B6" w:rsidRDefault="00000000">
      <w:pPr>
        <w:pStyle w:val="Standard"/>
        <w:numPr>
          <w:ilvl w:val="0"/>
          <w:numId w:val="6"/>
        </w:numPr>
        <w:rPr>
          <w:rFonts w:hint="eastAsia"/>
        </w:rPr>
      </w:pPr>
      <w:r>
        <w:t>问</w:t>
      </w:r>
      <w:r>
        <w:t>eric</w:t>
      </w:r>
      <w:r>
        <w:t>目前的情况，到底需要干啥</w:t>
      </w:r>
    </w:p>
    <w:p w14:paraId="31DCB299" w14:textId="77777777" w:rsidR="004932B6" w:rsidRDefault="00000000">
      <w:pPr>
        <w:pStyle w:val="Standard"/>
        <w:numPr>
          <w:ilvl w:val="0"/>
          <w:numId w:val="6"/>
        </w:numPr>
        <w:rPr>
          <w:rFonts w:hint="eastAsia"/>
        </w:rPr>
      </w:pPr>
      <w:r>
        <w:t>写周报</w:t>
      </w:r>
    </w:p>
    <w:p w14:paraId="7ABC6DBF" w14:textId="77777777" w:rsidR="004932B6" w:rsidRDefault="004932B6">
      <w:pPr>
        <w:pStyle w:val="Standard"/>
        <w:rPr>
          <w:rFonts w:hint="eastAsia"/>
        </w:rPr>
      </w:pPr>
    </w:p>
    <w:p w14:paraId="29CB343F" w14:textId="77777777" w:rsidR="004932B6" w:rsidRDefault="00000000">
      <w:pPr>
        <w:pStyle w:val="Standard"/>
        <w:rPr>
          <w:rFonts w:hint="eastAsia"/>
        </w:rPr>
      </w:pPr>
      <w:r>
        <w:t xml:space="preserve">2022/9/8 </w:t>
      </w:r>
      <w:r>
        <w:t>周四</w:t>
      </w:r>
    </w:p>
    <w:p w14:paraId="73A0121A" w14:textId="77777777" w:rsidR="004932B6" w:rsidRDefault="00000000">
      <w:pPr>
        <w:pStyle w:val="Standard"/>
        <w:numPr>
          <w:ilvl w:val="0"/>
          <w:numId w:val="7"/>
        </w:numPr>
        <w:rPr>
          <w:rFonts w:hint="eastAsia"/>
        </w:rPr>
      </w:pPr>
      <w:r>
        <w:t>开始看</w:t>
      </w:r>
      <w:r>
        <w:t>demo</w:t>
      </w:r>
      <w:r>
        <w:t>以及</w:t>
      </w:r>
      <w:r>
        <w:t>google api</w:t>
      </w:r>
    </w:p>
    <w:p w14:paraId="5EE358A5" w14:textId="77777777" w:rsidR="004932B6" w:rsidRDefault="00000000">
      <w:pPr>
        <w:pStyle w:val="Standard"/>
        <w:numPr>
          <w:ilvl w:val="0"/>
          <w:numId w:val="7"/>
        </w:numPr>
        <w:rPr>
          <w:rFonts w:hint="eastAsia"/>
        </w:rPr>
      </w:pPr>
      <w:r>
        <w:t>拉了仓库，拉了分支</w:t>
      </w:r>
    </w:p>
    <w:p w14:paraId="52CC8CAE" w14:textId="77777777" w:rsidR="004932B6" w:rsidRDefault="00000000">
      <w:pPr>
        <w:pStyle w:val="Standard"/>
        <w:numPr>
          <w:ilvl w:val="0"/>
          <w:numId w:val="7"/>
        </w:numPr>
        <w:rPr>
          <w:rFonts w:hint="eastAsia"/>
        </w:rPr>
      </w:pPr>
      <w:r>
        <w:t>开周会</w:t>
      </w:r>
    </w:p>
    <w:p w14:paraId="0C3DC7C8" w14:textId="77777777" w:rsidR="004932B6" w:rsidRDefault="004932B6">
      <w:pPr>
        <w:pStyle w:val="Standard"/>
        <w:rPr>
          <w:rFonts w:hint="eastAsia"/>
        </w:rPr>
      </w:pPr>
    </w:p>
    <w:p w14:paraId="3925EB98" w14:textId="77777777" w:rsidR="004932B6" w:rsidRDefault="00000000">
      <w:pPr>
        <w:pStyle w:val="Standard"/>
        <w:rPr>
          <w:rFonts w:hint="eastAsia"/>
        </w:rPr>
      </w:pPr>
      <w:r>
        <w:lastRenderedPageBreak/>
        <w:t xml:space="preserve">2022/9/9 </w:t>
      </w:r>
      <w:r>
        <w:t>周五</w:t>
      </w:r>
    </w:p>
    <w:p w14:paraId="7ECBF8F0" w14:textId="77777777" w:rsidR="004932B6" w:rsidRDefault="00000000">
      <w:pPr>
        <w:pStyle w:val="Standard"/>
        <w:numPr>
          <w:ilvl w:val="0"/>
          <w:numId w:val="8"/>
        </w:numPr>
        <w:rPr>
          <w:rFonts w:hint="eastAsia"/>
        </w:rPr>
      </w:pPr>
      <w:r>
        <w:t>看一下</w:t>
      </w:r>
      <w:r>
        <w:t>centernet</w:t>
      </w:r>
      <w:r>
        <w:t>的</w:t>
      </w:r>
      <w:r>
        <w:t>paper</w:t>
      </w:r>
    </w:p>
    <w:p w14:paraId="7219FD67" w14:textId="77777777" w:rsidR="004932B6" w:rsidRDefault="00000000">
      <w:pPr>
        <w:pStyle w:val="Standard"/>
        <w:numPr>
          <w:ilvl w:val="0"/>
          <w:numId w:val="8"/>
        </w:numPr>
        <w:rPr>
          <w:rFonts w:hint="eastAsia"/>
        </w:rPr>
      </w:pPr>
      <w:r>
        <w:t>继续看看</w:t>
      </w:r>
      <w:r>
        <w:t>demo</w:t>
      </w:r>
      <w:r>
        <w:t>以及</w:t>
      </w:r>
      <w:r>
        <w:t>google api</w:t>
      </w:r>
    </w:p>
    <w:p w14:paraId="6A1B601C" w14:textId="77777777" w:rsidR="004932B6" w:rsidRDefault="00000000">
      <w:pPr>
        <w:pStyle w:val="Standard"/>
        <w:numPr>
          <w:ilvl w:val="0"/>
          <w:numId w:val="8"/>
        </w:numPr>
        <w:rPr>
          <w:rFonts w:hint="eastAsia"/>
        </w:rPr>
      </w:pPr>
      <w:r>
        <w:t>搞清楚所需要</w:t>
      </w:r>
      <w:r>
        <w:t>dataset</w:t>
      </w:r>
      <w:r>
        <w:t>的格式</w:t>
      </w:r>
    </w:p>
    <w:p w14:paraId="37431094" w14:textId="77777777" w:rsidR="004932B6" w:rsidRDefault="00000000">
      <w:pPr>
        <w:pStyle w:val="Standard"/>
        <w:numPr>
          <w:ilvl w:val="0"/>
          <w:numId w:val="8"/>
        </w:numPr>
        <w:rPr>
          <w:rFonts w:hint="eastAsia"/>
        </w:rPr>
      </w:pPr>
      <w:r>
        <w:t>重新搜了下</w:t>
      </w:r>
      <w:r>
        <w:t>caltech</w:t>
      </w:r>
      <w:r>
        <w:t>，看了一些处理的</w:t>
      </w:r>
      <w:r>
        <w:t>docs</w:t>
      </w:r>
    </w:p>
    <w:p w14:paraId="22DFC1A7" w14:textId="77777777" w:rsidR="004932B6" w:rsidRDefault="004932B6">
      <w:pPr>
        <w:pStyle w:val="Standard"/>
        <w:rPr>
          <w:rFonts w:hint="eastAsia"/>
        </w:rPr>
      </w:pPr>
    </w:p>
    <w:p w14:paraId="7D14ECDF" w14:textId="77777777" w:rsidR="004932B6" w:rsidRDefault="00000000">
      <w:pPr>
        <w:pStyle w:val="Standard"/>
        <w:rPr>
          <w:rFonts w:hint="eastAsia"/>
        </w:rPr>
      </w:pPr>
      <w:r>
        <w:t>第三周：</w:t>
      </w:r>
    </w:p>
    <w:p w14:paraId="26D0129C" w14:textId="77777777" w:rsidR="004932B6" w:rsidRDefault="00000000">
      <w:pPr>
        <w:pStyle w:val="Standard"/>
        <w:rPr>
          <w:rFonts w:hint="eastAsia"/>
        </w:rPr>
      </w:pPr>
      <w:r>
        <w:t xml:space="preserve">2022/9/13 </w:t>
      </w:r>
      <w:r>
        <w:t>周二</w:t>
      </w:r>
    </w:p>
    <w:p w14:paraId="1766BE38" w14:textId="77777777" w:rsidR="004932B6" w:rsidRDefault="00000000">
      <w:pPr>
        <w:pStyle w:val="Standard"/>
        <w:numPr>
          <w:ilvl w:val="0"/>
          <w:numId w:val="9"/>
        </w:numPr>
        <w:rPr>
          <w:rFonts w:hint="eastAsia"/>
        </w:rPr>
      </w:pPr>
      <w:r>
        <w:t>查看</w:t>
      </w:r>
      <w:r>
        <w:t>vbb</w:t>
      </w:r>
      <w:r>
        <w:t>里都有啥</w:t>
      </w:r>
      <w:r>
        <w:t>label</w:t>
      </w:r>
    </w:p>
    <w:p w14:paraId="5B9C3220" w14:textId="77777777" w:rsidR="004932B6" w:rsidRDefault="00000000">
      <w:pPr>
        <w:pStyle w:val="Standard"/>
        <w:numPr>
          <w:ilvl w:val="0"/>
          <w:numId w:val="9"/>
        </w:numPr>
        <w:rPr>
          <w:rFonts w:hint="eastAsia"/>
        </w:rPr>
      </w:pPr>
      <w:r>
        <w:t>学习</w:t>
      </w:r>
      <w:r>
        <w:t>docker</w:t>
      </w:r>
      <w:r>
        <w:t>原理，配了</w:t>
      </w:r>
      <w:r>
        <w:t>docker</w:t>
      </w:r>
      <w:r>
        <w:t>环境</w:t>
      </w:r>
    </w:p>
    <w:p w14:paraId="123BCFEB" w14:textId="77777777" w:rsidR="004932B6" w:rsidRDefault="00000000">
      <w:pPr>
        <w:pStyle w:val="Standard"/>
        <w:numPr>
          <w:ilvl w:val="0"/>
          <w:numId w:val="9"/>
        </w:numPr>
        <w:rPr>
          <w:rFonts w:hint="eastAsia"/>
        </w:rPr>
      </w:pPr>
      <w:r>
        <w:t>将</w:t>
      </w:r>
      <w:r>
        <w:t>Caltech</w:t>
      </w:r>
      <w:r>
        <w:t>转换为了</w:t>
      </w:r>
      <w:r>
        <w:t>VOC</w:t>
      </w:r>
      <w:r>
        <w:t>格式</w:t>
      </w:r>
    </w:p>
    <w:p w14:paraId="1BA41921" w14:textId="77777777" w:rsidR="004932B6" w:rsidRDefault="004932B6">
      <w:pPr>
        <w:pStyle w:val="Standard"/>
        <w:rPr>
          <w:rFonts w:hint="eastAsia"/>
        </w:rPr>
      </w:pPr>
    </w:p>
    <w:p w14:paraId="0164C7A8" w14:textId="77777777" w:rsidR="004932B6" w:rsidRDefault="00000000">
      <w:pPr>
        <w:pStyle w:val="Standard"/>
        <w:rPr>
          <w:rFonts w:hint="eastAsia"/>
        </w:rPr>
      </w:pPr>
      <w:r>
        <w:t xml:space="preserve">2022/9/14 </w:t>
      </w:r>
      <w:r>
        <w:t>周三</w:t>
      </w:r>
    </w:p>
    <w:p w14:paraId="124C2225" w14:textId="77777777" w:rsidR="004932B6" w:rsidRDefault="00000000">
      <w:pPr>
        <w:pStyle w:val="Standard"/>
        <w:numPr>
          <w:ilvl w:val="0"/>
          <w:numId w:val="10"/>
        </w:numPr>
        <w:rPr>
          <w:rFonts w:hint="eastAsia"/>
        </w:rPr>
      </w:pPr>
      <w:r>
        <w:t>读一下</w:t>
      </w:r>
      <w:r>
        <w:t>tfrecorder</w:t>
      </w:r>
      <w:r>
        <w:t>代码，明确</w:t>
      </w:r>
      <w:r>
        <w:t>dataset</w:t>
      </w:r>
      <w:r>
        <w:t>格式是否能正常读入（需要重新弄</w:t>
      </w:r>
      <w:r>
        <w:t>dataset</w:t>
      </w:r>
      <w:r>
        <w:t>，改代码，加入</w:t>
      </w:r>
      <w:r>
        <w:t>reid</w:t>
      </w:r>
      <w:r>
        <w:t>）</w:t>
      </w:r>
    </w:p>
    <w:p w14:paraId="0DC69C12" w14:textId="77777777" w:rsidR="004932B6" w:rsidRDefault="00000000">
      <w:pPr>
        <w:pStyle w:val="Standard"/>
        <w:numPr>
          <w:ilvl w:val="0"/>
          <w:numId w:val="10"/>
        </w:numPr>
        <w:rPr>
          <w:rFonts w:hint="eastAsia"/>
        </w:rPr>
      </w:pPr>
      <w:r>
        <w:t>转成</w:t>
      </w:r>
      <w:r>
        <w:t>voc</w:t>
      </w:r>
      <w:r>
        <w:t>格式</w:t>
      </w:r>
    </w:p>
    <w:p w14:paraId="175E071E" w14:textId="77777777" w:rsidR="004932B6" w:rsidRDefault="004932B6">
      <w:pPr>
        <w:pStyle w:val="Standard"/>
        <w:rPr>
          <w:rFonts w:hint="eastAsia"/>
        </w:rPr>
      </w:pPr>
    </w:p>
    <w:p w14:paraId="0D43B7F2" w14:textId="77777777" w:rsidR="004932B6" w:rsidRDefault="00000000">
      <w:pPr>
        <w:pStyle w:val="Standard"/>
        <w:rPr>
          <w:rFonts w:hint="eastAsia"/>
        </w:rPr>
      </w:pPr>
      <w:r>
        <w:t xml:space="preserve">2022/9/15 </w:t>
      </w:r>
      <w:r>
        <w:t>周四</w:t>
      </w:r>
    </w:p>
    <w:p w14:paraId="79F476EB" w14:textId="77777777" w:rsidR="004932B6" w:rsidRDefault="00000000">
      <w:pPr>
        <w:pStyle w:val="Standard"/>
        <w:numPr>
          <w:ilvl w:val="0"/>
          <w:numId w:val="11"/>
        </w:numPr>
        <w:rPr>
          <w:rFonts w:hint="eastAsia"/>
        </w:rPr>
      </w:pPr>
      <w:r>
        <w:t>转成</w:t>
      </w:r>
      <w:r>
        <w:t>tfrecord</w:t>
      </w:r>
    </w:p>
    <w:p w14:paraId="3283202D" w14:textId="77777777" w:rsidR="004932B6" w:rsidRDefault="00000000">
      <w:pPr>
        <w:pStyle w:val="Standard"/>
        <w:numPr>
          <w:ilvl w:val="0"/>
          <w:numId w:val="11"/>
        </w:numPr>
        <w:rPr>
          <w:rFonts w:hint="eastAsia"/>
        </w:rPr>
      </w:pPr>
      <w:r>
        <w:t>验证了</w:t>
      </w:r>
      <w:r>
        <w:t>tfrecord</w:t>
      </w:r>
      <w:r>
        <w:t>正确性</w:t>
      </w:r>
    </w:p>
    <w:p w14:paraId="6B7637E2" w14:textId="77777777" w:rsidR="004932B6" w:rsidRDefault="004932B6">
      <w:pPr>
        <w:pStyle w:val="Standard"/>
        <w:rPr>
          <w:rFonts w:hint="eastAsia"/>
        </w:rPr>
      </w:pPr>
    </w:p>
    <w:p w14:paraId="314ADBA1" w14:textId="77777777" w:rsidR="004932B6" w:rsidRDefault="00000000">
      <w:pPr>
        <w:pStyle w:val="Standard"/>
        <w:rPr>
          <w:rFonts w:hint="eastAsia"/>
        </w:rPr>
      </w:pPr>
      <w:r>
        <w:t xml:space="preserve">2022/9/16 </w:t>
      </w:r>
      <w:r>
        <w:t>周五</w:t>
      </w:r>
    </w:p>
    <w:p w14:paraId="1FD87327" w14:textId="77777777" w:rsidR="004932B6" w:rsidRDefault="00000000">
      <w:pPr>
        <w:pStyle w:val="Standard"/>
        <w:numPr>
          <w:ilvl w:val="0"/>
          <w:numId w:val="12"/>
        </w:numPr>
        <w:rPr>
          <w:rFonts w:hint="eastAsia"/>
        </w:rPr>
      </w:pPr>
      <w:r>
        <w:t>摸了一天</w:t>
      </w:r>
    </w:p>
    <w:p w14:paraId="4DC65378" w14:textId="77777777" w:rsidR="004932B6" w:rsidRDefault="004932B6">
      <w:pPr>
        <w:pStyle w:val="Standard"/>
        <w:rPr>
          <w:rFonts w:hint="eastAsia"/>
        </w:rPr>
      </w:pPr>
    </w:p>
    <w:p w14:paraId="4C7CF431" w14:textId="77777777" w:rsidR="004932B6" w:rsidRDefault="00000000">
      <w:pPr>
        <w:pStyle w:val="Standard"/>
        <w:rPr>
          <w:rFonts w:hint="eastAsia"/>
        </w:rPr>
      </w:pPr>
      <w:r>
        <w:t>第四周：</w:t>
      </w:r>
    </w:p>
    <w:p w14:paraId="70B0CE38" w14:textId="77777777" w:rsidR="004932B6" w:rsidRDefault="00000000">
      <w:pPr>
        <w:pStyle w:val="Standard"/>
        <w:rPr>
          <w:rFonts w:hint="eastAsia"/>
        </w:rPr>
      </w:pPr>
      <w:r>
        <w:t xml:space="preserve">2022/9/19 </w:t>
      </w:r>
      <w:r>
        <w:t>周一</w:t>
      </w:r>
    </w:p>
    <w:p w14:paraId="49E4330E" w14:textId="77777777" w:rsidR="004932B6" w:rsidRDefault="00000000">
      <w:pPr>
        <w:pStyle w:val="Standard"/>
        <w:numPr>
          <w:ilvl w:val="0"/>
          <w:numId w:val="13"/>
        </w:numPr>
        <w:rPr>
          <w:rFonts w:hint="eastAsia"/>
        </w:rPr>
      </w:pPr>
      <w:r>
        <w:t>追一下</w:t>
      </w:r>
      <w:r>
        <w:t>tracking</w:t>
      </w:r>
      <w:r>
        <w:t>代码</w:t>
      </w:r>
    </w:p>
    <w:p w14:paraId="52876B8A" w14:textId="77777777" w:rsidR="004932B6" w:rsidRDefault="00000000">
      <w:pPr>
        <w:pStyle w:val="Standard"/>
        <w:numPr>
          <w:ilvl w:val="0"/>
          <w:numId w:val="13"/>
        </w:numPr>
        <w:rPr>
          <w:rFonts w:hint="eastAsia"/>
        </w:rPr>
      </w:pPr>
      <w:r>
        <w:t>阅读了一下</w:t>
      </w:r>
      <w:r>
        <w:t>proto</w:t>
      </w:r>
      <w:r>
        <w:t>文件，初写了一下</w:t>
      </w:r>
      <w:r>
        <w:t>config</w:t>
      </w:r>
      <w:r>
        <w:t>文件</w:t>
      </w:r>
      <w:r>
        <w:br/>
        <w:t>metrics</w:t>
      </w:r>
      <w:r>
        <w:t>需要试一下</w:t>
      </w:r>
    </w:p>
    <w:p w14:paraId="3035639A" w14:textId="77777777" w:rsidR="004932B6" w:rsidRDefault="004932B6">
      <w:pPr>
        <w:pStyle w:val="Standard"/>
        <w:rPr>
          <w:rFonts w:hint="eastAsia"/>
        </w:rPr>
      </w:pPr>
    </w:p>
    <w:p w14:paraId="0B3AD5F4" w14:textId="77777777" w:rsidR="004932B6" w:rsidRDefault="00000000">
      <w:pPr>
        <w:pStyle w:val="Standard"/>
        <w:rPr>
          <w:rFonts w:hint="eastAsia"/>
        </w:rPr>
      </w:pPr>
      <w:r>
        <w:t xml:space="preserve">2022/9/20 </w:t>
      </w:r>
      <w:r>
        <w:t>周二</w:t>
      </w:r>
    </w:p>
    <w:p w14:paraId="6B2E9E4C" w14:textId="77777777" w:rsidR="004932B6" w:rsidRDefault="00000000">
      <w:pPr>
        <w:pStyle w:val="Standard"/>
        <w:numPr>
          <w:ilvl w:val="0"/>
          <w:numId w:val="14"/>
        </w:numPr>
        <w:rPr>
          <w:rFonts w:hint="eastAsia"/>
        </w:rPr>
      </w:pPr>
      <w:r>
        <w:t>重新弄一下数据集</w:t>
      </w:r>
    </w:p>
    <w:p w14:paraId="767BAD56" w14:textId="77777777" w:rsidR="004932B6" w:rsidRDefault="00000000">
      <w:pPr>
        <w:pStyle w:val="Standard"/>
        <w:numPr>
          <w:ilvl w:val="1"/>
          <w:numId w:val="14"/>
        </w:numPr>
        <w:rPr>
          <w:rFonts w:hint="eastAsia"/>
        </w:rPr>
      </w:pPr>
      <w:r>
        <w:t>labelmap</w:t>
      </w:r>
      <w:r>
        <w:t>加入数据集</w:t>
      </w:r>
    </w:p>
    <w:p w14:paraId="01B5B375" w14:textId="77777777" w:rsidR="004932B6" w:rsidRDefault="00000000">
      <w:pPr>
        <w:pStyle w:val="Standard"/>
        <w:numPr>
          <w:ilvl w:val="1"/>
          <w:numId w:val="14"/>
        </w:numPr>
        <w:rPr>
          <w:rFonts w:hint="eastAsia"/>
        </w:rPr>
      </w:pPr>
      <w:r>
        <w:t>id</w:t>
      </w:r>
      <w:r>
        <w:t>改路径</w:t>
      </w:r>
    </w:p>
    <w:p w14:paraId="32B242AE" w14:textId="77777777" w:rsidR="004932B6" w:rsidRDefault="00000000">
      <w:pPr>
        <w:pStyle w:val="Standard"/>
        <w:numPr>
          <w:ilvl w:val="1"/>
          <w:numId w:val="14"/>
        </w:numPr>
        <w:rPr>
          <w:rFonts w:hint="eastAsia"/>
        </w:rPr>
      </w:pPr>
      <w:r>
        <w:t>加上了</w:t>
      </w:r>
      <w:r>
        <w:t>class</w:t>
      </w:r>
      <w:r>
        <w:t>信息</w:t>
      </w:r>
    </w:p>
    <w:p w14:paraId="7BB4E95F" w14:textId="77777777" w:rsidR="004932B6" w:rsidRDefault="00000000">
      <w:pPr>
        <w:pStyle w:val="Standard"/>
        <w:numPr>
          <w:ilvl w:val="1"/>
          <w:numId w:val="14"/>
        </w:numPr>
        <w:rPr>
          <w:rFonts w:hint="eastAsia"/>
        </w:rPr>
      </w:pPr>
      <w:r>
        <w:t>分成</w:t>
      </w:r>
      <w:r>
        <w:t>test, train</w:t>
      </w:r>
    </w:p>
    <w:p w14:paraId="6669E263" w14:textId="77777777" w:rsidR="004932B6" w:rsidRDefault="00000000">
      <w:pPr>
        <w:pStyle w:val="Standard"/>
        <w:numPr>
          <w:ilvl w:val="0"/>
          <w:numId w:val="14"/>
        </w:numPr>
        <w:rPr>
          <w:rFonts w:hint="eastAsia"/>
        </w:rPr>
      </w:pPr>
      <w:r>
        <w:t>完善了</w:t>
      </w:r>
      <w:r>
        <w:t>config</w:t>
      </w:r>
      <w:r>
        <w:t>文件</w:t>
      </w:r>
    </w:p>
    <w:p w14:paraId="071ED9FE" w14:textId="77777777" w:rsidR="004932B6" w:rsidRDefault="00000000">
      <w:pPr>
        <w:pStyle w:val="Standard"/>
        <w:numPr>
          <w:ilvl w:val="0"/>
          <w:numId w:val="14"/>
        </w:numPr>
        <w:rPr>
          <w:rFonts w:hint="eastAsia"/>
        </w:rPr>
      </w:pPr>
      <w:r>
        <w:t>初跑了一下，有</w:t>
      </w:r>
      <w:r>
        <w:t>bug</w:t>
      </w:r>
    </w:p>
    <w:p w14:paraId="459D9993" w14:textId="77777777" w:rsidR="004932B6" w:rsidRDefault="00000000">
      <w:pPr>
        <w:pStyle w:val="Standard"/>
        <w:numPr>
          <w:ilvl w:val="0"/>
          <w:numId w:val="14"/>
        </w:numPr>
        <w:rPr>
          <w:rFonts w:hint="eastAsia"/>
        </w:rPr>
      </w:pPr>
      <w:r>
        <w:t>学习了如何使用将</w:t>
      </w:r>
      <w:r>
        <w:t>api</w:t>
      </w:r>
      <w:r>
        <w:t>打包，方便之后的调试</w:t>
      </w:r>
    </w:p>
    <w:p w14:paraId="4A196E00" w14:textId="77777777" w:rsidR="004932B6" w:rsidRDefault="004932B6">
      <w:pPr>
        <w:pStyle w:val="Standard"/>
        <w:rPr>
          <w:rFonts w:hint="eastAsia"/>
        </w:rPr>
      </w:pPr>
    </w:p>
    <w:p w14:paraId="4C9DC86C" w14:textId="77777777" w:rsidR="004932B6" w:rsidRDefault="00000000">
      <w:pPr>
        <w:pStyle w:val="Standard"/>
        <w:rPr>
          <w:rFonts w:hint="eastAsia"/>
        </w:rPr>
      </w:pPr>
      <w:r>
        <w:t xml:space="preserve">2022/9/21 </w:t>
      </w:r>
      <w:r>
        <w:t>周三</w:t>
      </w:r>
    </w:p>
    <w:p w14:paraId="5C1EA994" w14:textId="77777777" w:rsidR="004932B6" w:rsidRDefault="00000000">
      <w:pPr>
        <w:pStyle w:val="Standard"/>
        <w:numPr>
          <w:ilvl w:val="0"/>
          <w:numId w:val="15"/>
        </w:numPr>
        <w:rPr>
          <w:rFonts w:hint="eastAsia"/>
        </w:rPr>
      </w:pPr>
      <w:r>
        <w:t>debug</w:t>
      </w:r>
      <w:r>
        <w:t>，成功，模型跑通了</w:t>
      </w:r>
    </w:p>
    <w:p w14:paraId="1F5C8482" w14:textId="77777777" w:rsidR="004932B6" w:rsidRDefault="00000000">
      <w:pPr>
        <w:pStyle w:val="Standard"/>
        <w:numPr>
          <w:ilvl w:val="0"/>
          <w:numId w:val="15"/>
        </w:numPr>
        <w:rPr>
          <w:rFonts w:hint="eastAsia"/>
        </w:rPr>
      </w:pPr>
      <w:r>
        <w:t>安装</w:t>
      </w:r>
      <w:r>
        <w:t>tensorboard</w:t>
      </w:r>
    </w:p>
    <w:p w14:paraId="3B543EBA" w14:textId="77777777" w:rsidR="004932B6" w:rsidRDefault="00000000">
      <w:pPr>
        <w:pStyle w:val="Standard"/>
        <w:numPr>
          <w:ilvl w:val="0"/>
          <w:numId w:val="15"/>
        </w:numPr>
        <w:rPr>
          <w:rFonts w:hint="eastAsia"/>
        </w:rPr>
      </w:pPr>
      <w:r>
        <w:t>写周报</w:t>
      </w:r>
    </w:p>
    <w:p w14:paraId="29F734B2" w14:textId="77777777" w:rsidR="004932B6" w:rsidRDefault="004932B6">
      <w:pPr>
        <w:pStyle w:val="Standard"/>
        <w:rPr>
          <w:rFonts w:hint="eastAsia"/>
        </w:rPr>
      </w:pPr>
    </w:p>
    <w:p w14:paraId="0BAD6350" w14:textId="77777777" w:rsidR="004932B6" w:rsidRDefault="00000000">
      <w:pPr>
        <w:pStyle w:val="Standard"/>
        <w:rPr>
          <w:rFonts w:hint="eastAsia"/>
        </w:rPr>
      </w:pPr>
      <w:r>
        <w:t xml:space="preserve">2022/9/22 </w:t>
      </w:r>
      <w:r>
        <w:t>周四</w:t>
      </w:r>
    </w:p>
    <w:p w14:paraId="15C7B4F4" w14:textId="77777777" w:rsidR="004932B6" w:rsidRDefault="00000000">
      <w:pPr>
        <w:pStyle w:val="Standard"/>
        <w:numPr>
          <w:ilvl w:val="0"/>
          <w:numId w:val="16"/>
        </w:numPr>
        <w:rPr>
          <w:rFonts w:hint="eastAsia"/>
        </w:rPr>
      </w:pPr>
      <w:r>
        <w:lastRenderedPageBreak/>
        <w:t>开周会</w:t>
      </w:r>
    </w:p>
    <w:p w14:paraId="2975B3A8" w14:textId="77777777" w:rsidR="004932B6" w:rsidRDefault="00000000">
      <w:pPr>
        <w:pStyle w:val="Standard"/>
        <w:numPr>
          <w:ilvl w:val="0"/>
          <w:numId w:val="16"/>
        </w:numPr>
        <w:rPr>
          <w:rFonts w:hint="eastAsia"/>
        </w:rPr>
      </w:pPr>
      <w:r>
        <w:t>摸鱼</w:t>
      </w:r>
    </w:p>
    <w:p w14:paraId="237A04A8" w14:textId="77777777" w:rsidR="004932B6" w:rsidRDefault="004932B6">
      <w:pPr>
        <w:pStyle w:val="Standard"/>
        <w:rPr>
          <w:rFonts w:hint="eastAsia"/>
        </w:rPr>
      </w:pPr>
    </w:p>
    <w:p w14:paraId="1B116598" w14:textId="77777777" w:rsidR="004932B6" w:rsidRDefault="00000000">
      <w:pPr>
        <w:pStyle w:val="Standard"/>
        <w:rPr>
          <w:rFonts w:hint="eastAsia"/>
        </w:rPr>
      </w:pPr>
      <w:r>
        <w:t xml:space="preserve">2022/9/23 </w:t>
      </w:r>
      <w:r>
        <w:t>周五</w:t>
      </w:r>
    </w:p>
    <w:p w14:paraId="0573336A" w14:textId="77777777" w:rsidR="004932B6" w:rsidRDefault="00000000">
      <w:pPr>
        <w:pStyle w:val="Standard"/>
        <w:numPr>
          <w:ilvl w:val="0"/>
          <w:numId w:val="17"/>
        </w:numPr>
        <w:rPr>
          <w:rFonts w:hint="eastAsia"/>
        </w:rPr>
      </w:pPr>
      <w:r>
        <w:t>请假</w:t>
      </w:r>
    </w:p>
    <w:p w14:paraId="2F883004" w14:textId="77777777" w:rsidR="004932B6" w:rsidRDefault="00000000">
      <w:pPr>
        <w:pStyle w:val="Standard"/>
        <w:rPr>
          <w:rFonts w:hint="eastAsia"/>
        </w:rPr>
      </w:pPr>
      <w:r>
        <w:t>第五周：</w:t>
      </w:r>
    </w:p>
    <w:p w14:paraId="16A6E05F" w14:textId="77777777" w:rsidR="004932B6" w:rsidRDefault="00000000">
      <w:pPr>
        <w:pStyle w:val="Standard"/>
        <w:rPr>
          <w:rFonts w:hint="eastAsia"/>
        </w:rPr>
      </w:pPr>
      <w:r>
        <w:t xml:space="preserve">2022/9/26 </w:t>
      </w:r>
      <w:r>
        <w:t>周一</w:t>
      </w:r>
    </w:p>
    <w:p w14:paraId="1AFA6AF7" w14:textId="77777777" w:rsidR="004932B6" w:rsidRDefault="00000000">
      <w:pPr>
        <w:pStyle w:val="Standard"/>
        <w:numPr>
          <w:ilvl w:val="0"/>
          <w:numId w:val="18"/>
        </w:numPr>
        <w:rPr>
          <w:rFonts w:hint="eastAsia"/>
        </w:rPr>
      </w:pPr>
      <w:r>
        <w:t>跟</w:t>
      </w:r>
      <w:r>
        <w:t>eric</w:t>
      </w:r>
      <w:r>
        <w:t>开会</w:t>
      </w:r>
    </w:p>
    <w:p w14:paraId="13E64007" w14:textId="77777777" w:rsidR="004932B6" w:rsidRDefault="00000000">
      <w:pPr>
        <w:pStyle w:val="Standard"/>
        <w:numPr>
          <w:ilvl w:val="0"/>
          <w:numId w:val="18"/>
        </w:numPr>
        <w:rPr>
          <w:rFonts w:hint="eastAsia"/>
        </w:rPr>
      </w:pPr>
      <w:r>
        <w:t>eval debug</w:t>
      </w:r>
    </w:p>
    <w:p w14:paraId="03330C29" w14:textId="77777777" w:rsidR="004932B6" w:rsidRDefault="004932B6">
      <w:pPr>
        <w:pStyle w:val="Standard"/>
        <w:rPr>
          <w:rFonts w:hint="eastAsia"/>
        </w:rPr>
      </w:pPr>
    </w:p>
    <w:p w14:paraId="58663C89" w14:textId="77777777" w:rsidR="004932B6" w:rsidRDefault="00000000">
      <w:pPr>
        <w:pStyle w:val="Standard"/>
        <w:rPr>
          <w:rFonts w:hint="eastAsia"/>
        </w:rPr>
      </w:pPr>
      <w:r>
        <w:t xml:space="preserve">2022/9/27 </w:t>
      </w:r>
      <w:r>
        <w:t>周二</w:t>
      </w:r>
    </w:p>
    <w:p w14:paraId="652D4416" w14:textId="77777777" w:rsidR="004932B6" w:rsidRDefault="00000000">
      <w:pPr>
        <w:pStyle w:val="Standard"/>
        <w:numPr>
          <w:ilvl w:val="0"/>
          <w:numId w:val="19"/>
        </w:numPr>
        <w:rPr>
          <w:rFonts w:hint="eastAsia"/>
        </w:rPr>
      </w:pPr>
      <w:r>
        <w:t>eval debug</w:t>
      </w:r>
      <w:r>
        <w:t>，发现是</w:t>
      </w:r>
      <w:r>
        <w:t>evaldataset</w:t>
      </w:r>
      <w:r>
        <w:t>的问题</w:t>
      </w:r>
    </w:p>
    <w:p w14:paraId="1499FB8D" w14:textId="77777777" w:rsidR="004932B6" w:rsidRDefault="004932B6">
      <w:pPr>
        <w:pStyle w:val="Standard"/>
        <w:rPr>
          <w:rFonts w:hint="eastAsia"/>
        </w:rPr>
      </w:pPr>
    </w:p>
    <w:p w14:paraId="725417DA" w14:textId="77777777" w:rsidR="004932B6" w:rsidRDefault="00000000">
      <w:pPr>
        <w:pStyle w:val="Standard"/>
        <w:rPr>
          <w:rFonts w:hint="eastAsia"/>
        </w:rPr>
      </w:pPr>
      <w:r>
        <w:t xml:space="preserve">2022/9/28 </w:t>
      </w:r>
      <w:r>
        <w:t>周三</w:t>
      </w:r>
    </w:p>
    <w:p w14:paraId="1F23F8EA" w14:textId="77777777" w:rsidR="004932B6" w:rsidRDefault="00000000">
      <w:pPr>
        <w:pStyle w:val="Standard"/>
        <w:numPr>
          <w:ilvl w:val="0"/>
          <w:numId w:val="20"/>
        </w:numPr>
        <w:rPr>
          <w:rFonts w:hint="eastAsia"/>
        </w:rPr>
      </w:pPr>
      <w:r>
        <w:t>eval debug</w:t>
      </w:r>
      <w:r>
        <w:t>成功</w:t>
      </w:r>
    </w:p>
    <w:p w14:paraId="4210E015" w14:textId="77777777" w:rsidR="004932B6" w:rsidRDefault="00000000">
      <w:pPr>
        <w:pStyle w:val="Standard"/>
        <w:numPr>
          <w:ilvl w:val="0"/>
          <w:numId w:val="20"/>
        </w:numPr>
        <w:rPr>
          <w:rFonts w:hint="eastAsia"/>
        </w:rPr>
      </w:pPr>
      <w:r>
        <w:t>写周报</w:t>
      </w:r>
    </w:p>
    <w:p w14:paraId="1C714C83" w14:textId="77777777" w:rsidR="004932B6" w:rsidRDefault="004932B6">
      <w:pPr>
        <w:pStyle w:val="Standard"/>
        <w:rPr>
          <w:rFonts w:hint="eastAsia"/>
        </w:rPr>
      </w:pPr>
    </w:p>
    <w:p w14:paraId="419110FC" w14:textId="77777777" w:rsidR="004932B6" w:rsidRDefault="00000000">
      <w:pPr>
        <w:pStyle w:val="Standard"/>
        <w:rPr>
          <w:rFonts w:hint="eastAsia"/>
        </w:rPr>
      </w:pPr>
      <w:r>
        <w:t xml:space="preserve">2022/9/29 </w:t>
      </w:r>
      <w:r>
        <w:t>周四</w:t>
      </w:r>
    </w:p>
    <w:p w14:paraId="754573C0" w14:textId="77777777" w:rsidR="004932B6" w:rsidRDefault="00000000">
      <w:pPr>
        <w:pStyle w:val="Standard"/>
        <w:numPr>
          <w:ilvl w:val="0"/>
          <w:numId w:val="21"/>
        </w:numPr>
        <w:rPr>
          <w:rFonts w:hint="eastAsia"/>
        </w:rPr>
      </w:pPr>
      <w:r>
        <w:t>开周会</w:t>
      </w:r>
    </w:p>
    <w:p w14:paraId="047695A6" w14:textId="77777777" w:rsidR="004932B6" w:rsidRDefault="00000000">
      <w:pPr>
        <w:pStyle w:val="Standard"/>
        <w:numPr>
          <w:ilvl w:val="0"/>
          <w:numId w:val="21"/>
        </w:numPr>
        <w:rPr>
          <w:rFonts w:hint="eastAsia"/>
        </w:rPr>
      </w:pPr>
      <w:r>
        <w:t>完成</w:t>
      </w:r>
      <w:r>
        <w:t>tflite</w:t>
      </w:r>
      <w:r>
        <w:t>转换</w:t>
      </w:r>
    </w:p>
    <w:p w14:paraId="5457AF62" w14:textId="77777777" w:rsidR="004932B6" w:rsidRDefault="00000000">
      <w:pPr>
        <w:pStyle w:val="Standard"/>
        <w:numPr>
          <w:ilvl w:val="0"/>
          <w:numId w:val="21"/>
        </w:numPr>
        <w:rPr>
          <w:rFonts w:hint="eastAsia"/>
        </w:rPr>
      </w:pPr>
      <w:r>
        <w:t>安装</w:t>
      </w:r>
      <w:r>
        <w:t>NETRON</w:t>
      </w:r>
    </w:p>
    <w:p w14:paraId="42F037A4" w14:textId="77777777" w:rsidR="004932B6" w:rsidRDefault="004932B6">
      <w:pPr>
        <w:pStyle w:val="Standard"/>
        <w:rPr>
          <w:rFonts w:hint="eastAsia"/>
        </w:rPr>
      </w:pPr>
    </w:p>
    <w:p w14:paraId="14935DC8" w14:textId="77777777" w:rsidR="004932B6" w:rsidRDefault="00000000">
      <w:pPr>
        <w:pStyle w:val="Standard"/>
        <w:rPr>
          <w:rFonts w:hint="eastAsia"/>
        </w:rPr>
      </w:pPr>
      <w:r>
        <w:t xml:space="preserve">2022/9/30 </w:t>
      </w:r>
      <w:r>
        <w:t>周五</w:t>
      </w:r>
    </w:p>
    <w:p w14:paraId="748174E8" w14:textId="77777777" w:rsidR="004932B6" w:rsidRDefault="00000000">
      <w:pPr>
        <w:pStyle w:val="Standard"/>
        <w:numPr>
          <w:ilvl w:val="0"/>
          <w:numId w:val="22"/>
        </w:numPr>
        <w:rPr>
          <w:rFonts w:hint="eastAsia"/>
        </w:rPr>
      </w:pPr>
      <w:r>
        <w:t>摸鱼</w:t>
      </w:r>
    </w:p>
    <w:p w14:paraId="256ECB6A" w14:textId="77777777" w:rsidR="004932B6" w:rsidRDefault="004932B6">
      <w:pPr>
        <w:pStyle w:val="Standard"/>
        <w:rPr>
          <w:rFonts w:hint="eastAsia"/>
        </w:rPr>
      </w:pPr>
    </w:p>
    <w:p w14:paraId="267E60F9" w14:textId="77777777" w:rsidR="004932B6" w:rsidRDefault="00000000">
      <w:pPr>
        <w:pStyle w:val="Standard"/>
        <w:rPr>
          <w:rFonts w:hint="eastAsia"/>
        </w:rPr>
      </w:pPr>
      <w:r>
        <w:t>第七周：</w:t>
      </w:r>
    </w:p>
    <w:p w14:paraId="595B0486" w14:textId="77777777" w:rsidR="004932B6" w:rsidRDefault="00000000">
      <w:pPr>
        <w:pStyle w:val="Standard"/>
        <w:rPr>
          <w:rFonts w:hint="eastAsia"/>
        </w:rPr>
      </w:pPr>
      <w:r>
        <w:t xml:space="preserve">2022/10/9 </w:t>
      </w:r>
      <w:r>
        <w:t>周日</w:t>
      </w:r>
    </w:p>
    <w:p w14:paraId="13C9813E" w14:textId="77777777" w:rsidR="004932B6" w:rsidRDefault="00000000">
      <w:pPr>
        <w:pStyle w:val="Standard"/>
        <w:numPr>
          <w:ilvl w:val="0"/>
          <w:numId w:val="23"/>
        </w:numPr>
        <w:rPr>
          <w:rFonts w:hint="eastAsia"/>
        </w:rPr>
      </w:pPr>
      <w:r>
        <w:t>显示</w:t>
      </w:r>
      <w:r>
        <w:t>model</w:t>
      </w:r>
      <w:r>
        <w:t>结构</w:t>
      </w:r>
    </w:p>
    <w:p w14:paraId="346FE4F7" w14:textId="77777777" w:rsidR="004932B6" w:rsidRDefault="004932B6">
      <w:pPr>
        <w:pStyle w:val="Standard"/>
        <w:rPr>
          <w:rFonts w:hint="eastAsia"/>
        </w:rPr>
      </w:pPr>
    </w:p>
    <w:p w14:paraId="43AFAF79" w14:textId="77777777" w:rsidR="004932B6" w:rsidRDefault="00000000">
      <w:pPr>
        <w:pStyle w:val="Standard"/>
        <w:rPr>
          <w:rFonts w:hint="eastAsia"/>
        </w:rPr>
      </w:pPr>
      <w:r>
        <w:t xml:space="preserve">2022/10/10 </w:t>
      </w:r>
      <w:r>
        <w:t>周一</w:t>
      </w:r>
    </w:p>
    <w:p w14:paraId="45EB8355" w14:textId="77777777" w:rsidR="004932B6" w:rsidRDefault="00000000">
      <w:pPr>
        <w:pStyle w:val="Standard"/>
        <w:numPr>
          <w:ilvl w:val="0"/>
          <w:numId w:val="24"/>
        </w:numPr>
        <w:rPr>
          <w:rFonts w:hint="eastAsia"/>
        </w:rPr>
      </w:pPr>
      <w:r>
        <w:t>移动</w:t>
      </w:r>
      <w:r>
        <w:t>dataset</w:t>
      </w:r>
    </w:p>
    <w:p w14:paraId="771A2D91" w14:textId="77777777" w:rsidR="004932B6" w:rsidRDefault="00000000">
      <w:pPr>
        <w:pStyle w:val="Standard"/>
        <w:numPr>
          <w:ilvl w:val="0"/>
          <w:numId w:val="24"/>
        </w:numPr>
        <w:rPr>
          <w:rFonts w:hint="eastAsia"/>
        </w:rPr>
      </w:pPr>
      <w:r>
        <w:t>打包代码上传</w:t>
      </w:r>
    </w:p>
    <w:p w14:paraId="4252FDC6" w14:textId="77777777" w:rsidR="004932B6" w:rsidRDefault="00000000">
      <w:pPr>
        <w:pStyle w:val="Standard"/>
        <w:numPr>
          <w:ilvl w:val="0"/>
          <w:numId w:val="24"/>
        </w:numPr>
        <w:rPr>
          <w:rFonts w:hint="eastAsia"/>
        </w:rPr>
      </w:pPr>
      <w:r>
        <w:t>配置新的</w:t>
      </w:r>
      <w:r>
        <w:t>docker</w:t>
      </w:r>
      <w:r>
        <w:t>和显示功能</w:t>
      </w:r>
    </w:p>
    <w:p w14:paraId="04DE7691" w14:textId="77777777" w:rsidR="004932B6" w:rsidRDefault="004932B6">
      <w:pPr>
        <w:pStyle w:val="Standard"/>
        <w:rPr>
          <w:rFonts w:hint="eastAsia"/>
        </w:rPr>
      </w:pPr>
    </w:p>
    <w:p w14:paraId="65773FC9" w14:textId="77777777" w:rsidR="004932B6" w:rsidRDefault="00000000">
      <w:pPr>
        <w:pStyle w:val="Standard"/>
        <w:rPr>
          <w:rFonts w:hint="eastAsia"/>
        </w:rPr>
      </w:pPr>
      <w:r>
        <w:t xml:space="preserve">2022/10/11 </w:t>
      </w:r>
      <w:r>
        <w:t>周二</w:t>
      </w:r>
    </w:p>
    <w:p w14:paraId="2AD6FB2E" w14:textId="77777777" w:rsidR="004932B6" w:rsidRDefault="00000000">
      <w:pPr>
        <w:pStyle w:val="Standard"/>
        <w:numPr>
          <w:ilvl w:val="0"/>
          <w:numId w:val="25"/>
        </w:numPr>
        <w:rPr>
          <w:rFonts w:hint="eastAsia"/>
        </w:rPr>
      </w:pPr>
      <w:r>
        <w:t>配置新的</w:t>
      </w:r>
      <w:r>
        <w:t>docker</w:t>
      </w:r>
      <w:r>
        <w:t>和显示功能</w:t>
      </w:r>
    </w:p>
    <w:p w14:paraId="146EE28A" w14:textId="77777777" w:rsidR="004932B6" w:rsidRDefault="00000000">
      <w:pPr>
        <w:pStyle w:val="Standard"/>
        <w:numPr>
          <w:ilvl w:val="0"/>
          <w:numId w:val="25"/>
        </w:numPr>
        <w:rPr>
          <w:rFonts w:hint="eastAsia"/>
        </w:rPr>
      </w:pPr>
      <w:r>
        <w:t>学习一下</w:t>
      </w:r>
      <w:r>
        <w:t>tflite</w:t>
      </w:r>
      <w:r>
        <w:t>验证</w:t>
      </w:r>
      <w:r>
        <w:t>code</w:t>
      </w:r>
    </w:p>
    <w:p w14:paraId="7CF57EE7" w14:textId="77777777" w:rsidR="004932B6" w:rsidRDefault="004932B6">
      <w:pPr>
        <w:pStyle w:val="Standard"/>
        <w:rPr>
          <w:rFonts w:hint="eastAsia"/>
        </w:rPr>
      </w:pPr>
    </w:p>
    <w:p w14:paraId="71125BA7" w14:textId="77777777" w:rsidR="004932B6" w:rsidRDefault="00000000">
      <w:pPr>
        <w:pStyle w:val="Standard"/>
        <w:rPr>
          <w:rFonts w:hint="eastAsia"/>
        </w:rPr>
      </w:pPr>
      <w:r>
        <w:t xml:space="preserve">2022/10/12 </w:t>
      </w:r>
      <w:r>
        <w:t>周三</w:t>
      </w:r>
    </w:p>
    <w:p w14:paraId="6852F9B2" w14:textId="77777777" w:rsidR="004932B6" w:rsidRDefault="00000000">
      <w:pPr>
        <w:pStyle w:val="Standard"/>
        <w:numPr>
          <w:ilvl w:val="0"/>
          <w:numId w:val="26"/>
        </w:numPr>
        <w:rPr>
          <w:rFonts w:hint="eastAsia"/>
        </w:rPr>
      </w:pPr>
      <w:r>
        <w:t>写周报</w:t>
      </w:r>
    </w:p>
    <w:p w14:paraId="52420E62" w14:textId="77777777" w:rsidR="004932B6" w:rsidRDefault="00000000">
      <w:pPr>
        <w:pStyle w:val="Standard"/>
        <w:numPr>
          <w:ilvl w:val="0"/>
          <w:numId w:val="26"/>
        </w:numPr>
        <w:rPr>
          <w:rFonts w:hint="eastAsia"/>
        </w:rPr>
      </w:pPr>
      <w:r>
        <w:t>完成了</w:t>
      </w:r>
      <w:r>
        <w:t>reID feature</w:t>
      </w:r>
      <w:r>
        <w:t>的输出</w:t>
      </w:r>
    </w:p>
    <w:p w14:paraId="4B2EB4F2" w14:textId="77777777" w:rsidR="004932B6" w:rsidRDefault="004932B6">
      <w:pPr>
        <w:pStyle w:val="Standard"/>
        <w:rPr>
          <w:rFonts w:hint="eastAsia"/>
        </w:rPr>
      </w:pPr>
    </w:p>
    <w:p w14:paraId="59E07E9B" w14:textId="77777777" w:rsidR="004932B6" w:rsidRDefault="00000000">
      <w:pPr>
        <w:pStyle w:val="Standard"/>
        <w:rPr>
          <w:rFonts w:hint="eastAsia"/>
        </w:rPr>
      </w:pPr>
      <w:r>
        <w:t xml:space="preserve">2022/10/13 </w:t>
      </w:r>
      <w:r>
        <w:t>周四</w:t>
      </w:r>
    </w:p>
    <w:p w14:paraId="1465E038" w14:textId="77777777" w:rsidR="004932B6" w:rsidRDefault="00000000">
      <w:pPr>
        <w:pStyle w:val="Standard"/>
        <w:numPr>
          <w:ilvl w:val="0"/>
          <w:numId w:val="27"/>
        </w:numPr>
        <w:rPr>
          <w:rFonts w:hint="eastAsia"/>
        </w:rPr>
      </w:pPr>
      <w:r>
        <w:t>摸鱼</w:t>
      </w:r>
    </w:p>
    <w:p w14:paraId="23578B01" w14:textId="77777777" w:rsidR="004932B6" w:rsidRDefault="004932B6">
      <w:pPr>
        <w:pStyle w:val="Standard"/>
        <w:rPr>
          <w:rFonts w:hint="eastAsia"/>
        </w:rPr>
      </w:pPr>
    </w:p>
    <w:p w14:paraId="707C63DA" w14:textId="77777777" w:rsidR="004932B6" w:rsidRDefault="00000000">
      <w:pPr>
        <w:pStyle w:val="Standard"/>
        <w:rPr>
          <w:rFonts w:hint="eastAsia"/>
        </w:rPr>
      </w:pPr>
      <w:r>
        <w:t xml:space="preserve">2022/10/14 </w:t>
      </w:r>
      <w:r>
        <w:t>周五</w:t>
      </w:r>
    </w:p>
    <w:p w14:paraId="6F0F8EC4" w14:textId="77777777" w:rsidR="004932B6" w:rsidRDefault="00000000">
      <w:pPr>
        <w:pStyle w:val="Standard"/>
        <w:numPr>
          <w:ilvl w:val="0"/>
          <w:numId w:val="28"/>
        </w:numPr>
        <w:rPr>
          <w:rFonts w:hint="eastAsia"/>
        </w:rPr>
      </w:pPr>
      <w:r>
        <w:lastRenderedPageBreak/>
        <w:t>摸鱼</w:t>
      </w:r>
    </w:p>
    <w:p w14:paraId="42E4D6AF" w14:textId="77777777" w:rsidR="004932B6" w:rsidRDefault="004932B6">
      <w:pPr>
        <w:pStyle w:val="Standard"/>
        <w:rPr>
          <w:rFonts w:hint="eastAsia"/>
        </w:rPr>
      </w:pPr>
    </w:p>
    <w:p w14:paraId="600CDD8D" w14:textId="77777777" w:rsidR="004932B6" w:rsidRDefault="00000000">
      <w:pPr>
        <w:pStyle w:val="Standard"/>
        <w:rPr>
          <w:rFonts w:hint="eastAsia"/>
        </w:rPr>
      </w:pPr>
      <w:r>
        <w:t>第八周：</w:t>
      </w:r>
    </w:p>
    <w:p w14:paraId="689C4C3A" w14:textId="77777777" w:rsidR="004932B6" w:rsidRDefault="00000000">
      <w:pPr>
        <w:pStyle w:val="Standard"/>
        <w:rPr>
          <w:rFonts w:hint="eastAsia"/>
        </w:rPr>
      </w:pPr>
      <w:r>
        <w:t xml:space="preserve">2022/10/17 </w:t>
      </w:r>
      <w:r>
        <w:t>周一</w:t>
      </w:r>
    </w:p>
    <w:p w14:paraId="4F253D63" w14:textId="77777777" w:rsidR="004932B6" w:rsidRDefault="00000000">
      <w:pPr>
        <w:pStyle w:val="Standard"/>
        <w:numPr>
          <w:ilvl w:val="0"/>
          <w:numId w:val="29"/>
        </w:numPr>
        <w:rPr>
          <w:rFonts w:hint="eastAsia"/>
        </w:rPr>
      </w:pPr>
      <w:r>
        <w:t>完成</w:t>
      </w:r>
      <w:r>
        <w:t xml:space="preserve">reID embedding </w:t>
      </w:r>
      <w:r>
        <w:t>到</w:t>
      </w:r>
      <w:r>
        <w:t xml:space="preserve"> reID</w:t>
      </w:r>
      <w:r>
        <w:t>的转换</w:t>
      </w:r>
    </w:p>
    <w:p w14:paraId="62B0E384" w14:textId="77777777" w:rsidR="004932B6" w:rsidRDefault="00000000">
      <w:pPr>
        <w:pStyle w:val="Standard"/>
        <w:numPr>
          <w:ilvl w:val="0"/>
          <w:numId w:val="29"/>
        </w:numPr>
        <w:rPr>
          <w:rFonts w:hint="eastAsia"/>
        </w:rPr>
      </w:pPr>
      <w:r>
        <w:t>完成</w:t>
      </w:r>
      <w:r>
        <w:t>onehot</w:t>
      </w:r>
      <w:r>
        <w:t>到</w:t>
      </w:r>
      <w:r>
        <w:t>ID</w:t>
      </w:r>
      <w:r>
        <w:t>的转换</w:t>
      </w:r>
    </w:p>
    <w:p w14:paraId="37153604" w14:textId="77777777" w:rsidR="004932B6" w:rsidRDefault="00000000">
      <w:pPr>
        <w:pStyle w:val="Standard"/>
        <w:numPr>
          <w:ilvl w:val="0"/>
          <w:numId w:val="29"/>
        </w:numPr>
        <w:rPr>
          <w:rFonts w:hint="eastAsia"/>
        </w:rPr>
      </w:pPr>
      <w:r>
        <w:t>整一个</w:t>
      </w:r>
      <w:r>
        <w:t>reID</w:t>
      </w:r>
      <w:r>
        <w:t>的可视化</w:t>
      </w:r>
    </w:p>
    <w:p w14:paraId="43C602FB" w14:textId="77777777" w:rsidR="004932B6" w:rsidRDefault="004932B6">
      <w:pPr>
        <w:pStyle w:val="Standard"/>
        <w:rPr>
          <w:rFonts w:hint="eastAsia"/>
        </w:rPr>
      </w:pPr>
    </w:p>
    <w:p w14:paraId="1E6D349F" w14:textId="77777777" w:rsidR="004932B6" w:rsidRDefault="00000000">
      <w:pPr>
        <w:pStyle w:val="Standard"/>
        <w:rPr>
          <w:rFonts w:hint="eastAsia"/>
        </w:rPr>
      </w:pPr>
      <w:r>
        <w:t xml:space="preserve">2022/10/18 </w:t>
      </w:r>
      <w:r>
        <w:t>周二</w:t>
      </w:r>
    </w:p>
    <w:p w14:paraId="5E887EA4" w14:textId="77777777" w:rsidR="004932B6" w:rsidRDefault="00000000">
      <w:pPr>
        <w:pStyle w:val="Standard"/>
        <w:numPr>
          <w:ilvl w:val="0"/>
          <w:numId w:val="30"/>
        </w:numPr>
        <w:rPr>
          <w:rFonts w:hint="eastAsia"/>
        </w:rPr>
      </w:pPr>
      <w:r>
        <w:t>完成</w:t>
      </w:r>
      <w:r>
        <w:t>bbox</w:t>
      </w:r>
      <w:r>
        <w:t>的调整</w:t>
      </w:r>
    </w:p>
    <w:p w14:paraId="356F5356" w14:textId="77777777" w:rsidR="004932B6" w:rsidRDefault="00000000">
      <w:pPr>
        <w:pStyle w:val="Standard"/>
        <w:numPr>
          <w:ilvl w:val="0"/>
          <w:numId w:val="30"/>
        </w:numPr>
        <w:rPr>
          <w:rFonts w:hint="eastAsia"/>
        </w:rPr>
      </w:pPr>
      <w:r>
        <w:t>修改</w:t>
      </w:r>
      <w:r>
        <w:t>reID</w:t>
      </w:r>
      <w:r>
        <w:t>的数量，重新训练</w:t>
      </w:r>
    </w:p>
    <w:p w14:paraId="0ADCEA74" w14:textId="77777777" w:rsidR="004932B6" w:rsidRDefault="00000000">
      <w:pPr>
        <w:pStyle w:val="Standard"/>
        <w:numPr>
          <w:ilvl w:val="0"/>
          <w:numId w:val="30"/>
        </w:numPr>
        <w:rPr>
          <w:rFonts w:hint="eastAsia"/>
        </w:rPr>
      </w:pPr>
      <w:r>
        <w:t>寻找新数据集</w:t>
      </w:r>
    </w:p>
    <w:p w14:paraId="581B204F" w14:textId="77777777" w:rsidR="004932B6" w:rsidRDefault="004932B6">
      <w:pPr>
        <w:pStyle w:val="Standard"/>
        <w:rPr>
          <w:rFonts w:hint="eastAsia"/>
        </w:rPr>
      </w:pPr>
    </w:p>
    <w:p w14:paraId="23B34B12" w14:textId="77777777" w:rsidR="004932B6" w:rsidRDefault="00000000">
      <w:pPr>
        <w:pStyle w:val="Standard"/>
        <w:rPr>
          <w:rFonts w:hint="eastAsia"/>
        </w:rPr>
      </w:pPr>
      <w:r>
        <w:t xml:space="preserve">2022/10/19 </w:t>
      </w:r>
      <w:r>
        <w:t>週三</w:t>
      </w:r>
    </w:p>
    <w:p w14:paraId="3053B93F" w14:textId="77777777" w:rsidR="004932B6" w:rsidRDefault="00000000">
      <w:pPr>
        <w:pStyle w:val="Standard"/>
        <w:numPr>
          <w:ilvl w:val="0"/>
          <w:numId w:val="31"/>
        </w:numPr>
        <w:rPr>
          <w:rFonts w:hint="eastAsia"/>
        </w:rPr>
      </w:pPr>
      <w:r>
        <w:t>写周报</w:t>
      </w:r>
    </w:p>
    <w:p w14:paraId="16F67936" w14:textId="77777777" w:rsidR="004932B6" w:rsidRDefault="00000000">
      <w:pPr>
        <w:pStyle w:val="Standard"/>
        <w:numPr>
          <w:ilvl w:val="0"/>
          <w:numId w:val="31"/>
        </w:numPr>
        <w:rPr>
          <w:rFonts w:hint="eastAsia"/>
        </w:rPr>
      </w:pPr>
      <w:r>
        <w:t>核对一下数据集，没问题</w:t>
      </w:r>
    </w:p>
    <w:p w14:paraId="0894BF7F" w14:textId="77777777" w:rsidR="004932B6" w:rsidRDefault="00000000">
      <w:pPr>
        <w:pStyle w:val="Standard"/>
        <w:numPr>
          <w:ilvl w:val="0"/>
          <w:numId w:val="31"/>
        </w:numPr>
        <w:rPr>
          <w:rFonts w:hint="eastAsia"/>
        </w:rPr>
      </w:pPr>
      <w:r>
        <w:t>寻找新数据集</w:t>
      </w:r>
    </w:p>
    <w:p w14:paraId="4D832B6D" w14:textId="77777777" w:rsidR="004932B6" w:rsidRDefault="004932B6">
      <w:pPr>
        <w:pStyle w:val="Standard"/>
        <w:rPr>
          <w:rFonts w:hint="eastAsia"/>
        </w:rPr>
      </w:pPr>
    </w:p>
    <w:p w14:paraId="3C25C898" w14:textId="77777777" w:rsidR="004932B6" w:rsidRDefault="00000000">
      <w:pPr>
        <w:pStyle w:val="Standard"/>
        <w:rPr>
          <w:rFonts w:hint="eastAsia"/>
        </w:rPr>
      </w:pPr>
      <w:r>
        <w:t xml:space="preserve">2022/10/20 </w:t>
      </w:r>
      <w:r>
        <w:t>周四</w:t>
      </w:r>
    </w:p>
    <w:p w14:paraId="108D3A73" w14:textId="77777777" w:rsidR="004932B6" w:rsidRDefault="00000000">
      <w:pPr>
        <w:pStyle w:val="Standard"/>
        <w:numPr>
          <w:ilvl w:val="0"/>
          <w:numId w:val="32"/>
        </w:numPr>
        <w:rPr>
          <w:rFonts w:hint="eastAsia"/>
        </w:rPr>
      </w:pPr>
      <w:r>
        <w:t>开周会</w:t>
      </w:r>
    </w:p>
    <w:p w14:paraId="15080F58" w14:textId="77777777" w:rsidR="004932B6" w:rsidRDefault="00000000">
      <w:pPr>
        <w:pStyle w:val="Standard"/>
        <w:numPr>
          <w:ilvl w:val="0"/>
          <w:numId w:val="32"/>
        </w:numPr>
        <w:rPr>
          <w:rFonts w:hint="eastAsia"/>
        </w:rPr>
      </w:pPr>
      <w:r>
        <w:t>check</w:t>
      </w:r>
      <w:r>
        <w:t>一下</w:t>
      </w:r>
      <w:r>
        <w:t>eval</w:t>
      </w:r>
      <w:r>
        <w:t>的</w:t>
      </w:r>
      <w:r>
        <w:t>bbox</w:t>
      </w:r>
      <w:r>
        <w:t>使用</w:t>
      </w:r>
    </w:p>
    <w:p w14:paraId="714153F8" w14:textId="77777777" w:rsidR="004932B6" w:rsidRDefault="004932B6">
      <w:pPr>
        <w:pStyle w:val="Standard"/>
        <w:rPr>
          <w:rFonts w:hint="eastAsia"/>
        </w:rPr>
      </w:pPr>
    </w:p>
    <w:p w14:paraId="723F495A" w14:textId="77777777" w:rsidR="004932B6" w:rsidRDefault="00000000">
      <w:pPr>
        <w:pStyle w:val="Standard"/>
        <w:rPr>
          <w:rFonts w:hint="eastAsia"/>
        </w:rPr>
      </w:pPr>
      <w:r>
        <w:t xml:space="preserve">2022/10/21 </w:t>
      </w:r>
      <w:r>
        <w:t>周五</w:t>
      </w:r>
    </w:p>
    <w:p w14:paraId="00EDF012" w14:textId="77777777" w:rsidR="004932B6" w:rsidRDefault="00000000">
      <w:pPr>
        <w:pStyle w:val="Standard"/>
        <w:numPr>
          <w:ilvl w:val="0"/>
          <w:numId w:val="33"/>
        </w:numPr>
        <w:rPr>
          <w:rFonts w:hint="eastAsia"/>
        </w:rPr>
      </w:pPr>
      <w:r>
        <w:t>check</w:t>
      </w:r>
      <w:r>
        <w:t>官方的</w:t>
      </w:r>
      <w:r>
        <w:t>eval</w:t>
      </w:r>
      <w:r>
        <w:t>发现没有问题</w:t>
      </w:r>
    </w:p>
    <w:p w14:paraId="431F8515" w14:textId="77777777" w:rsidR="004932B6" w:rsidRDefault="00000000">
      <w:pPr>
        <w:pStyle w:val="Standard"/>
        <w:numPr>
          <w:ilvl w:val="0"/>
          <w:numId w:val="33"/>
        </w:numPr>
        <w:rPr>
          <w:rFonts w:hint="eastAsia"/>
        </w:rPr>
      </w:pPr>
      <w:r>
        <w:t>修改</w:t>
      </w:r>
      <w:r>
        <w:t>eval</w:t>
      </w:r>
      <w:r>
        <w:t>加上了框和</w:t>
      </w:r>
      <w:r>
        <w:t>bbox</w:t>
      </w:r>
    </w:p>
    <w:p w14:paraId="2B41465B" w14:textId="77777777" w:rsidR="004932B6" w:rsidRDefault="004932B6">
      <w:pPr>
        <w:pStyle w:val="Standard"/>
        <w:rPr>
          <w:rFonts w:hint="eastAsia"/>
        </w:rPr>
      </w:pPr>
    </w:p>
    <w:p w14:paraId="0234DA31" w14:textId="77777777" w:rsidR="004932B6" w:rsidRDefault="004932B6">
      <w:pPr>
        <w:pStyle w:val="Standard"/>
        <w:rPr>
          <w:rFonts w:hint="eastAsia"/>
        </w:rPr>
      </w:pPr>
    </w:p>
    <w:p w14:paraId="40A34811" w14:textId="77777777" w:rsidR="004932B6" w:rsidRDefault="00000000">
      <w:pPr>
        <w:pStyle w:val="Standard"/>
        <w:rPr>
          <w:rFonts w:hint="eastAsia"/>
        </w:rPr>
      </w:pPr>
      <w:r>
        <w:t>第九周：</w:t>
      </w:r>
    </w:p>
    <w:p w14:paraId="53108BD8" w14:textId="77777777" w:rsidR="004932B6" w:rsidRDefault="00000000">
      <w:pPr>
        <w:pStyle w:val="Standard"/>
        <w:rPr>
          <w:rFonts w:hint="eastAsia"/>
        </w:rPr>
      </w:pPr>
      <w:r>
        <w:t xml:space="preserve">2022/10/24 </w:t>
      </w:r>
      <w:r>
        <w:t>周一</w:t>
      </w:r>
    </w:p>
    <w:p w14:paraId="3CD1BBE1" w14:textId="77777777" w:rsidR="004932B6" w:rsidRDefault="00000000">
      <w:pPr>
        <w:pStyle w:val="Standard"/>
        <w:numPr>
          <w:ilvl w:val="0"/>
          <w:numId w:val="34"/>
        </w:numPr>
        <w:rPr>
          <w:rFonts w:hint="eastAsia"/>
        </w:rPr>
      </w:pPr>
      <w:r>
        <w:t>eval</w:t>
      </w:r>
      <w:r>
        <w:t>的</w:t>
      </w:r>
      <w:r>
        <w:t>gt</w:t>
      </w:r>
      <w:r>
        <w:t>框</w:t>
      </w:r>
      <w:r>
        <w:t>id</w:t>
      </w:r>
      <w:r>
        <w:t>画出来</w:t>
      </w:r>
    </w:p>
    <w:p w14:paraId="55217B7B" w14:textId="77777777" w:rsidR="004932B6" w:rsidRDefault="00000000">
      <w:pPr>
        <w:pStyle w:val="Standard"/>
        <w:numPr>
          <w:ilvl w:val="0"/>
          <w:numId w:val="34"/>
        </w:numPr>
        <w:rPr>
          <w:rFonts w:hint="eastAsia"/>
        </w:rPr>
      </w:pPr>
      <w:r>
        <w:t>一张图上画多个框</w:t>
      </w:r>
    </w:p>
    <w:p w14:paraId="008B083C" w14:textId="77777777" w:rsidR="004932B6" w:rsidRDefault="00000000">
      <w:pPr>
        <w:pStyle w:val="Standard"/>
        <w:numPr>
          <w:ilvl w:val="0"/>
          <w:numId w:val="34"/>
        </w:numPr>
        <w:rPr>
          <w:rFonts w:hint="eastAsia"/>
        </w:rPr>
      </w:pPr>
      <w:r>
        <w:t>存多张图看</w:t>
      </w:r>
      <w:r>
        <w:t>id</w:t>
      </w:r>
    </w:p>
    <w:p w14:paraId="70C7A482" w14:textId="77777777" w:rsidR="004932B6" w:rsidRDefault="004932B6">
      <w:pPr>
        <w:pStyle w:val="Standard"/>
        <w:rPr>
          <w:rFonts w:hint="eastAsia"/>
        </w:rPr>
      </w:pPr>
    </w:p>
    <w:p w14:paraId="35FF10B4" w14:textId="77777777" w:rsidR="004932B6" w:rsidRDefault="00000000">
      <w:pPr>
        <w:pStyle w:val="Standard"/>
        <w:rPr>
          <w:rFonts w:hint="eastAsia"/>
        </w:rPr>
      </w:pPr>
      <w:r>
        <w:t xml:space="preserve">2022/10/25 </w:t>
      </w:r>
      <w:r>
        <w:t>周二</w:t>
      </w:r>
    </w:p>
    <w:p w14:paraId="1530A9FA" w14:textId="77777777" w:rsidR="004932B6" w:rsidRDefault="00000000">
      <w:pPr>
        <w:pStyle w:val="Standard"/>
        <w:numPr>
          <w:ilvl w:val="0"/>
          <w:numId w:val="35"/>
        </w:numPr>
        <w:rPr>
          <w:rFonts w:hint="eastAsia"/>
        </w:rPr>
      </w:pPr>
      <w:r>
        <w:t>做了</w:t>
      </w:r>
      <w:r>
        <w:t>gif</w:t>
      </w:r>
    </w:p>
    <w:p w14:paraId="06F59478" w14:textId="77777777" w:rsidR="004932B6" w:rsidRDefault="00000000">
      <w:pPr>
        <w:pStyle w:val="Standard"/>
        <w:numPr>
          <w:ilvl w:val="0"/>
          <w:numId w:val="35"/>
        </w:numPr>
        <w:rPr>
          <w:rFonts w:hint="eastAsia"/>
        </w:rPr>
      </w:pPr>
      <w:r>
        <w:t>看看我的后处理为什么不精确（</w:t>
      </w:r>
      <w:r>
        <w:t>default</w:t>
      </w:r>
      <w:r>
        <w:t>）</w:t>
      </w:r>
    </w:p>
    <w:p w14:paraId="164D7F5C" w14:textId="77777777" w:rsidR="004932B6" w:rsidRDefault="004932B6">
      <w:pPr>
        <w:pStyle w:val="Standard"/>
        <w:rPr>
          <w:rFonts w:hint="eastAsia"/>
        </w:rPr>
      </w:pPr>
    </w:p>
    <w:p w14:paraId="361BB601" w14:textId="77777777" w:rsidR="004932B6" w:rsidRDefault="00000000">
      <w:pPr>
        <w:pStyle w:val="Standard"/>
        <w:rPr>
          <w:rFonts w:hint="eastAsia"/>
        </w:rPr>
      </w:pPr>
      <w:r>
        <w:t xml:space="preserve">2022/10/26 </w:t>
      </w:r>
      <w:r>
        <w:t>周三</w:t>
      </w:r>
    </w:p>
    <w:p w14:paraId="60220613" w14:textId="77777777" w:rsidR="004932B6" w:rsidRDefault="00000000">
      <w:pPr>
        <w:pStyle w:val="Standard"/>
        <w:numPr>
          <w:ilvl w:val="0"/>
          <w:numId w:val="36"/>
        </w:numPr>
        <w:rPr>
          <w:rFonts w:hint="eastAsia"/>
        </w:rPr>
      </w:pPr>
      <w:r>
        <w:t>作周报</w:t>
      </w:r>
    </w:p>
    <w:p w14:paraId="144FEC35" w14:textId="77777777" w:rsidR="004932B6" w:rsidRDefault="00000000">
      <w:pPr>
        <w:pStyle w:val="Standard"/>
        <w:numPr>
          <w:ilvl w:val="0"/>
          <w:numId w:val="36"/>
        </w:numPr>
        <w:rPr>
          <w:rFonts w:hint="eastAsia"/>
        </w:rPr>
      </w:pPr>
      <w:r>
        <w:t>id</w:t>
      </w:r>
      <w:r>
        <w:t>不对，查</w:t>
      </w:r>
      <w:r>
        <w:t>loss</w:t>
      </w:r>
      <w:r>
        <w:t>，啥也没查出来</w:t>
      </w:r>
    </w:p>
    <w:p w14:paraId="592576E8" w14:textId="77777777" w:rsidR="004932B6" w:rsidRDefault="004932B6">
      <w:pPr>
        <w:pStyle w:val="Standard"/>
        <w:rPr>
          <w:rFonts w:hint="eastAsia"/>
        </w:rPr>
      </w:pPr>
    </w:p>
    <w:p w14:paraId="0D4F9154" w14:textId="77777777" w:rsidR="004932B6" w:rsidRDefault="00000000">
      <w:pPr>
        <w:pStyle w:val="Standard"/>
        <w:rPr>
          <w:rFonts w:hint="eastAsia"/>
        </w:rPr>
      </w:pPr>
      <w:r>
        <w:t xml:space="preserve">2022/10/27 </w:t>
      </w:r>
      <w:r>
        <w:t>周四</w:t>
      </w:r>
    </w:p>
    <w:p w14:paraId="4086FE56" w14:textId="77777777" w:rsidR="004932B6" w:rsidRDefault="00000000">
      <w:pPr>
        <w:pStyle w:val="Standard"/>
        <w:numPr>
          <w:ilvl w:val="0"/>
          <w:numId w:val="37"/>
        </w:numPr>
        <w:rPr>
          <w:rFonts w:hint="eastAsia"/>
        </w:rPr>
      </w:pPr>
      <w:r>
        <w:t>摸鱼</w:t>
      </w:r>
    </w:p>
    <w:p w14:paraId="15D7F346" w14:textId="77777777" w:rsidR="004932B6" w:rsidRDefault="004932B6">
      <w:pPr>
        <w:pStyle w:val="Standard"/>
        <w:rPr>
          <w:rFonts w:hint="eastAsia"/>
        </w:rPr>
      </w:pPr>
    </w:p>
    <w:p w14:paraId="189C8997" w14:textId="77777777" w:rsidR="004932B6" w:rsidRDefault="00000000">
      <w:pPr>
        <w:pStyle w:val="Standard"/>
        <w:rPr>
          <w:rFonts w:hint="eastAsia"/>
        </w:rPr>
      </w:pPr>
      <w:r>
        <w:t xml:space="preserve">2022/10/28 </w:t>
      </w:r>
      <w:r>
        <w:t>周五</w:t>
      </w:r>
    </w:p>
    <w:p w14:paraId="4857326F" w14:textId="77777777" w:rsidR="004932B6" w:rsidRDefault="00000000">
      <w:pPr>
        <w:pStyle w:val="Standard"/>
        <w:numPr>
          <w:ilvl w:val="0"/>
          <w:numId w:val="38"/>
        </w:numPr>
        <w:rPr>
          <w:rFonts w:hint="eastAsia"/>
        </w:rPr>
      </w:pPr>
      <w:r>
        <w:t>摸鱼</w:t>
      </w:r>
    </w:p>
    <w:p w14:paraId="5436983A" w14:textId="77777777" w:rsidR="004932B6" w:rsidRDefault="004932B6">
      <w:pPr>
        <w:pStyle w:val="Standard"/>
        <w:rPr>
          <w:rFonts w:hint="eastAsia"/>
        </w:rPr>
      </w:pPr>
    </w:p>
    <w:p w14:paraId="4D7AC2FC" w14:textId="77777777" w:rsidR="004932B6" w:rsidRDefault="00000000">
      <w:pPr>
        <w:pStyle w:val="Standard"/>
        <w:rPr>
          <w:rFonts w:hint="eastAsia"/>
        </w:rPr>
      </w:pPr>
      <w:r>
        <w:t>第十周：</w:t>
      </w:r>
    </w:p>
    <w:p w14:paraId="7997162F" w14:textId="77777777" w:rsidR="004932B6" w:rsidRDefault="00000000">
      <w:pPr>
        <w:pStyle w:val="Standard"/>
        <w:rPr>
          <w:rFonts w:hint="eastAsia"/>
        </w:rPr>
      </w:pPr>
      <w:r>
        <w:t xml:space="preserve">2022/10/31 </w:t>
      </w:r>
      <w:r>
        <w:t>周一</w:t>
      </w:r>
    </w:p>
    <w:p w14:paraId="343B04B5" w14:textId="77777777" w:rsidR="004932B6" w:rsidRDefault="00000000">
      <w:pPr>
        <w:pStyle w:val="Standard"/>
        <w:numPr>
          <w:ilvl w:val="0"/>
          <w:numId w:val="39"/>
        </w:numPr>
        <w:rPr>
          <w:rFonts w:hint="eastAsia"/>
        </w:rPr>
      </w:pPr>
      <w:r>
        <w:t>摸鱼</w:t>
      </w:r>
    </w:p>
    <w:p w14:paraId="57306281" w14:textId="77777777" w:rsidR="004932B6" w:rsidRDefault="004932B6">
      <w:pPr>
        <w:pStyle w:val="Standard"/>
        <w:rPr>
          <w:rFonts w:hint="eastAsia"/>
        </w:rPr>
      </w:pPr>
    </w:p>
    <w:p w14:paraId="763FC507" w14:textId="77777777" w:rsidR="004932B6" w:rsidRDefault="00000000">
      <w:pPr>
        <w:pStyle w:val="Standard"/>
        <w:rPr>
          <w:rFonts w:hint="eastAsia"/>
        </w:rPr>
      </w:pPr>
      <w:r>
        <w:t xml:space="preserve">2022/11/1 </w:t>
      </w:r>
      <w:r>
        <w:t>周二</w:t>
      </w:r>
    </w:p>
    <w:p w14:paraId="07769967" w14:textId="77777777" w:rsidR="004932B6" w:rsidRDefault="00000000">
      <w:pPr>
        <w:pStyle w:val="Standard"/>
        <w:numPr>
          <w:ilvl w:val="0"/>
          <w:numId w:val="40"/>
        </w:numPr>
        <w:rPr>
          <w:rFonts w:hint="eastAsia"/>
        </w:rPr>
      </w:pPr>
      <w:r>
        <w:t>根</w:t>
      </w:r>
      <w:r>
        <w:t>eric</w:t>
      </w:r>
      <w:r>
        <w:t>讨论进度，讨论</w:t>
      </w:r>
      <w:r>
        <w:t>loss</w:t>
      </w:r>
      <w:r>
        <w:t>问题</w:t>
      </w:r>
    </w:p>
    <w:p w14:paraId="6BE7C1A2" w14:textId="77777777" w:rsidR="004932B6" w:rsidRDefault="004932B6">
      <w:pPr>
        <w:pStyle w:val="Standard"/>
        <w:rPr>
          <w:rFonts w:hint="eastAsia"/>
        </w:rPr>
      </w:pPr>
    </w:p>
    <w:p w14:paraId="34FC4D0D" w14:textId="77777777" w:rsidR="004932B6" w:rsidRDefault="00000000">
      <w:pPr>
        <w:pStyle w:val="Standard"/>
        <w:rPr>
          <w:rFonts w:hint="eastAsia"/>
        </w:rPr>
      </w:pPr>
      <w:r>
        <w:t xml:space="preserve">2022/11/2 </w:t>
      </w:r>
      <w:r>
        <w:t>周三</w:t>
      </w:r>
    </w:p>
    <w:p w14:paraId="4E24C676" w14:textId="77777777" w:rsidR="004932B6" w:rsidRDefault="00000000">
      <w:pPr>
        <w:pStyle w:val="Standard"/>
        <w:numPr>
          <w:ilvl w:val="0"/>
          <w:numId w:val="41"/>
        </w:numPr>
        <w:rPr>
          <w:rFonts w:hint="eastAsia"/>
        </w:rPr>
      </w:pPr>
      <w:r>
        <w:t>写周报</w:t>
      </w:r>
    </w:p>
    <w:p w14:paraId="73DE756E" w14:textId="77777777" w:rsidR="004932B6" w:rsidRDefault="00000000">
      <w:pPr>
        <w:pStyle w:val="Standard"/>
        <w:numPr>
          <w:ilvl w:val="0"/>
          <w:numId w:val="41"/>
        </w:numPr>
        <w:rPr>
          <w:rFonts w:hint="eastAsia"/>
        </w:rPr>
      </w:pPr>
      <w:r>
        <w:t>查</w:t>
      </w:r>
      <w:r>
        <w:t>loss</w:t>
      </w:r>
      <w:r>
        <w:t>问题</w:t>
      </w:r>
    </w:p>
    <w:p w14:paraId="384BF1A0" w14:textId="77777777" w:rsidR="004932B6" w:rsidRDefault="00000000">
      <w:pPr>
        <w:pStyle w:val="Standard"/>
        <w:rPr>
          <w:rFonts w:hint="eastAsia"/>
        </w:rPr>
      </w:pPr>
      <w:r>
        <w:t xml:space="preserve">2022/11/3 </w:t>
      </w:r>
      <w:r>
        <w:t>周四</w:t>
      </w:r>
    </w:p>
    <w:p w14:paraId="548159EB" w14:textId="77777777" w:rsidR="004932B6" w:rsidRDefault="00000000">
      <w:pPr>
        <w:pStyle w:val="Standard"/>
        <w:numPr>
          <w:ilvl w:val="0"/>
          <w:numId w:val="42"/>
        </w:numPr>
        <w:rPr>
          <w:rFonts w:hint="eastAsia"/>
        </w:rPr>
      </w:pPr>
      <w:r>
        <w:t>开周会</w:t>
      </w:r>
    </w:p>
    <w:p w14:paraId="01638190" w14:textId="77777777" w:rsidR="004932B6" w:rsidRDefault="00000000">
      <w:pPr>
        <w:pStyle w:val="Standard"/>
        <w:numPr>
          <w:ilvl w:val="0"/>
          <w:numId w:val="42"/>
        </w:numPr>
        <w:rPr>
          <w:rFonts w:hint="eastAsia"/>
        </w:rPr>
      </w:pPr>
      <w:r>
        <w:t>摸鱼</w:t>
      </w:r>
    </w:p>
    <w:p w14:paraId="616E2815" w14:textId="77777777" w:rsidR="004932B6" w:rsidRDefault="004932B6">
      <w:pPr>
        <w:pStyle w:val="Standard"/>
        <w:rPr>
          <w:rFonts w:hint="eastAsia"/>
        </w:rPr>
      </w:pPr>
    </w:p>
    <w:p w14:paraId="5A04A55D" w14:textId="77777777" w:rsidR="004932B6" w:rsidRDefault="00000000">
      <w:pPr>
        <w:pStyle w:val="Standard"/>
        <w:rPr>
          <w:rFonts w:hint="eastAsia"/>
        </w:rPr>
      </w:pPr>
      <w:r>
        <w:t xml:space="preserve">2022/11/4 </w:t>
      </w:r>
      <w:r>
        <w:t>周五</w:t>
      </w:r>
    </w:p>
    <w:p w14:paraId="7F48D020" w14:textId="77777777" w:rsidR="004932B6" w:rsidRDefault="00000000">
      <w:pPr>
        <w:pStyle w:val="Standard"/>
        <w:numPr>
          <w:ilvl w:val="0"/>
          <w:numId w:val="43"/>
        </w:numPr>
        <w:rPr>
          <w:rFonts w:hint="eastAsia"/>
        </w:rPr>
      </w:pPr>
      <w:r>
        <w:t>改</w:t>
      </w:r>
      <w:r>
        <w:t>loss</w:t>
      </w:r>
      <w:r>
        <w:t>计算方式</w:t>
      </w:r>
    </w:p>
    <w:p w14:paraId="276558AF" w14:textId="77777777" w:rsidR="004932B6" w:rsidRDefault="00000000">
      <w:pPr>
        <w:pStyle w:val="Standard"/>
        <w:numPr>
          <w:ilvl w:val="0"/>
          <w:numId w:val="43"/>
        </w:numPr>
        <w:rPr>
          <w:rFonts w:hint="eastAsia"/>
        </w:rPr>
      </w:pPr>
      <w:r>
        <w:t>重新训练</w:t>
      </w:r>
    </w:p>
    <w:p w14:paraId="7607EB31" w14:textId="77777777" w:rsidR="004932B6" w:rsidRDefault="004932B6">
      <w:pPr>
        <w:pStyle w:val="Standard"/>
        <w:rPr>
          <w:rFonts w:hint="eastAsia"/>
        </w:rPr>
      </w:pPr>
    </w:p>
    <w:p w14:paraId="28D6AACB" w14:textId="77777777" w:rsidR="004932B6" w:rsidRDefault="00000000">
      <w:pPr>
        <w:pStyle w:val="Standard"/>
        <w:rPr>
          <w:rFonts w:hint="eastAsia"/>
        </w:rPr>
      </w:pPr>
      <w:r>
        <w:t xml:space="preserve">2022/11/7-14 </w:t>
      </w:r>
      <w:r>
        <w:t>疫情隔离</w:t>
      </w:r>
    </w:p>
    <w:p w14:paraId="4E62E81D" w14:textId="77777777" w:rsidR="004932B6" w:rsidRDefault="004932B6">
      <w:pPr>
        <w:pStyle w:val="Standard"/>
        <w:rPr>
          <w:rFonts w:hint="eastAsia"/>
        </w:rPr>
      </w:pPr>
    </w:p>
    <w:p w14:paraId="436F8D7B" w14:textId="77777777" w:rsidR="004932B6" w:rsidRDefault="00000000">
      <w:pPr>
        <w:pStyle w:val="Standard"/>
        <w:rPr>
          <w:rFonts w:hint="eastAsia"/>
        </w:rPr>
      </w:pPr>
      <w:r>
        <w:t>第十二周：</w:t>
      </w:r>
    </w:p>
    <w:p w14:paraId="29938592" w14:textId="77777777" w:rsidR="004932B6" w:rsidRDefault="00000000">
      <w:pPr>
        <w:pStyle w:val="Standard"/>
        <w:rPr>
          <w:rFonts w:hint="eastAsia"/>
        </w:rPr>
      </w:pPr>
      <w:r>
        <w:t xml:space="preserve">2022/11/14 </w:t>
      </w:r>
      <w:r>
        <w:t>周一</w:t>
      </w:r>
    </w:p>
    <w:p w14:paraId="1B77FC5F" w14:textId="77777777" w:rsidR="004932B6" w:rsidRDefault="00000000">
      <w:pPr>
        <w:pStyle w:val="Standard"/>
        <w:numPr>
          <w:ilvl w:val="0"/>
          <w:numId w:val="44"/>
        </w:numPr>
        <w:rPr>
          <w:rFonts w:hint="eastAsia"/>
        </w:rPr>
      </w:pPr>
      <w:r>
        <w:t>开会</w:t>
      </w:r>
    </w:p>
    <w:p w14:paraId="6519832E" w14:textId="77777777" w:rsidR="004932B6" w:rsidRDefault="00000000">
      <w:pPr>
        <w:pStyle w:val="Standard"/>
        <w:numPr>
          <w:ilvl w:val="0"/>
          <w:numId w:val="44"/>
        </w:numPr>
        <w:rPr>
          <w:rFonts w:hint="eastAsia"/>
        </w:rPr>
      </w:pPr>
      <w:r>
        <w:t>尝试打印一下梯度</w:t>
      </w:r>
    </w:p>
    <w:p w14:paraId="1ECA5E2B" w14:textId="77777777" w:rsidR="004932B6" w:rsidRDefault="004932B6">
      <w:pPr>
        <w:pStyle w:val="Standard"/>
        <w:rPr>
          <w:rFonts w:hint="eastAsia"/>
        </w:rPr>
      </w:pPr>
    </w:p>
    <w:p w14:paraId="548B6505" w14:textId="77777777" w:rsidR="004932B6" w:rsidRDefault="00000000">
      <w:pPr>
        <w:pStyle w:val="Standard"/>
        <w:rPr>
          <w:rFonts w:hint="eastAsia"/>
        </w:rPr>
      </w:pPr>
      <w:r>
        <w:t xml:space="preserve">2022/11/15 </w:t>
      </w:r>
      <w:r>
        <w:t>周二</w:t>
      </w:r>
    </w:p>
    <w:p w14:paraId="02AF6303" w14:textId="77777777" w:rsidR="004932B6" w:rsidRDefault="00000000">
      <w:pPr>
        <w:pStyle w:val="Standard"/>
        <w:numPr>
          <w:ilvl w:val="0"/>
          <w:numId w:val="45"/>
        </w:numPr>
        <w:rPr>
          <w:rFonts w:hint="eastAsia"/>
        </w:rPr>
      </w:pPr>
      <w:r>
        <w:t>打印梯度成功</w:t>
      </w:r>
    </w:p>
    <w:p w14:paraId="1D7616AD" w14:textId="77777777" w:rsidR="004932B6" w:rsidRDefault="004932B6">
      <w:pPr>
        <w:pStyle w:val="Standard"/>
        <w:rPr>
          <w:rFonts w:hint="eastAsia"/>
        </w:rPr>
      </w:pPr>
    </w:p>
    <w:p w14:paraId="5650A13F" w14:textId="77777777" w:rsidR="004932B6" w:rsidRDefault="00000000">
      <w:pPr>
        <w:pStyle w:val="Standard"/>
        <w:rPr>
          <w:rFonts w:hint="eastAsia"/>
        </w:rPr>
      </w:pPr>
      <w:r>
        <w:t xml:space="preserve">2022/11/16 </w:t>
      </w:r>
      <w:r>
        <w:t>周三</w:t>
      </w:r>
    </w:p>
    <w:p w14:paraId="6E46D9C8" w14:textId="77777777" w:rsidR="004932B6" w:rsidRDefault="00000000">
      <w:pPr>
        <w:pStyle w:val="Standard"/>
        <w:numPr>
          <w:ilvl w:val="0"/>
          <w:numId w:val="46"/>
        </w:numPr>
        <w:rPr>
          <w:rFonts w:hint="eastAsia"/>
        </w:rPr>
      </w:pPr>
      <w:r>
        <w:t>写周报</w:t>
      </w:r>
    </w:p>
    <w:p w14:paraId="2F1DBD13" w14:textId="77777777" w:rsidR="004932B6" w:rsidRDefault="00000000">
      <w:pPr>
        <w:pStyle w:val="Standard"/>
        <w:numPr>
          <w:ilvl w:val="0"/>
          <w:numId w:val="46"/>
        </w:numPr>
        <w:rPr>
          <w:rFonts w:hint="eastAsia"/>
        </w:rPr>
      </w:pPr>
      <w:r>
        <w:t>发现好像是</w:t>
      </w:r>
      <w:r>
        <w:t>loss</w:t>
      </w:r>
      <w:r>
        <w:t>选的不对，修改</w:t>
      </w:r>
      <w:r>
        <w:t>loss</w:t>
      </w:r>
      <w:r>
        <w:t>重新训练</w:t>
      </w:r>
    </w:p>
    <w:p w14:paraId="22EB5FA4" w14:textId="77777777" w:rsidR="004932B6" w:rsidRDefault="004932B6">
      <w:pPr>
        <w:pStyle w:val="Standard"/>
        <w:rPr>
          <w:rFonts w:hint="eastAsia"/>
        </w:rPr>
      </w:pPr>
    </w:p>
    <w:p w14:paraId="3AC0D2F9" w14:textId="77777777" w:rsidR="004932B6" w:rsidRDefault="00000000">
      <w:pPr>
        <w:pStyle w:val="Standard"/>
        <w:rPr>
          <w:rFonts w:hint="eastAsia"/>
        </w:rPr>
      </w:pPr>
      <w:r>
        <w:t xml:space="preserve">2022/11/17 </w:t>
      </w:r>
      <w:r>
        <w:t>周四</w:t>
      </w:r>
    </w:p>
    <w:p w14:paraId="126A5D5F" w14:textId="77777777" w:rsidR="004932B6" w:rsidRDefault="00000000">
      <w:pPr>
        <w:pStyle w:val="Standard"/>
        <w:numPr>
          <w:ilvl w:val="0"/>
          <w:numId w:val="47"/>
        </w:numPr>
        <w:rPr>
          <w:rFonts w:hint="eastAsia"/>
        </w:rPr>
      </w:pPr>
      <w:r>
        <w:t>开周会</w:t>
      </w:r>
    </w:p>
    <w:p w14:paraId="158CC0DC" w14:textId="77777777" w:rsidR="004932B6" w:rsidRDefault="00000000">
      <w:pPr>
        <w:pStyle w:val="Standard"/>
        <w:numPr>
          <w:ilvl w:val="0"/>
          <w:numId w:val="47"/>
        </w:numPr>
        <w:rPr>
          <w:rFonts w:hint="eastAsia"/>
        </w:rPr>
      </w:pPr>
      <w:r>
        <w:t>check</w:t>
      </w:r>
      <w:r>
        <w:t>训练效果</w:t>
      </w:r>
    </w:p>
    <w:p w14:paraId="53CF6600" w14:textId="77777777" w:rsidR="004932B6" w:rsidRDefault="00000000">
      <w:pPr>
        <w:pStyle w:val="Standard"/>
        <w:numPr>
          <w:ilvl w:val="0"/>
          <w:numId w:val="47"/>
        </w:numPr>
        <w:rPr>
          <w:rFonts w:hint="eastAsia"/>
        </w:rPr>
      </w:pPr>
      <w:r>
        <w:t>eval</w:t>
      </w:r>
    </w:p>
    <w:p w14:paraId="56890309" w14:textId="77777777" w:rsidR="004932B6" w:rsidRDefault="004932B6">
      <w:pPr>
        <w:pStyle w:val="Standard"/>
        <w:rPr>
          <w:rFonts w:hint="eastAsia"/>
        </w:rPr>
      </w:pPr>
    </w:p>
    <w:p w14:paraId="614665D5" w14:textId="77777777" w:rsidR="004932B6" w:rsidRDefault="00000000">
      <w:pPr>
        <w:pStyle w:val="Standard"/>
        <w:rPr>
          <w:rFonts w:hint="eastAsia"/>
        </w:rPr>
      </w:pPr>
      <w:r>
        <w:t xml:space="preserve">2022/11/18 </w:t>
      </w:r>
      <w:r>
        <w:t>周五</w:t>
      </w:r>
    </w:p>
    <w:p w14:paraId="64BD75FE" w14:textId="77777777" w:rsidR="004932B6" w:rsidRDefault="00000000">
      <w:pPr>
        <w:pStyle w:val="Standard"/>
        <w:numPr>
          <w:ilvl w:val="0"/>
          <w:numId w:val="48"/>
        </w:numPr>
        <w:rPr>
          <w:rFonts w:hint="eastAsia"/>
        </w:rPr>
      </w:pPr>
      <w:r>
        <w:t>解决了</w:t>
      </w:r>
      <w:r>
        <w:t>id</w:t>
      </w:r>
      <w:r>
        <w:t>对应的问题</w:t>
      </w:r>
    </w:p>
    <w:p w14:paraId="53647467" w14:textId="77777777" w:rsidR="004932B6" w:rsidRDefault="004932B6">
      <w:pPr>
        <w:pStyle w:val="Standard"/>
        <w:rPr>
          <w:rFonts w:hint="eastAsia"/>
        </w:rPr>
      </w:pPr>
    </w:p>
    <w:p w14:paraId="4FD2792C" w14:textId="77777777" w:rsidR="004932B6" w:rsidRDefault="004932B6">
      <w:pPr>
        <w:pStyle w:val="Standard"/>
        <w:rPr>
          <w:rFonts w:hint="eastAsia"/>
        </w:rPr>
      </w:pPr>
    </w:p>
    <w:p w14:paraId="587F5A16" w14:textId="77777777" w:rsidR="004932B6" w:rsidRDefault="00000000">
      <w:pPr>
        <w:pStyle w:val="Standard"/>
        <w:rPr>
          <w:rFonts w:hint="eastAsia"/>
        </w:rPr>
      </w:pPr>
      <w:r>
        <w:t>第十三周：</w:t>
      </w:r>
    </w:p>
    <w:p w14:paraId="28AFD450" w14:textId="77777777" w:rsidR="004932B6" w:rsidRDefault="004932B6">
      <w:pPr>
        <w:pStyle w:val="Standard"/>
        <w:rPr>
          <w:rFonts w:hint="eastAsia"/>
        </w:rPr>
      </w:pPr>
    </w:p>
    <w:p w14:paraId="7C70BE20" w14:textId="77777777" w:rsidR="004932B6" w:rsidRDefault="00000000">
      <w:pPr>
        <w:pStyle w:val="Standard"/>
        <w:rPr>
          <w:rFonts w:hint="eastAsia"/>
        </w:rPr>
      </w:pPr>
      <w:r>
        <w:t xml:space="preserve">11.22 </w:t>
      </w:r>
      <w:r>
        <w:t>周二</w:t>
      </w:r>
      <w:r>
        <w:t xml:space="preserve"> </w:t>
      </w:r>
      <w:r>
        <w:t>工作时长：</w:t>
      </w:r>
      <w:r>
        <w:t>8h</w:t>
      </w:r>
    </w:p>
    <w:p w14:paraId="0C3AD341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完成配置环境（</w:t>
      </w:r>
      <w:r>
        <w:t>teams openvpn vscode</w:t>
      </w:r>
      <w:r>
        <w:t>）</w:t>
      </w:r>
    </w:p>
    <w:p w14:paraId="47C72161" w14:textId="77777777" w:rsidR="004932B6" w:rsidRDefault="00000000">
      <w:pPr>
        <w:pStyle w:val="Standard"/>
        <w:rPr>
          <w:rFonts w:hint="eastAsia"/>
        </w:rPr>
      </w:pPr>
      <w:r>
        <w:lastRenderedPageBreak/>
        <w:t>2.</w:t>
      </w:r>
      <w:r>
        <w:tab/>
      </w:r>
      <w:r>
        <w:t>重新写一下</w:t>
      </w:r>
      <w:r>
        <w:t>schedule</w:t>
      </w:r>
    </w:p>
    <w:p w14:paraId="3D586BFE" w14:textId="77777777" w:rsidR="004932B6" w:rsidRDefault="00000000">
      <w:pPr>
        <w:pStyle w:val="Standard"/>
        <w:rPr>
          <w:rFonts w:hint="eastAsia"/>
        </w:rPr>
      </w:pPr>
      <w:r>
        <w:t>3.</w:t>
      </w:r>
      <w:r>
        <w:tab/>
      </w:r>
      <w:r>
        <w:t>学习量化意识训练</w:t>
      </w:r>
    </w:p>
    <w:p w14:paraId="0433BC61" w14:textId="77777777" w:rsidR="004932B6" w:rsidRDefault="004932B6">
      <w:pPr>
        <w:pStyle w:val="Standard"/>
        <w:rPr>
          <w:rFonts w:hint="eastAsia"/>
        </w:rPr>
      </w:pPr>
    </w:p>
    <w:p w14:paraId="4FCE8531" w14:textId="77777777" w:rsidR="004932B6" w:rsidRDefault="00000000">
      <w:pPr>
        <w:pStyle w:val="Standard"/>
        <w:rPr>
          <w:rFonts w:hint="eastAsia"/>
        </w:rPr>
      </w:pPr>
      <w:r>
        <w:t xml:space="preserve">11.23 </w:t>
      </w:r>
      <w:r>
        <w:t>周三</w:t>
      </w:r>
      <w:r>
        <w:t xml:space="preserve"> </w:t>
      </w:r>
      <w:r>
        <w:t>工作时长：</w:t>
      </w:r>
      <w:r>
        <w:t>8h</w:t>
      </w:r>
    </w:p>
    <w:p w14:paraId="40D88C3B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与</w:t>
      </w:r>
      <w:r>
        <w:t>eric</w:t>
      </w:r>
      <w:r>
        <w:t>讨论处理一个人有多个</w:t>
      </w:r>
      <w:r>
        <w:t>bbox</w:t>
      </w:r>
      <w:r>
        <w:t>的解决方法</w:t>
      </w:r>
    </w:p>
    <w:p w14:paraId="4E888EB2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更新一版代码（</w:t>
      </w:r>
      <w:r>
        <w:t>implementation</w:t>
      </w:r>
      <w:r>
        <w:t>终版）</w:t>
      </w:r>
    </w:p>
    <w:p w14:paraId="67D725A4" w14:textId="77777777" w:rsidR="004932B6" w:rsidRDefault="00000000">
      <w:pPr>
        <w:pStyle w:val="Standard"/>
        <w:rPr>
          <w:rFonts w:hint="eastAsia"/>
        </w:rPr>
      </w:pPr>
      <w:r>
        <w:t>3.</w:t>
      </w:r>
      <w:r>
        <w:tab/>
      </w:r>
      <w:r>
        <w:t>量化意识训练</w:t>
      </w:r>
    </w:p>
    <w:p w14:paraId="43CC02C2" w14:textId="77777777" w:rsidR="004932B6" w:rsidRDefault="00000000">
      <w:pPr>
        <w:pStyle w:val="Standard"/>
        <w:rPr>
          <w:rFonts w:hint="eastAsia"/>
        </w:rPr>
      </w:pPr>
      <w:r>
        <w:t>4.</w:t>
      </w:r>
      <w:r>
        <w:tab/>
      </w:r>
      <w:r>
        <w:t>写周报</w:t>
      </w:r>
    </w:p>
    <w:p w14:paraId="0492A1D3" w14:textId="77777777" w:rsidR="004932B6" w:rsidRDefault="004932B6">
      <w:pPr>
        <w:pStyle w:val="Standard"/>
        <w:rPr>
          <w:rFonts w:hint="eastAsia"/>
        </w:rPr>
      </w:pPr>
    </w:p>
    <w:p w14:paraId="0856CADC" w14:textId="77777777" w:rsidR="004932B6" w:rsidRDefault="00000000">
      <w:pPr>
        <w:pStyle w:val="Standard"/>
        <w:rPr>
          <w:rFonts w:hint="eastAsia"/>
        </w:rPr>
      </w:pPr>
      <w:r>
        <w:t xml:space="preserve">11.24 </w:t>
      </w:r>
      <w:r>
        <w:t>周四</w:t>
      </w:r>
      <w:r>
        <w:t xml:space="preserve"> </w:t>
      </w:r>
      <w:r>
        <w:t>工作时长：</w:t>
      </w:r>
      <w:r>
        <w:t>8h</w:t>
      </w:r>
    </w:p>
    <w:p w14:paraId="04B11E09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开周会</w:t>
      </w:r>
    </w:p>
    <w:p w14:paraId="19D9F705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读代码、切割、明确</w:t>
      </w:r>
      <w:r>
        <w:t>numpy</w:t>
      </w:r>
      <w:r>
        <w:t>部分</w:t>
      </w:r>
    </w:p>
    <w:p w14:paraId="59E633B0" w14:textId="77777777" w:rsidR="004932B6" w:rsidRDefault="00000000">
      <w:pPr>
        <w:pStyle w:val="Standard"/>
        <w:rPr>
          <w:rFonts w:hint="eastAsia"/>
        </w:rPr>
      </w:pPr>
      <w:r>
        <w:t>3.</w:t>
      </w:r>
      <w:r>
        <w:tab/>
      </w:r>
      <w:r>
        <w:t>与</w:t>
      </w:r>
      <w:r>
        <w:t>erc</w:t>
      </w:r>
      <w:r>
        <w:t>讨论后处理界限与</w:t>
      </w:r>
      <w:r>
        <w:t>reID</w:t>
      </w:r>
      <w:r>
        <w:t>后处理实现方式</w:t>
      </w:r>
    </w:p>
    <w:p w14:paraId="6F59BB9B" w14:textId="77777777" w:rsidR="004932B6" w:rsidRDefault="004932B6">
      <w:pPr>
        <w:pStyle w:val="Standard"/>
        <w:rPr>
          <w:rFonts w:hint="eastAsia"/>
        </w:rPr>
      </w:pPr>
    </w:p>
    <w:p w14:paraId="607F0CE3" w14:textId="77777777" w:rsidR="004932B6" w:rsidRDefault="00000000">
      <w:pPr>
        <w:pStyle w:val="Standard"/>
        <w:rPr>
          <w:rFonts w:hint="eastAsia"/>
        </w:rPr>
      </w:pPr>
      <w:r>
        <w:t xml:space="preserve">11.25 </w:t>
      </w:r>
      <w:r>
        <w:t>周五</w:t>
      </w:r>
      <w:r>
        <w:t xml:space="preserve"> </w:t>
      </w:r>
      <w:r>
        <w:t>工作时长：</w:t>
      </w:r>
      <w:r>
        <w:t>9h</w:t>
      </w:r>
    </w:p>
    <w:p w14:paraId="051E49BE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改模型结构，完成基本代码工作</w:t>
      </w:r>
    </w:p>
    <w:p w14:paraId="75FFB95D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验证是否可以训练</w:t>
      </w:r>
    </w:p>
    <w:p w14:paraId="6E771F97" w14:textId="77777777" w:rsidR="004932B6" w:rsidRDefault="004932B6">
      <w:pPr>
        <w:pStyle w:val="Standard"/>
        <w:rPr>
          <w:rFonts w:hint="eastAsia"/>
        </w:rPr>
      </w:pPr>
    </w:p>
    <w:p w14:paraId="6B03D8F7" w14:textId="77777777" w:rsidR="004932B6" w:rsidRDefault="00000000">
      <w:pPr>
        <w:pStyle w:val="Standard"/>
        <w:rPr>
          <w:rFonts w:hint="eastAsia"/>
        </w:rPr>
      </w:pPr>
      <w:r>
        <w:t>第十四周：</w:t>
      </w:r>
    </w:p>
    <w:p w14:paraId="0DA77857" w14:textId="77777777" w:rsidR="004932B6" w:rsidRDefault="004932B6">
      <w:pPr>
        <w:pStyle w:val="Standard"/>
        <w:rPr>
          <w:rFonts w:hint="eastAsia"/>
        </w:rPr>
      </w:pPr>
    </w:p>
    <w:p w14:paraId="6CC057C7" w14:textId="77777777" w:rsidR="004932B6" w:rsidRDefault="00000000">
      <w:pPr>
        <w:pStyle w:val="Standard"/>
        <w:rPr>
          <w:rFonts w:hint="eastAsia"/>
        </w:rPr>
      </w:pPr>
      <w:r>
        <w:t xml:space="preserve">11.28 </w:t>
      </w:r>
      <w:r>
        <w:t>周一</w:t>
      </w:r>
      <w:r>
        <w:t xml:space="preserve"> </w:t>
      </w:r>
      <w:r>
        <w:t>工作时长：</w:t>
      </w:r>
      <w:r>
        <w:t>8h</w:t>
      </w:r>
    </w:p>
    <w:p w14:paraId="29F453A6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  <w:t>Debug</w:t>
      </w:r>
    </w:p>
    <w:p w14:paraId="1D39BF94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验证训练正常</w:t>
      </w:r>
    </w:p>
    <w:p w14:paraId="4B77540D" w14:textId="77777777" w:rsidR="004932B6" w:rsidRDefault="00000000">
      <w:pPr>
        <w:pStyle w:val="Standard"/>
        <w:rPr>
          <w:rFonts w:hint="eastAsia"/>
        </w:rPr>
      </w:pPr>
      <w:r>
        <w:t>3.</w:t>
      </w:r>
      <w:r>
        <w:tab/>
      </w:r>
      <w:r>
        <w:t>与</w:t>
      </w:r>
      <w:r>
        <w:t>eric</w:t>
      </w:r>
      <w:r>
        <w:t>核验</w:t>
      </w:r>
      <w:r>
        <w:t>tflite</w:t>
      </w:r>
    </w:p>
    <w:p w14:paraId="3BE054E8" w14:textId="77777777" w:rsidR="004932B6" w:rsidRDefault="00000000">
      <w:pPr>
        <w:pStyle w:val="Standard"/>
        <w:rPr>
          <w:rFonts w:hint="eastAsia"/>
        </w:rPr>
      </w:pPr>
      <w:r>
        <w:t>4.</w:t>
      </w:r>
      <w:r>
        <w:tab/>
        <w:t>Push</w:t>
      </w:r>
      <w:r>
        <w:t>一版仓库</w:t>
      </w:r>
    </w:p>
    <w:p w14:paraId="28262E7C" w14:textId="77777777" w:rsidR="004932B6" w:rsidRDefault="004932B6">
      <w:pPr>
        <w:pStyle w:val="Standard"/>
        <w:rPr>
          <w:rFonts w:hint="eastAsia"/>
        </w:rPr>
      </w:pPr>
    </w:p>
    <w:p w14:paraId="5BD21B98" w14:textId="77777777" w:rsidR="004932B6" w:rsidRDefault="00000000">
      <w:pPr>
        <w:pStyle w:val="Standard"/>
        <w:rPr>
          <w:rFonts w:hint="eastAsia"/>
        </w:rPr>
      </w:pPr>
      <w:r>
        <w:t xml:space="preserve">11.29 </w:t>
      </w:r>
      <w:r>
        <w:t>周二</w:t>
      </w:r>
      <w:r>
        <w:t xml:space="preserve"> </w:t>
      </w:r>
      <w:r>
        <w:t>工作时长：</w:t>
      </w:r>
      <w:r>
        <w:t>9h</w:t>
      </w:r>
    </w:p>
    <w:p w14:paraId="26797A2D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学习原先</w:t>
      </w:r>
      <w:r>
        <w:t>detection</w:t>
      </w:r>
      <w:r>
        <w:t>部分的</w:t>
      </w:r>
      <w:r>
        <w:t>bbox</w:t>
      </w:r>
      <w:r>
        <w:t>后处理</w:t>
      </w:r>
    </w:p>
    <w:p w14:paraId="1D50CFAA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安装</w:t>
      </w:r>
      <w:r>
        <w:t>byobu</w:t>
      </w:r>
    </w:p>
    <w:p w14:paraId="403B72E4" w14:textId="77777777" w:rsidR="004932B6" w:rsidRDefault="00000000">
      <w:pPr>
        <w:pStyle w:val="Standard"/>
        <w:rPr>
          <w:rFonts w:hint="eastAsia"/>
        </w:rPr>
      </w:pPr>
      <w:r>
        <w:t>3.</w:t>
      </w:r>
      <w:r>
        <w:tab/>
      </w:r>
      <w:r>
        <w:t>训练模型</w:t>
      </w:r>
    </w:p>
    <w:p w14:paraId="43B36F44" w14:textId="77777777" w:rsidR="004932B6" w:rsidRDefault="004932B6">
      <w:pPr>
        <w:pStyle w:val="Standard"/>
        <w:rPr>
          <w:rFonts w:hint="eastAsia"/>
        </w:rPr>
      </w:pPr>
    </w:p>
    <w:p w14:paraId="55C066C2" w14:textId="77777777" w:rsidR="004932B6" w:rsidRDefault="00000000">
      <w:pPr>
        <w:pStyle w:val="Standard"/>
        <w:rPr>
          <w:rFonts w:hint="eastAsia"/>
        </w:rPr>
      </w:pPr>
      <w:r>
        <w:t xml:space="preserve">11.30 </w:t>
      </w:r>
      <w:r>
        <w:t>周三</w:t>
      </w:r>
      <w:r>
        <w:t xml:space="preserve"> </w:t>
      </w:r>
      <w:r>
        <w:t>工作时长：</w:t>
      </w:r>
      <w:r>
        <w:t>9h</w:t>
      </w:r>
    </w:p>
    <w:p w14:paraId="5132FF43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查看训练效果</w:t>
      </w:r>
    </w:p>
    <w:p w14:paraId="2C777E90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  <w:t>QAT</w:t>
      </w:r>
      <w:r>
        <w:t>训练模型</w:t>
      </w:r>
    </w:p>
    <w:p w14:paraId="7F3F3040" w14:textId="77777777" w:rsidR="004932B6" w:rsidRDefault="00000000">
      <w:pPr>
        <w:pStyle w:val="Standard"/>
        <w:rPr>
          <w:rFonts w:hint="eastAsia"/>
        </w:rPr>
      </w:pPr>
      <w:r>
        <w:t>3.</w:t>
      </w:r>
      <w:r>
        <w:tab/>
      </w:r>
      <w:r>
        <w:t>写周报</w:t>
      </w:r>
    </w:p>
    <w:p w14:paraId="362B1491" w14:textId="77777777" w:rsidR="004932B6" w:rsidRDefault="004932B6">
      <w:pPr>
        <w:pStyle w:val="Standard"/>
        <w:rPr>
          <w:rFonts w:hint="eastAsia"/>
        </w:rPr>
      </w:pPr>
    </w:p>
    <w:p w14:paraId="2DC0C855" w14:textId="77777777" w:rsidR="004932B6" w:rsidRDefault="00000000">
      <w:pPr>
        <w:pStyle w:val="Standard"/>
        <w:rPr>
          <w:rFonts w:hint="eastAsia"/>
        </w:rPr>
      </w:pPr>
      <w:r>
        <w:t xml:space="preserve">12.1 </w:t>
      </w:r>
      <w:r>
        <w:t>周四</w:t>
      </w:r>
      <w:r>
        <w:t xml:space="preserve"> </w:t>
      </w:r>
      <w:r>
        <w:t>工作时长：</w:t>
      </w:r>
      <w:r>
        <w:t>9h</w:t>
      </w:r>
    </w:p>
    <w:p w14:paraId="57D22D8F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开周会</w:t>
      </w:r>
    </w:p>
    <w:p w14:paraId="352AA822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导出</w:t>
      </w:r>
      <w:r>
        <w:t>tflite</w:t>
      </w:r>
    </w:p>
    <w:p w14:paraId="4080EA62" w14:textId="77777777" w:rsidR="004932B6" w:rsidRDefault="00000000">
      <w:pPr>
        <w:pStyle w:val="Standard"/>
        <w:rPr>
          <w:rFonts w:hint="eastAsia"/>
        </w:rPr>
      </w:pPr>
      <w:r>
        <w:t>3.</w:t>
      </w:r>
      <w:r>
        <w:tab/>
        <w:t>Push</w:t>
      </w:r>
      <w:r>
        <w:t>一版代码</w:t>
      </w:r>
    </w:p>
    <w:p w14:paraId="2CAC76C3" w14:textId="77777777" w:rsidR="004932B6" w:rsidRDefault="00000000">
      <w:pPr>
        <w:pStyle w:val="Standard"/>
        <w:rPr>
          <w:rFonts w:hint="eastAsia"/>
        </w:rPr>
      </w:pPr>
      <w:r>
        <w:t>4.</w:t>
      </w:r>
      <w:r>
        <w:tab/>
      </w:r>
      <w:r>
        <w:t>写</w:t>
      </w:r>
      <w:r>
        <w:t>bbox</w:t>
      </w:r>
      <w:r>
        <w:t>的后处理</w:t>
      </w:r>
    </w:p>
    <w:p w14:paraId="6F54E36A" w14:textId="77777777" w:rsidR="004932B6" w:rsidRDefault="004932B6">
      <w:pPr>
        <w:pStyle w:val="Standard"/>
        <w:rPr>
          <w:rFonts w:hint="eastAsia"/>
        </w:rPr>
      </w:pPr>
    </w:p>
    <w:p w14:paraId="26A54BC6" w14:textId="77777777" w:rsidR="004932B6" w:rsidRDefault="004932B6">
      <w:pPr>
        <w:pStyle w:val="Standard"/>
        <w:rPr>
          <w:rFonts w:hint="eastAsia"/>
        </w:rPr>
      </w:pPr>
    </w:p>
    <w:p w14:paraId="2E58C4EC" w14:textId="77777777" w:rsidR="004932B6" w:rsidRDefault="00000000">
      <w:pPr>
        <w:pStyle w:val="Standard"/>
        <w:rPr>
          <w:rFonts w:hint="eastAsia"/>
        </w:rPr>
      </w:pPr>
      <w:r>
        <w:t xml:space="preserve">12.2 </w:t>
      </w:r>
      <w:r>
        <w:t>周五</w:t>
      </w:r>
      <w:r>
        <w:t xml:space="preserve"> </w:t>
      </w:r>
      <w:r>
        <w:t>工作时长：</w:t>
      </w:r>
      <w:r>
        <w:t>9h</w:t>
      </w:r>
    </w:p>
    <w:p w14:paraId="1E874AFB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写</w:t>
      </w:r>
      <w:r>
        <w:t>bbox</w:t>
      </w:r>
      <w:r>
        <w:t>的后处理</w:t>
      </w:r>
    </w:p>
    <w:p w14:paraId="47545055" w14:textId="77777777" w:rsidR="004932B6" w:rsidRDefault="004932B6">
      <w:pPr>
        <w:pStyle w:val="Standard"/>
        <w:rPr>
          <w:rFonts w:hint="eastAsia"/>
        </w:rPr>
      </w:pPr>
    </w:p>
    <w:p w14:paraId="089A9BDB" w14:textId="77777777" w:rsidR="004932B6" w:rsidRDefault="004932B6">
      <w:pPr>
        <w:pStyle w:val="Standard"/>
        <w:rPr>
          <w:rFonts w:hint="eastAsia"/>
        </w:rPr>
      </w:pPr>
    </w:p>
    <w:p w14:paraId="2E59E545" w14:textId="77777777" w:rsidR="004932B6" w:rsidRDefault="00000000">
      <w:pPr>
        <w:pStyle w:val="Standard"/>
        <w:rPr>
          <w:rFonts w:hint="eastAsia"/>
        </w:rPr>
      </w:pPr>
      <w:r>
        <w:t>第十五周</w:t>
      </w:r>
    </w:p>
    <w:p w14:paraId="49BD5132" w14:textId="77777777" w:rsidR="004932B6" w:rsidRDefault="004932B6">
      <w:pPr>
        <w:pStyle w:val="Standard"/>
        <w:rPr>
          <w:rFonts w:hint="eastAsia"/>
        </w:rPr>
      </w:pPr>
    </w:p>
    <w:p w14:paraId="7EE0CFCA" w14:textId="77777777" w:rsidR="004932B6" w:rsidRDefault="00000000">
      <w:pPr>
        <w:pStyle w:val="Standard"/>
        <w:rPr>
          <w:rFonts w:hint="eastAsia"/>
        </w:rPr>
      </w:pPr>
      <w:r>
        <w:t xml:space="preserve">12.5 </w:t>
      </w:r>
      <w:r>
        <w:t>周一</w:t>
      </w:r>
      <w:r>
        <w:t xml:space="preserve"> </w:t>
      </w:r>
      <w:r>
        <w:t>工作时长：</w:t>
      </w:r>
      <w:r>
        <w:t>9h</w:t>
      </w:r>
    </w:p>
    <w:p w14:paraId="1190766A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写</w:t>
      </w:r>
      <w:r>
        <w:t>bbox</w:t>
      </w:r>
      <w:r>
        <w:t>的后处理</w:t>
      </w:r>
    </w:p>
    <w:p w14:paraId="6E1B8810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解决了</w:t>
      </w:r>
      <w:r>
        <w:t>heatmap</w:t>
      </w:r>
      <w:r>
        <w:t>的</w:t>
      </w:r>
      <w:r>
        <w:t>bug</w:t>
      </w:r>
    </w:p>
    <w:p w14:paraId="313FB990" w14:textId="77777777" w:rsidR="004932B6" w:rsidRDefault="004932B6">
      <w:pPr>
        <w:pStyle w:val="Standard"/>
        <w:rPr>
          <w:rFonts w:hint="eastAsia"/>
        </w:rPr>
      </w:pPr>
    </w:p>
    <w:p w14:paraId="74BE8494" w14:textId="77777777" w:rsidR="004932B6" w:rsidRDefault="00000000">
      <w:pPr>
        <w:pStyle w:val="Standard"/>
        <w:rPr>
          <w:rFonts w:hint="eastAsia"/>
        </w:rPr>
      </w:pPr>
      <w:r>
        <w:t xml:space="preserve">12.6 </w:t>
      </w:r>
      <w:r>
        <w:t>周二</w:t>
      </w:r>
      <w:r>
        <w:t xml:space="preserve"> </w:t>
      </w:r>
      <w:r>
        <w:t>工作时长：</w:t>
      </w:r>
      <w:r>
        <w:t>9h</w:t>
      </w:r>
    </w:p>
    <w:p w14:paraId="4BF1159B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与</w:t>
      </w:r>
      <w:r>
        <w:t>eirc</w:t>
      </w:r>
      <w:r>
        <w:t>交流</w:t>
      </w:r>
      <w:r>
        <w:t>id</w:t>
      </w:r>
      <w:r>
        <w:t>部分后处理方案</w:t>
      </w:r>
    </w:p>
    <w:p w14:paraId="7AD6AE40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初步完成</w:t>
      </w:r>
      <w:r>
        <w:t>reID</w:t>
      </w:r>
      <w:r>
        <w:t>部分代码</w:t>
      </w:r>
    </w:p>
    <w:p w14:paraId="18E7D061" w14:textId="77777777" w:rsidR="004932B6" w:rsidRDefault="004932B6">
      <w:pPr>
        <w:pStyle w:val="Standard"/>
        <w:rPr>
          <w:rFonts w:hint="eastAsia"/>
        </w:rPr>
      </w:pPr>
    </w:p>
    <w:p w14:paraId="1031C7EC" w14:textId="77777777" w:rsidR="004932B6" w:rsidRDefault="00000000">
      <w:pPr>
        <w:pStyle w:val="Standard"/>
        <w:rPr>
          <w:rFonts w:hint="eastAsia"/>
        </w:rPr>
      </w:pPr>
      <w:r>
        <w:t xml:space="preserve">12.7 </w:t>
      </w:r>
      <w:r>
        <w:t>周三</w:t>
      </w:r>
      <w:r>
        <w:t xml:space="preserve"> </w:t>
      </w:r>
      <w:r>
        <w:t>工作时长：</w:t>
      </w:r>
      <w:r>
        <w:t>9h</w:t>
      </w:r>
    </w:p>
    <w:p w14:paraId="60CF626D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写周报</w:t>
      </w:r>
    </w:p>
    <w:p w14:paraId="0EFFEA8F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测试后处理部分正确性</w:t>
      </w:r>
    </w:p>
    <w:p w14:paraId="0AD62633" w14:textId="77777777" w:rsidR="004932B6" w:rsidRDefault="00000000">
      <w:pPr>
        <w:pStyle w:val="Standard"/>
        <w:rPr>
          <w:rFonts w:hint="eastAsia"/>
        </w:rPr>
      </w:pPr>
      <w:r>
        <w:t>3.</w:t>
      </w:r>
      <w:r>
        <w:tab/>
      </w:r>
      <w:r>
        <w:t>调节阈值</w:t>
      </w:r>
    </w:p>
    <w:p w14:paraId="5484397C" w14:textId="77777777" w:rsidR="004932B6" w:rsidRDefault="004932B6">
      <w:pPr>
        <w:pStyle w:val="Standard"/>
        <w:rPr>
          <w:rFonts w:hint="eastAsia"/>
        </w:rPr>
      </w:pPr>
    </w:p>
    <w:p w14:paraId="6F9E2468" w14:textId="77777777" w:rsidR="004932B6" w:rsidRDefault="00000000">
      <w:pPr>
        <w:pStyle w:val="Standard"/>
        <w:rPr>
          <w:rFonts w:hint="eastAsia"/>
        </w:rPr>
      </w:pPr>
      <w:r>
        <w:t xml:space="preserve">12.8 </w:t>
      </w:r>
      <w:r>
        <w:t>周四</w:t>
      </w:r>
      <w:r>
        <w:t xml:space="preserve"> </w:t>
      </w:r>
      <w:r>
        <w:t>工作时长：</w:t>
      </w:r>
      <w:r>
        <w:t>9h</w:t>
      </w:r>
    </w:p>
    <w:p w14:paraId="20E7AC3C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开周会</w:t>
      </w:r>
    </w:p>
    <w:p w14:paraId="72C73669" w14:textId="77777777" w:rsidR="004932B6" w:rsidRDefault="004932B6">
      <w:pPr>
        <w:pStyle w:val="Standard"/>
        <w:rPr>
          <w:rFonts w:hint="eastAsia"/>
        </w:rPr>
      </w:pPr>
    </w:p>
    <w:p w14:paraId="5F7F5852" w14:textId="77777777" w:rsidR="004932B6" w:rsidRDefault="00000000">
      <w:pPr>
        <w:pStyle w:val="Standard"/>
        <w:rPr>
          <w:rFonts w:hint="eastAsia"/>
        </w:rPr>
      </w:pPr>
      <w:r>
        <w:t xml:space="preserve">12.9 </w:t>
      </w:r>
      <w:r>
        <w:t>周五</w:t>
      </w:r>
      <w:r>
        <w:t xml:space="preserve"> </w:t>
      </w:r>
      <w:r>
        <w:t>工作时长：</w:t>
      </w:r>
      <w:r>
        <w:t>9h</w:t>
      </w:r>
    </w:p>
    <w:p w14:paraId="336C3D7F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修改</w:t>
      </w:r>
      <w:r>
        <w:t>ID</w:t>
      </w:r>
      <w:r>
        <w:t>部分代码</w:t>
      </w:r>
    </w:p>
    <w:p w14:paraId="5A8006B4" w14:textId="77777777" w:rsidR="004932B6" w:rsidRDefault="004932B6">
      <w:pPr>
        <w:pStyle w:val="Standard"/>
        <w:rPr>
          <w:rFonts w:hint="eastAsia"/>
        </w:rPr>
      </w:pPr>
    </w:p>
    <w:p w14:paraId="7C8E11DC" w14:textId="77777777" w:rsidR="004932B6" w:rsidRDefault="00000000">
      <w:pPr>
        <w:pStyle w:val="Standard"/>
        <w:rPr>
          <w:rFonts w:hint="eastAsia"/>
        </w:rPr>
      </w:pPr>
      <w:r>
        <w:t>第十六周</w:t>
      </w:r>
    </w:p>
    <w:p w14:paraId="71502964" w14:textId="77777777" w:rsidR="004932B6" w:rsidRDefault="00000000">
      <w:pPr>
        <w:pStyle w:val="Standard"/>
        <w:rPr>
          <w:rFonts w:hint="eastAsia"/>
        </w:rPr>
      </w:pPr>
      <w:r>
        <w:t xml:space="preserve">12.12-12.15 </w:t>
      </w:r>
      <w:r>
        <w:t>新冠病假</w:t>
      </w:r>
    </w:p>
    <w:p w14:paraId="2B50E6ED" w14:textId="77777777" w:rsidR="004932B6" w:rsidRDefault="004932B6">
      <w:pPr>
        <w:pStyle w:val="Standard"/>
        <w:rPr>
          <w:rFonts w:hint="eastAsia"/>
        </w:rPr>
      </w:pPr>
    </w:p>
    <w:p w14:paraId="59B7E6D7" w14:textId="77777777" w:rsidR="004932B6" w:rsidRDefault="00000000">
      <w:pPr>
        <w:pStyle w:val="Standard"/>
        <w:rPr>
          <w:rFonts w:hint="eastAsia"/>
        </w:rPr>
      </w:pPr>
      <w:r>
        <w:t xml:space="preserve">12.16 </w:t>
      </w:r>
      <w:r>
        <w:t>周五</w:t>
      </w:r>
      <w:r>
        <w:t xml:space="preserve"> </w:t>
      </w:r>
      <w:r>
        <w:t>工作时长：</w:t>
      </w:r>
      <w:r>
        <w:t>9h</w:t>
      </w:r>
    </w:p>
    <w:p w14:paraId="7F1FB0A6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转换</w:t>
      </w:r>
      <w:r>
        <w:t>fpk</w:t>
      </w:r>
      <w:r>
        <w:t>流程学习</w:t>
      </w:r>
    </w:p>
    <w:p w14:paraId="7DC8DBBE" w14:textId="77777777" w:rsidR="004932B6" w:rsidRDefault="004932B6">
      <w:pPr>
        <w:pStyle w:val="Standard"/>
        <w:rPr>
          <w:rFonts w:hint="eastAsia"/>
        </w:rPr>
      </w:pPr>
    </w:p>
    <w:p w14:paraId="1DA30994" w14:textId="77777777" w:rsidR="004932B6" w:rsidRDefault="00000000">
      <w:pPr>
        <w:pStyle w:val="Standard"/>
        <w:rPr>
          <w:rFonts w:hint="eastAsia"/>
        </w:rPr>
      </w:pPr>
      <w:r>
        <w:t>第十七周</w:t>
      </w:r>
    </w:p>
    <w:p w14:paraId="12B3287E" w14:textId="77777777" w:rsidR="004932B6" w:rsidRDefault="004932B6">
      <w:pPr>
        <w:pStyle w:val="Standard"/>
        <w:rPr>
          <w:rFonts w:hint="eastAsia"/>
        </w:rPr>
      </w:pPr>
    </w:p>
    <w:p w14:paraId="7E252650" w14:textId="77777777" w:rsidR="004932B6" w:rsidRDefault="00000000">
      <w:pPr>
        <w:pStyle w:val="Standard"/>
        <w:rPr>
          <w:rFonts w:hint="eastAsia"/>
        </w:rPr>
      </w:pPr>
      <w:r>
        <w:t xml:space="preserve">12.19 </w:t>
      </w:r>
      <w:r>
        <w:t>周一</w:t>
      </w:r>
      <w:r>
        <w:t xml:space="preserve"> </w:t>
      </w:r>
      <w:r>
        <w:t>工作时长：</w:t>
      </w:r>
      <w:r>
        <w:t>9h</w:t>
      </w:r>
    </w:p>
    <w:p w14:paraId="723BC245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配置</w:t>
      </w:r>
      <w:r>
        <w:t>fpk</w:t>
      </w:r>
      <w:r>
        <w:t>转换环境</w:t>
      </w:r>
    </w:p>
    <w:p w14:paraId="7998D0F7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和</w:t>
      </w:r>
      <w:r>
        <w:t>eric</w:t>
      </w:r>
      <w:r>
        <w:t>开会</w:t>
      </w:r>
    </w:p>
    <w:p w14:paraId="76959654" w14:textId="77777777" w:rsidR="004932B6" w:rsidRDefault="004932B6">
      <w:pPr>
        <w:pStyle w:val="Standard"/>
        <w:rPr>
          <w:rFonts w:hint="eastAsia"/>
        </w:rPr>
      </w:pPr>
    </w:p>
    <w:p w14:paraId="63B5056E" w14:textId="77777777" w:rsidR="004932B6" w:rsidRDefault="00000000">
      <w:pPr>
        <w:pStyle w:val="Standard"/>
        <w:rPr>
          <w:rFonts w:hint="eastAsia"/>
        </w:rPr>
      </w:pPr>
      <w:r>
        <w:t xml:space="preserve">12.20 </w:t>
      </w:r>
      <w:r>
        <w:t>周二</w:t>
      </w:r>
      <w:r>
        <w:t xml:space="preserve"> </w:t>
      </w:r>
      <w:r>
        <w:t>工作时长：</w:t>
      </w:r>
      <w:r>
        <w:t>9h</w:t>
      </w:r>
    </w:p>
    <w:p w14:paraId="329E42F9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尝试</w:t>
      </w:r>
      <w:r>
        <w:t>eval</w:t>
      </w:r>
      <w:r>
        <w:t>一下看看效果</w:t>
      </w:r>
    </w:p>
    <w:p w14:paraId="7C7C2784" w14:textId="77777777" w:rsidR="004932B6" w:rsidRDefault="004932B6">
      <w:pPr>
        <w:pStyle w:val="Standard"/>
        <w:rPr>
          <w:rFonts w:hint="eastAsia"/>
        </w:rPr>
      </w:pPr>
    </w:p>
    <w:p w14:paraId="4204E3B8" w14:textId="77777777" w:rsidR="004932B6" w:rsidRDefault="00000000">
      <w:pPr>
        <w:pStyle w:val="Standard"/>
        <w:rPr>
          <w:rFonts w:hint="eastAsia"/>
        </w:rPr>
      </w:pPr>
      <w:r>
        <w:t xml:space="preserve">12.21 </w:t>
      </w:r>
      <w:r>
        <w:t>周三</w:t>
      </w:r>
      <w:r>
        <w:t xml:space="preserve"> </w:t>
      </w:r>
      <w:r>
        <w:t>工作时长：</w:t>
      </w:r>
      <w:r>
        <w:t>9h</w:t>
      </w:r>
    </w:p>
    <w:p w14:paraId="50A0F1EB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阅读</w:t>
      </w:r>
      <w:r>
        <w:t>SDSP</w:t>
      </w:r>
      <w:r>
        <w:t>文档</w:t>
      </w:r>
    </w:p>
    <w:p w14:paraId="496DA9AD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学习</w:t>
      </w:r>
      <w:r>
        <w:t>flatbuffer</w:t>
      </w:r>
      <w:r>
        <w:t>修改代码</w:t>
      </w:r>
    </w:p>
    <w:p w14:paraId="0F131B81" w14:textId="77777777" w:rsidR="004932B6" w:rsidRDefault="00000000">
      <w:pPr>
        <w:pStyle w:val="Standard"/>
        <w:rPr>
          <w:rFonts w:hint="eastAsia"/>
        </w:rPr>
      </w:pPr>
      <w:r>
        <w:t>3.</w:t>
      </w:r>
      <w:r>
        <w:tab/>
      </w:r>
      <w:r>
        <w:t>写周报</w:t>
      </w:r>
    </w:p>
    <w:p w14:paraId="6B12EC8B" w14:textId="77777777" w:rsidR="004932B6" w:rsidRDefault="004932B6">
      <w:pPr>
        <w:pStyle w:val="Standard"/>
        <w:rPr>
          <w:rFonts w:hint="eastAsia"/>
        </w:rPr>
      </w:pPr>
    </w:p>
    <w:p w14:paraId="500971AD" w14:textId="77777777" w:rsidR="004932B6" w:rsidRDefault="00000000">
      <w:pPr>
        <w:pStyle w:val="Standard"/>
        <w:rPr>
          <w:rFonts w:hint="eastAsia"/>
        </w:rPr>
      </w:pPr>
      <w:r>
        <w:t xml:space="preserve">12.22 </w:t>
      </w:r>
      <w:r>
        <w:t>周四</w:t>
      </w:r>
      <w:r>
        <w:t xml:space="preserve"> </w:t>
      </w:r>
      <w:r>
        <w:t>工作时长：</w:t>
      </w:r>
      <w:r>
        <w:t>9h</w:t>
      </w:r>
    </w:p>
    <w:p w14:paraId="155AEA51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开周会</w:t>
      </w:r>
    </w:p>
    <w:p w14:paraId="5BDBF18D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训练模型</w:t>
      </w:r>
    </w:p>
    <w:p w14:paraId="1FCE9D0B" w14:textId="77777777" w:rsidR="004932B6" w:rsidRDefault="00000000">
      <w:pPr>
        <w:pStyle w:val="Standard"/>
        <w:rPr>
          <w:rFonts w:hint="eastAsia"/>
        </w:rPr>
      </w:pPr>
      <w:r>
        <w:t>3.</w:t>
      </w:r>
      <w:r>
        <w:tab/>
      </w:r>
      <w:r>
        <w:t>配环境：</w:t>
      </w:r>
      <w:r>
        <w:t>apt</w:t>
      </w:r>
      <w:r>
        <w:t>，</w:t>
      </w:r>
      <w:r>
        <w:t>ssh</w:t>
      </w:r>
      <w:r>
        <w:t>，</w:t>
      </w:r>
      <w:r>
        <w:t>wget</w:t>
      </w:r>
      <w:r>
        <w:t>；</w:t>
      </w:r>
      <w:r>
        <w:t>flatc</w:t>
      </w:r>
      <w:r>
        <w:t>，</w:t>
      </w:r>
      <w:r>
        <w:t>schema</w:t>
      </w:r>
      <w:r>
        <w:t>；</w:t>
      </w:r>
      <w:r>
        <w:t>DnnConv</w:t>
      </w:r>
      <w:r>
        <w:t>，</w:t>
      </w:r>
      <w:r>
        <w:t>ConvBE</w:t>
      </w:r>
      <w:r>
        <w:t>；</w:t>
      </w:r>
    </w:p>
    <w:p w14:paraId="546B7B46" w14:textId="77777777" w:rsidR="004932B6" w:rsidRDefault="004932B6">
      <w:pPr>
        <w:pStyle w:val="Standard"/>
        <w:rPr>
          <w:rFonts w:hint="eastAsia"/>
        </w:rPr>
      </w:pPr>
    </w:p>
    <w:p w14:paraId="3A6502D3" w14:textId="77777777" w:rsidR="004932B6" w:rsidRDefault="00000000">
      <w:pPr>
        <w:pStyle w:val="Standard"/>
        <w:rPr>
          <w:rFonts w:hint="eastAsia"/>
        </w:rPr>
      </w:pPr>
      <w:r>
        <w:t xml:space="preserve">12.23 </w:t>
      </w:r>
      <w:r>
        <w:t>周五</w:t>
      </w:r>
      <w:r>
        <w:t xml:space="preserve"> </w:t>
      </w:r>
      <w:r>
        <w:t>工作时长：</w:t>
      </w:r>
      <w:r>
        <w:t>9h</w:t>
      </w:r>
    </w:p>
    <w:p w14:paraId="502A1CB0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查看</w:t>
      </w:r>
      <w:r>
        <w:t>tflite</w:t>
      </w:r>
      <w:r>
        <w:t>对应的</w:t>
      </w:r>
      <w:r>
        <w:t>json</w:t>
      </w:r>
      <w:r>
        <w:t>文件</w:t>
      </w:r>
    </w:p>
    <w:p w14:paraId="7A9B6313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学习</w:t>
      </w:r>
      <w:r>
        <w:t>schema.fbs</w:t>
      </w:r>
      <w:r>
        <w:t>的结构</w:t>
      </w:r>
    </w:p>
    <w:p w14:paraId="3634D99F" w14:textId="77777777" w:rsidR="004932B6" w:rsidRDefault="00000000">
      <w:pPr>
        <w:pStyle w:val="Standard"/>
        <w:rPr>
          <w:rFonts w:hint="eastAsia"/>
        </w:rPr>
      </w:pPr>
      <w:r>
        <w:t>3.</w:t>
      </w:r>
      <w:r>
        <w:tab/>
      </w:r>
      <w:r>
        <w:t>进一步理解</w:t>
      </w:r>
      <w:r>
        <w:t>faltbuffer</w:t>
      </w:r>
      <w:r>
        <w:t>代码</w:t>
      </w:r>
    </w:p>
    <w:p w14:paraId="248D7D35" w14:textId="77777777" w:rsidR="004932B6" w:rsidRDefault="004932B6">
      <w:pPr>
        <w:pStyle w:val="Standard"/>
        <w:rPr>
          <w:rFonts w:hint="eastAsia"/>
        </w:rPr>
      </w:pPr>
    </w:p>
    <w:p w14:paraId="630928ED" w14:textId="77777777" w:rsidR="004932B6" w:rsidRDefault="00000000">
      <w:pPr>
        <w:pStyle w:val="Standard"/>
        <w:rPr>
          <w:rFonts w:hint="eastAsia"/>
        </w:rPr>
      </w:pPr>
      <w:r>
        <w:t>第十八周</w:t>
      </w:r>
    </w:p>
    <w:p w14:paraId="717401A8" w14:textId="77777777" w:rsidR="004932B6" w:rsidRDefault="004932B6">
      <w:pPr>
        <w:pStyle w:val="Standard"/>
        <w:rPr>
          <w:rFonts w:hint="eastAsia"/>
        </w:rPr>
      </w:pPr>
    </w:p>
    <w:p w14:paraId="0A708A03" w14:textId="77777777" w:rsidR="004932B6" w:rsidRDefault="00000000">
      <w:pPr>
        <w:pStyle w:val="Standard"/>
        <w:rPr>
          <w:rFonts w:hint="eastAsia"/>
        </w:rPr>
      </w:pPr>
      <w:r>
        <w:t xml:space="preserve">12.26 </w:t>
      </w:r>
      <w:r>
        <w:t>周一</w:t>
      </w:r>
      <w:r>
        <w:t xml:space="preserve"> </w:t>
      </w:r>
      <w:r>
        <w:t>工作时长：</w:t>
      </w:r>
      <w:r>
        <w:t>9h</w:t>
      </w:r>
    </w:p>
    <w:p w14:paraId="1A6B51DC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新</w:t>
      </w:r>
      <w:r>
        <w:t xml:space="preserve">model QAT </w:t>
      </w:r>
      <w:r>
        <w:t>训练</w:t>
      </w:r>
    </w:p>
    <w:p w14:paraId="22302450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和</w:t>
      </w:r>
      <w:r>
        <w:t>eric</w:t>
      </w:r>
      <w:r>
        <w:t>开会</w:t>
      </w:r>
    </w:p>
    <w:p w14:paraId="2BEDDE2A" w14:textId="77777777" w:rsidR="004932B6" w:rsidRDefault="00000000">
      <w:pPr>
        <w:pStyle w:val="Standard"/>
        <w:rPr>
          <w:rFonts w:hint="eastAsia"/>
        </w:rPr>
      </w:pPr>
      <w:r>
        <w:t>3.</w:t>
      </w:r>
      <w:r>
        <w:tab/>
      </w:r>
      <w:r>
        <w:t>尝试</w:t>
      </w:r>
      <w:r>
        <w:t>sdsp</w:t>
      </w:r>
      <w:r>
        <w:t>转换</w:t>
      </w:r>
    </w:p>
    <w:p w14:paraId="5F70C793" w14:textId="77777777" w:rsidR="004932B6" w:rsidRDefault="004932B6">
      <w:pPr>
        <w:pStyle w:val="Standard"/>
        <w:rPr>
          <w:rFonts w:hint="eastAsia"/>
        </w:rPr>
      </w:pPr>
    </w:p>
    <w:p w14:paraId="04A535D6" w14:textId="77777777" w:rsidR="004932B6" w:rsidRDefault="004932B6">
      <w:pPr>
        <w:pStyle w:val="Standard"/>
        <w:rPr>
          <w:rFonts w:hint="eastAsia"/>
        </w:rPr>
      </w:pPr>
    </w:p>
    <w:p w14:paraId="510F07A4" w14:textId="77777777" w:rsidR="004932B6" w:rsidRDefault="00000000">
      <w:pPr>
        <w:pStyle w:val="Standard"/>
        <w:rPr>
          <w:rFonts w:hint="eastAsia"/>
        </w:rPr>
      </w:pPr>
      <w:r>
        <w:t xml:space="preserve">12.27 </w:t>
      </w:r>
      <w:r>
        <w:t>周二</w:t>
      </w:r>
      <w:r>
        <w:t xml:space="preserve"> </w:t>
      </w:r>
      <w:r>
        <w:t>工作时长：</w:t>
      </w:r>
      <w:r>
        <w:t>9h</w:t>
      </w:r>
    </w:p>
    <w:p w14:paraId="48A5018F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新</w:t>
      </w:r>
      <w:r>
        <w:t>model evaluation</w:t>
      </w:r>
    </w:p>
    <w:p w14:paraId="7D39A2C3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尝试</w:t>
      </w:r>
      <w:r>
        <w:t>sdsp</w:t>
      </w:r>
      <w:r>
        <w:t>转换</w:t>
      </w:r>
    </w:p>
    <w:p w14:paraId="27260E8C" w14:textId="77777777" w:rsidR="004932B6" w:rsidRDefault="004932B6">
      <w:pPr>
        <w:pStyle w:val="Standard"/>
        <w:rPr>
          <w:rFonts w:hint="eastAsia"/>
        </w:rPr>
      </w:pPr>
    </w:p>
    <w:p w14:paraId="7A08E680" w14:textId="77777777" w:rsidR="004932B6" w:rsidRDefault="00000000">
      <w:pPr>
        <w:pStyle w:val="Standard"/>
        <w:rPr>
          <w:rFonts w:hint="eastAsia"/>
        </w:rPr>
      </w:pPr>
      <w:r>
        <w:t xml:space="preserve">12.28 </w:t>
      </w:r>
      <w:r>
        <w:t>周三</w:t>
      </w:r>
      <w:r>
        <w:t xml:space="preserve"> </w:t>
      </w:r>
      <w:r>
        <w:t>工作时长：</w:t>
      </w:r>
      <w:r>
        <w:t>9h</w:t>
      </w:r>
    </w:p>
    <w:p w14:paraId="427FADF1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尝试</w:t>
      </w:r>
      <w:r>
        <w:t>sdsp</w:t>
      </w:r>
      <w:r>
        <w:t>转换</w:t>
      </w:r>
    </w:p>
    <w:p w14:paraId="3740D0B1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写周报</w:t>
      </w:r>
    </w:p>
    <w:p w14:paraId="4C92DD7B" w14:textId="77777777" w:rsidR="004932B6" w:rsidRDefault="004932B6">
      <w:pPr>
        <w:pStyle w:val="Standard"/>
        <w:rPr>
          <w:rFonts w:hint="eastAsia"/>
        </w:rPr>
      </w:pPr>
    </w:p>
    <w:p w14:paraId="3947A6F4" w14:textId="77777777" w:rsidR="004932B6" w:rsidRDefault="00000000">
      <w:pPr>
        <w:pStyle w:val="Standard"/>
        <w:rPr>
          <w:rFonts w:hint="eastAsia"/>
        </w:rPr>
      </w:pPr>
      <w:r>
        <w:t xml:space="preserve">12.29 </w:t>
      </w:r>
      <w:r>
        <w:t>周四</w:t>
      </w:r>
      <w:r>
        <w:t xml:space="preserve"> </w:t>
      </w:r>
      <w:r>
        <w:t>工作时长：</w:t>
      </w:r>
      <w:r>
        <w:t>9h</w:t>
      </w:r>
    </w:p>
    <w:p w14:paraId="0CDCAE5E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配</w:t>
      </w:r>
      <w:r>
        <w:t>debug</w:t>
      </w:r>
      <w:r>
        <w:t>环境</w:t>
      </w:r>
    </w:p>
    <w:p w14:paraId="091A09D1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开周会</w:t>
      </w:r>
    </w:p>
    <w:p w14:paraId="46F75D35" w14:textId="77777777" w:rsidR="004932B6" w:rsidRDefault="004932B6">
      <w:pPr>
        <w:pStyle w:val="Standard"/>
        <w:rPr>
          <w:rFonts w:hint="eastAsia"/>
        </w:rPr>
      </w:pPr>
    </w:p>
    <w:p w14:paraId="1ABFA2A2" w14:textId="77777777" w:rsidR="004932B6" w:rsidRDefault="00000000">
      <w:pPr>
        <w:pStyle w:val="Standard"/>
        <w:rPr>
          <w:rFonts w:hint="eastAsia"/>
        </w:rPr>
      </w:pPr>
      <w:r>
        <w:t xml:space="preserve">12.30 </w:t>
      </w:r>
      <w:r>
        <w:t>周五</w:t>
      </w:r>
      <w:r>
        <w:t xml:space="preserve"> </w:t>
      </w:r>
      <w:r>
        <w:t>工作时长：</w:t>
      </w:r>
      <w:r>
        <w:t>9h</w:t>
      </w:r>
    </w:p>
    <w:p w14:paraId="44CED54D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  <w:t>Debug’</w:t>
      </w:r>
    </w:p>
    <w:p w14:paraId="4DD9CA81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尝试</w:t>
      </w:r>
      <w:r>
        <w:t>sdsp</w:t>
      </w:r>
      <w:r>
        <w:t>转换</w:t>
      </w:r>
    </w:p>
    <w:p w14:paraId="373AA768" w14:textId="77777777" w:rsidR="004932B6" w:rsidRDefault="004932B6">
      <w:pPr>
        <w:pStyle w:val="Standard"/>
        <w:rPr>
          <w:rFonts w:hint="eastAsia"/>
        </w:rPr>
      </w:pPr>
    </w:p>
    <w:p w14:paraId="603513E0" w14:textId="77777777" w:rsidR="004932B6" w:rsidRDefault="00000000">
      <w:pPr>
        <w:pStyle w:val="Standard"/>
        <w:rPr>
          <w:rFonts w:hint="eastAsia"/>
        </w:rPr>
      </w:pPr>
      <w:r>
        <w:t>第十九周</w:t>
      </w:r>
    </w:p>
    <w:p w14:paraId="6F486312" w14:textId="77777777" w:rsidR="004932B6" w:rsidRDefault="004932B6">
      <w:pPr>
        <w:pStyle w:val="Standard"/>
        <w:rPr>
          <w:rFonts w:hint="eastAsia"/>
        </w:rPr>
      </w:pPr>
    </w:p>
    <w:p w14:paraId="470D9C8E" w14:textId="77777777" w:rsidR="004932B6" w:rsidRDefault="00000000">
      <w:pPr>
        <w:pStyle w:val="Standard"/>
        <w:rPr>
          <w:rFonts w:hint="eastAsia"/>
        </w:rPr>
      </w:pPr>
      <w:r>
        <w:t>1.3</w:t>
      </w:r>
      <w:r>
        <w:tab/>
      </w:r>
      <w:r>
        <w:t>周二</w:t>
      </w:r>
      <w:r>
        <w:t xml:space="preserve"> </w:t>
      </w:r>
      <w:r>
        <w:t>工作时长：</w:t>
      </w:r>
      <w:r>
        <w:t>9h</w:t>
      </w:r>
    </w:p>
    <w:p w14:paraId="703BC687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和</w:t>
      </w:r>
      <w:r>
        <w:t>Eric</w:t>
      </w:r>
      <w:r>
        <w:t>开会</w:t>
      </w:r>
    </w:p>
    <w:p w14:paraId="403C2C2B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  <w:t>Size8</w:t>
      </w:r>
      <w:r>
        <w:t>的</w:t>
      </w:r>
      <w:r>
        <w:t>tflite</w:t>
      </w:r>
      <w:r>
        <w:t>转化</w:t>
      </w:r>
    </w:p>
    <w:p w14:paraId="5F7742AA" w14:textId="77777777" w:rsidR="004932B6" w:rsidRDefault="00000000">
      <w:pPr>
        <w:pStyle w:val="Standard"/>
        <w:rPr>
          <w:rFonts w:hint="eastAsia"/>
        </w:rPr>
      </w:pPr>
      <w:r>
        <w:t>3.</w:t>
      </w:r>
      <w:r>
        <w:tab/>
      </w:r>
      <w:r>
        <w:t>完成</w:t>
      </w:r>
      <w:r>
        <w:t>sdsp</w:t>
      </w:r>
      <w:r>
        <w:t>转换</w:t>
      </w:r>
    </w:p>
    <w:p w14:paraId="7D4553D0" w14:textId="77777777" w:rsidR="004932B6" w:rsidRDefault="00000000">
      <w:pPr>
        <w:pStyle w:val="Standard"/>
        <w:rPr>
          <w:rFonts w:hint="eastAsia"/>
        </w:rPr>
      </w:pPr>
      <w:r>
        <w:t>4.</w:t>
      </w:r>
      <w:r>
        <w:tab/>
      </w:r>
      <w:r>
        <w:t>测试</w:t>
      </w:r>
      <w:r>
        <w:t>tflite</w:t>
      </w:r>
      <w:r>
        <w:t>精度</w:t>
      </w:r>
    </w:p>
    <w:p w14:paraId="67AD4D85" w14:textId="77777777" w:rsidR="004932B6" w:rsidRDefault="004932B6">
      <w:pPr>
        <w:pStyle w:val="Standard"/>
        <w:rPr>
          <w:rFonts w:hint="eastAsia"/>
        </w:rPr>
      </w:pPr>
    </w:p>
    <w:p w14:paraId="7E83C400" w14:textId="77777777" w:rsidR="004932B6" w:rsidRDefault="00000000">
      <w:pPr>
        <w:pStyle w:val="Standard"/>
        <w:rPr>
          <w:rFonts w:hint="eastAsia"/>
        </w:rPr>
      </w:pPr>
      <w:r>
        <w:t>1.4</w:t>
      </w:r>
      <w:r>
        <w:tab/>
      </w:r>
      <w:r>
        <w:t>周三</w:t>
      </w:r>
      <w:r>
        <w:t xml:space="preserve"> </w:t>
      </w:r>
      <w:r>
        <w:t>工作时长：</w:t>
      </w:r>
      <w:r>
        <w:t>9h</w:t>
      </w:r>
    </w:p>
    <w:p w14:paraId="2003284A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配置本机</w:t>
      </w:r>
      <w:r>
        <w:t>docker</w:t>
      </w:r>
    </w:p>
    <w:p w14:paraId="342D7520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使用摄像头视频测试</w:t>
      </w:r>
      <w:r>
        <w:t>tflite demo</w:t>
      </w:r>
    </w:p>
    <w:p w14:paraId="4EF32916" w14:textId="77777777" w:rsidR="004932B6" w:rsidRDefault="00000000">
      <w:pPr>
        <w:pStyle w:val="Standard"/>
        <w:rPr>
          <w:rFonts w:hint="eastAsia"/>
        </w:rPr>
      </w:pPr>
      <w:r>
        <w:t>3.</w:t>
      </w:r>
      <w:r>
        <w:tab/>
      </w:r>
      <w:r>
        <w:t>写周报</w:t>
      </w:r>
    </w:p>
    <w:p w14:paraId="617C1060" w14:textId="77777777" w:rsidR="004932B6" w:rsidRDefault="004932B6">
      <w:pPr>
        <w:pStyle w:val="Standard"/>
        <w:rPr>
          <w:rFonts w:hint="eastAsia"/>
        </w:rPr>
      </w:pPr>
    </w:p>
    <w:p w14:paraId="6F8D157A" w14:textId="77777777" w:rsidR="004932B6" w:rsidRDefault="00000000">
      <w:pPr>
        <w:pStyle w:val="Standard"/>
        <w:rPr>
          <w:rFonts w:hint="eastAsia"/>
        </w:rPr>
      </w:pPr>
      <w:r>
        <w:t>1.5</w:t>
      </w:r>
      <w:r>
        <w:tab/>
      </w:r>
      <w:r>
        <w:t>周四</w:t>
      </w:r>
      <w:r>
        <w:t xml:space="preserve"> </w:t>
      </w:r>
      <w:r>
        <w:t>工作时长：</w:t>
      </w:r>
      <w:r>
        <w:t>9h</w:t>
      </w:r>
    </w:p>
    <w:p w14:paraId="127DEB06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开周会</w:t>
      </w:r>
    </w:p>
    <w:p w14:paraId="03AE08D8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优化效果</w:t>
      </w:r>
    </w:p>
    <w:p w14:paraId="4695FAC5" w14:textId="77777777" w:rsidR="004932B6" w:rsidRDefault="004932B6">
      <w:pPr>
        <w:pStyle w:val="Standard"/>
        <w:rPr>
          <w:rFonts w:hint="eastAsia"/>
        </w:rPr>
      </w:pPr>
    </w:p>
    <w:p w14:paraId="02C2292B" w14:textId="77777777" w:rsidR="004932B6" w:rsidRDefault="004932B6">
      <w:pPr>
        <w:pStyle w:val="Standard"/>
        <w:rPr>
          <w:rFonts w:hint="eastAsia"/>
        </w:rPr>
      </w:pPr>
    </w:p>
    <w:p w14:paraId="6DB202AD" w14:textId="77777777" w:rsidR="004932B6" w:rsidRDefault="00000000">
      <w:pPr>
        <w:pStyle w:val="Standard"/>
        <w:rPr>
          <w:rFonts w:hint="eastAsia"/>
        </w:rPr>
      </w:pPr>
      <w:r>
        <w:t>1.6</w:t>
      </w:r>
      <w:r>
        <w:tab/>
      </w:r>
      <w:r>
        <w:t>周五</w:t>
      </w:r>
      <w:r>
        <w:t xml:space="preserve"> </w:t>
      </w:r>
      <w:r>
        <w:t>工作时长：</w:t>
      </w:r>
      <w:r>
        <w:t>9h</w:t>
      </w:r>
    </w:p>
    <w:p w14:paraId="611D9F8F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优化效果：</w:t>
      </w:r>
      <w:r>
        <w:t>reid smooth</w:t>
      </w:r>
    </w:p>
    <w:p w14:paraId="487F1354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一个</w:t>
      </w:r>
      <w:r>
        <w:t>id</w:t>
      </w:r>
      <w:r>
        <w:t>只显示一个</w:t>
      </w:r>
    </w:p>
    <w:p w14:paraId="4E156A50" w14:textId="77777777" w:rsidR="004932B6" w:rsidRDefault="004932B6">
      <w:pPr>
        <w:pStyle w:val="Standard"/>
        <w:rPr>
          <w:rFonts w:hint="eastAsia"/>
        </w:rPr>
      </w:pPr>
    </w:p>
    <w:p w14:paraId="269C4F03" w14:textId="77777777" w:rsidR="004932B6" w:rsidRDefault="004932B6">
      <w:pPr>
        <w:pStyle w:val="Standard"/>
        <w:rPr>
          <w:rFonts w:hint="eastAsia"/>
        </w:rPr>
      </w:pPr>
    </w:p>
    <w:p w14:paraId="558FF8A9" w14:textId="77777777" w:rsidR="004932B6" w:rsidRDefault="00000000">
      <w:pPr>
        <w:pStyle w:val="Standard"/>
        <w:rPr>
          <w:rFonts w:hint="eastAsia"/>
        </w:rPr>
      </w:pPr>
      <w:r>
        <w:t>第二十周</w:t>
      </w:r>
    </w:p>
    <w:p w14:paraId="0F434BAE" w14:textId="77777777" w:rsidR="004932B6" w:rsidRDefault="004932B6">
      <w:pPr>
        <w:pStyle w:val="Standard"/>
        <w:rPr>
          <w:rFonts w:hint="eastAsia"/>
        </w:rPr>
      </w:pPr>
    </w:p>
    <w:p w14:paraId="23BB1559" w14:textId="77777777" w:rsidR="004932B6" w:rsidRDefault="00000000">
      <w:pPr>
        <w:pStyle w:val="Standard"/>
        <w:rPr>
          <w:rFonts w:hint="eastAsia"/>
        </w:rPr>
      </w:pPr>
      <w:r>
        <w:t>1.9</w:t>
      </w:r>
      <w:r>
        <w:tab/>
      </w:r>
      <w:r>
        <w:t>周一</w:t>
      </w:r>
      <w:r>
        <w:t xml:space="preserve"> </w:t>
      </w:r>
      <w:r>
        <w:t>工作时长：</w:t>
      </w:r>
      <w:r>
        <w:t>9h</w:t>
      </w:r>
    </w:p>
    <w:p w14:paraId="5B2EC794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改匹配算法</w:t>
      </w:r>
    </w:p>
    <w:p w14:paraId="2CAB6736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加上</w:t>
      </w:r>
      <w:r>
        <w:t>ID</w:t>
      </w:r>
      <w:r>
        <w:t>限制</w:t>
      </w:r>
    </w:p>
    <w:p w14:paraId="46A3526A" w14:textId="77777777" w:rsidR="004932B6" w:rsidRDefault="004932B6">
      <w:pPr>
        <w:pStyle w:val="Standard"/>
        <w:rPr>
          <w:rFonts w:hint="eastAsia"/>
        </w:rPr>
      </w:pPr>
    </w:p>
    <w:p w14:paraId="029D9782" w14:textId="77777777" w:rsidR="004932B6" w:rsidRDefault="00000000">
      <w:pPr>
        <w:pStyle w:val="Standard"/>
        <w:rPr>
          <w:rFonts w:hint="eastAsia"/>
        </w:rPr>
      </w:pPr>
      <w:r>
        <w:t>1.10</w:t>
      </w:r>
      <w:r>
        <w:tab/>
      </w:r>
      <w:r>
        <w:t>周二</w:t>
      </w:r>
      <w:r>
        <w:t xml:space="preserve"> </w:t>
      </w:r>
      <w:r>
        <w:t>工作时长：</w:t>
      </w:r>
      <w:r>
        <w:t>9h</w:t>
      </w:r>
    </w:p>
    <w:p w14:paraId="72CA1863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多人</w:t>
      </w:r>
      <w:r>
        <w:t>demo</w:t>
      </w:r>
    </w:p>
    <w:p w14:paraId="4E1676B7" w14:textId="77777777" w:rsidR="004932B6" w:rsidRDefault="004932B6">
      <w:pPr>
        <w:pStyle w:val="Standard"/>
        <w:rPr>
          <w:rFonts w:hint="eastAsia"/>
        </w:rPr>
      </w:pPr>
    </w:p>
    <w:p w14:paraId="4ED538D9" w14:textId="77777777" w:rsidR="004932B6" w:rsidRDefault="00000000">
      <w:pPr>
        <w:pStyle w:val="Standard"/>
        <w:rPr>
          <w:rFonts w:hint="eastAsia"/>
        </w:rPr>
      </w:pPr>
      <w:r>
        <w:t>1.11</w:t>
      </w:r>
      <w:r>
        <w:tab/>
      </w:r>
      <w:r>
        <w:t>周三</w:t>
      </w:r>
      <w:r>
        <w:t xml:space="preserve"> </w:t>
      </w:r>
      <w:r>
        <w:t>工作时长：</w:t>
      </w:r>
      <w:r>
        <w:t>9h</w:t>
      </w:r>
    </w:p>
    <w:p w14:paraId="64F2CC06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写周报</w:t>
      </w:r>
    </w:p>
    <w:p w14:paraId="5189F14C" w14:textId="77777777" w:rsidR="004932B6" w:rsidRDefault="00000000">
      <w:pPr>
        <w:pStyle w:val="Standard"/>
        <w:rPr>
          <w:rFonts w:hint="eastAsia"/>
        </w:rPr>
      </w:pPr>
      <w:r>
        <w:t>2.</w:t>
      </w:r>
      <w:r>
        <w:tab/>
      </w:r>
      <w:r>
        <w:t>上传</w:t>
      </w:r>
      <w:r>
        <w:t>fpk</w:t>
      </w:r>
      <w:r>
        <w:t>文件</w:t>
      </w:r>
    </w:p>
    <w:p w14:paraId="33FAD8C3" w14:textId="77777777" w:rsidR="004932B6" w:rsidRDefault="00000000">
      <w:pPr>
        <w:pStyle w:val="Standard"/>
        <w:rPr>
          <w:rFonts w:hint="eastAsia"/>
        </w:rPr>
      </w:pPr>
      <w:r>
        <w:t>3.</w:t>
      </w:r>
      <w:r>
        <w:tab/>
      </w:r>
      <w:r>
        <w:t>做总结</w:t>
      </w:r>
      <w:r>
        <w:t>ppt</w:t>
      </w:r>
    </w:p>
    <w:p w14:paraId="395A76C0" w14:textId="77777777" w:rsidR="004932B6" w:rsidRDefault="004932B6">
      <w:pPr>
        <w:pStyle w:val="Standard"/>
        <w:rPr>
          <w:rFonts w:hint="eastAsia"/>
        </w:rPr>
      </w:pPr>
    </w:p>
    <w:p w14:paraId="5E8A6948" w14:textId="77777777" w:rsidR="004932B6" w:rsidRDefault="00000000">
      <w:pPr>
        <w:pStyle w:val="Standard"/>
        <w:rPr>
          <w:rFonts w:hint="eastAsia"/>
        </w:rPr>
      </w:pPr>
      <w:r>
        <w:t>1.12</w:t>
      </w:r>
      <w:r>
        <w:tab/>
      </w:r>
      <w:r>
        <w:t>周四</w:t>
      </w:r>
      <w:r>
        <w:t xml:space="preserve"> </w:t>
      </w:r>
      <w:r>
        <w:t>工作时长：</w:t>
      </w:r>
      <w:r>
        <w:t>9h</w:t>
      </w:r>
    </w:p>
    <w:p w14:paraId="7EF5DE92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做总结</w:t>
      </w:r>
      <w:r>
        <w:t>ppt</w:t>
      </w:r>
    </w:p>
    <w:p w14:paraId="39688B10" w14:textId="77777777" w:rsidR="004932B6" w:rsidRDefault="00000000">
      <w:pPr>
        <w:pStyle w:val="Standard"/>
        <w:rPr>
          <w:rFonts w:hint="eastAsia"/>
        </w:rPr>
      </w:pPr>
      <w:r>
        <w:t xml:space="preserve">2.    </w:t>
      </w:r>
      <w:r>
        <w:t>开周会</w:t>
      </w:r>
    </w:p>
    <w:p w14:paraId="7AABC0BF" w14:textId="77777777" w:rsidR="004932B6" w:rsidRDefault="004932B6">
      <w:pPr>
        <w:pStyle w:val="Standard"/>
        <w:rPr>
          <w:rFonts w:hint="eastAsia"/>
        </w:rPr>
      </w:pPr>
    </w:p>
    <w:p w14:paraId="2A0E5AB8" w14:textId="77777777" w:rsidR="004932B6" w:rsidRDefault="00000000">
      <w:pPr>
        <w:pStyle w:val="Standard"/>
        <w:rPr>
          <w:rFonts w:hint="eastAsia"/>
        </w:rPr>
      </w:pPr>
      <w:r>
        <w:t>1.13</w:t>
      </w:r>
      <w:r>
        <w:tab/>
      </w:r>
      <w:r>
        <w:t>周五</w:t>
      </w:r>
      <w:r>
        <w:t xml:space="preserve"> </w:t>
      </w:r>
      <w:r>
        <w:t>工作时长：</w:t>
      </w:r>
      <w:r>
        <w:t>9h</w:t>
      </w:r>
    </w:p>
    <w:p w14:paraId="03BB1E16" w14:textId="77777777" w:rsidR="004932B6" w:rsidRDefault="00000000">
      <w:pPr>
        <w:pStyle w:val="Standard"/>
        <w:rPr>
          <w:rFonts w:hint="eastAsia"/>
        </w:rPr>
      </w:pPr>
      <w:r>
        <w:t>1.</w:t>
      </w:r>
      <w:r>
        <w:tab/>
      </w:r>
      <w:r>
        <w:t>完成总结</w:t>
      </w:r>
      <w:r>
        <w:t>ppt</w:t>
      </w:r>
      <w:r>
        <w:t>初版</w:t>
      </w:r>
    </w:p>
    <w:p w14:paraId="3C7DF248" w14:textId="77777777" w:rsidR="004932B6" w:rsidRDefault="004932B6">
      <w:pPr>
        <w:pStyle w:val="Standard"/>
        <w:rPr>
          <w:rFonts w:hint="eastAsia"/>
        </w:rPr>
      </w:pPr>
    </w:p>
    <w:p w14:paraId="46C48827" w14:textId="77777777" w:rsidR="004932B6" w:rsidRDefault="00000000">
      <w:pPr>
        <w:pStyle w:val="Standard"/>
        <w:rPr>
          <w:rFonts w:hint="eastAsia"/>
        </w:rPr>
      </w:pPr>
      <w:r>
        <w:t>第二十一周</w:t>
      </w:r>
    </w:p>
    <w:p w14:paraId="7CA80B65" w14:textId="77777777" w:rsidR="004932B6" w:rsidRDefault="004932B6">
      <w:pPr>
        <w:pStyle w:val="Standard"/>
        <w:rPr>
          <w:rFonts w:hint="eastAsia"/>
        </w:rPr>
      </w:pPr>
    </w:p>
    <w:p w14:paraId="55CA099E" w14:textId="77777777" w:rsidR="004932B6" w:rsidRDefault="00000000">
      <w:pPr>
        <w:pStyle w:val="Standard"/>
        <w:rPr>
          <w:rFonts w:hint="eastAsia"/>
        </w:rPr>
      </w:pPr>
      <w:r>
        <w:t xml:space="preserve">1.16 </w:t>
      </w:r>
      <w:r>
        <w:t>周一</w:t>
      </w:r>
      <w:r>
        <w:t xml:space="preserve"> </w:t>
      </w:r>
      <w:r>
        <w:t>工作时长：</w:t>
      </w:r>
      <w:r>
        <w:t>9h</w:t>
      </w:r>
    </w:p>
    <w:p w14:paraId="42DFC9D7" w14:textId="77777777" w:rsidR="004932B6" w:rsidRDefault="00000000">
      <w:pPr>
        <w:pStyle w:val="Standard"/>
        <w:rPr>
          <w:rFonts w:hint="eastAsia"/>
        </w:rPr>
      </w:pPr>
      <w:r>
        <w:t xml:space="preserve">1.  </w:t>
      </w:r>
      <w:r>
        <w:t>与</w:t>
      </w:r>
      <w:r>
        <w:t>eric</w:t>
      </w:r>
      <w:r>
        <w:t>开会</w:t>
      </w:r>
    </w:p>
    <w:p w14:paraId="1E4F15F9" w14:textId="77777777" w:rsidR="004932B6" w:rsidRDefault="00000000">
      <w:pPr>
        <w:pStyle w:val="Standard"/>
        <w:rPr>
          <w:rFonts w:hint="eastAsia"/>
        </w:rPr>
      </w:pPr>
      <w:r>
        <w:t xml:space="preserve">2.  </w:t>
      </w:r>
      <w:r>
        <w:t>修改</w:t>
      </w:r>
      <w:r>
        <w:t>ppt</w:t>
      </w:r>
    </w:p>
    <w:p w14:paraId="5B0AB544" w14:textId="77777777" w:rsidR="004932B6" w:rsidRDefault="00000000">
      <w:pPr>
        <w:pStyle w:val="Standard"/>
        <w:rPr>
          <w:rFonts w:hint="eastAsia"/>
        </w:rPr>
      </w:pPr>
      <w:r>
        <w:t xml:space="preserve">3.  </w:t>
      </w:r>
      <w:r>
        <w:t>实习证明</w:t>
      </w:r>
    </w:p>
    <w:p w14:paraId="44D8DA4E" w14:textId="77777777" w:rsidR="004932B6" w:rsidRDefault="004932B6">
      <w:pPr>
        <w:pStyle w:val="Standard"/>
        <w:rPr>
          <w:rFonts w:hint="eastAsia"/>
        </w:rPr>
      </w:pPr>
    </w:p>
    <w:p w14:paraId="4E3BABB1" w14:textId="77777777" w:rsidR="004932B6" w:rsidRDefault="00000000">
      <w:pPr>
        <w:pStyle w:val="Standard"/>
        <w:rPr>
          <w:rFonts w:hint="eastAsia"/>
        </w:rPr>
      </w:pPr>
      <w:r>
        <w:t xml:space="preserve">1.17 </w:t>
      </w:r>
      <w:r>
        <w:t>周二</w:t>
      </w:r>
      <w:r>
        <w:t xml:space="preserve"> </w:t>
      </w:r>
      <w:r>
        <w:t>工作时长：</w:t>
      </w:r>
      <w:r>
        <w:t>9h</w:t>
      </w:r>
    </w:p>
    <w:p w14:paraId="62367878" w14:textId="77777777" w:rsidR="004932B6" w:rsidRDefault="00000000">
      <w:pPr>
        <w:pStyle w:val="Standard"/>
        <w:rPr>
          <w:rFonts w:hint="eastAsia"/>
        </w:rPr>
      </w:pPr>
      <w:r>
        <w:t xml:space="preserve">1. </w:t>
      </w:r>
      <w:r>
        <w:t>和</w:t>
      </w:r>
      <w:r>
        <w:t>eric</w:t>
      </w:r>
      <w:r>
        <w:t>开会</w:t>
      </w:r>
    </w:p>
    <w:p w14:paraId="5EB88542" w14:textId="77777777" w:rsidR="004932B6" w:rsidRDefault="00000000">
      <w:pPr>
        <w:pStyle w:val="Standard"/>
        <w:rPr>
          <w:rFonts w:hint="eastAsia"/>
        </w:rPr>
      </w:pPr>
      <w:r>
        <w:t xml:space="preserve">2. </w:t>
      </w:r>
      <w:r>
        <w:t>准备问题回答</w:t>
      </w:r>
    </w:p>
    <w:p w14:paraId="67DD23DE" w14:textId="77777777" w:rsidR="004932B6" w:rsidRDefault="00000000">
      <w:pPr>
        <w:pStyle w:val="Standard"/>
        <w:rPr>
          <w:rFonts w:hint="eastAsia"/>
        </w:rPr>
      </w:pPr>
      <w:r>
        <w:t xml:space="preserve">3. </w:t>
      </w:r>
      <w:r>
        <w:t>练习</w:t>
      </w:r>
      <w:r>
        <w:t>ppt</w:t>
      </w:r>
    </w:p>
    <w:p w14:paraId="29B5F542" w14:textId="77777777" w:rsidR="004932B6" w:rsidRDefault="004932B6">
      <w:pPr>
        <w:pStyle w:val="Standard"/>
        <w:rPr>
          <w:rFonts w:hint="eastAsia"/>
        </w:rPr>
      </w:pPr>
    </w:p>
    <w:p w14:paraId="448EB73F" w14:textId="77777777" w:rsidR="004932B6" w:rsidRDefault="00000000">
      <w:pPr>
        <w:pStyle w:val="Standard"/>
        <w:rPr>
          <w:rFonts w:hint="eastAsia"/>
        </w:rPr>
      </w:pPr>
      <w:r>
        <w:t xml:space="preserve">1.18 </w:t>
      </w:r>
      <w:r>
        <w:t>周三</w:t>
      </w:r>
      <w:r>
        <w:t xml:space="preserve"> </w:t>
      </w:r>
      <w:r>
        <w:t>工作时长：</w:t>
      </w:r>
      <w:r>
        <w:t>9h</w:t>
      </w:r>
    </w:p>
    <w:p w14:paraId="3218D6A9" w14:textId="77777777" w:rsidR="004932B6" w:rsidRDefault="00000000">
      <w:pPr>
        <w:pStyle w:val="Standard"/>
        <w:rPr>
          <w:rFonts w:hint="eastAsia"/>
        </w:rPr>
      </w:pPr>
      <w:r>
        <w:t xml:space="preserve">1.  </w:t>
      </w:r>
      <w:r>
        <w:t>准备展示</w:t>
      </w:r>
    </w:p>
    <w:p w14:paraId="7DEFE503" w14:textId="77777777" w:rsidR="004932B6" w:rsidRDefault="00000000">
      <w:pPr>
        <w:pStyle w:val="Standard"/>
        <w:rPr>
          <w:rFonts w:hint="eastAsia"/>
        </w:rPr>
      </w:pPr>
      <w:r>
        <w:t xml:space="preserve">2.  </w:t>
      </w:r>
      <w:r>
        <w:t>展示</w:t>
      </w:r>
    </w:p>
    <w:p w14:paraId="77319933" w14:textId="77777777" w:rsidR="004932B6" w:rsidRDefault="00000000">
      <w:pPr>
        <w:pStyle w:val="Standard"/>
        <w:rPr>
          <w:rFonts w:hint="eastAsia"/>
        </w:rPr>
      </w:pPr>
      <w:r>
        <w:t xml:space="preserve">3. </w:t>
      </w:r>
      <w:r>
        <w:t>周报？</w:t>
      </w:r>
    </w:p>
    <w:p w14:paraId="44CF3622" w14:textId="77777777" w:rsidR="004932B6" w:rsidRDefault="004932B6">
      <w:pPr>
        <w:pStyle w:val="Standard"/>
        <w:rPr>
          <w:rFonts w:hint="eastAsia"/>
        </w:rPr>
      </w:pPr>
    </w:p>
    <w:p w14:paraId="5C5C92E3" w14:textId="77777777" w:rsidR="004932B6" w:rsidRDefault="004932B6">
      <w:pPr>
        <w:pStyle w:val="Standard"/>
        <w:rPr>
          <w:rFonts w:hint="eastAsia"/>
        </w:rPr>
      </w:pPr>
    </w:p>
    <w:p w14:paraId="667BF4D1" w14:textId="77777777" w:rsidR="004932B6" w:rsidRDefault="004932B6">
      <w:pPr>
        <w:pStyle w:val="Standard"/>
        <w:rPr>
          <w:rFonts w:hint="eastAsia"/>
        </w:rPr>
      </w:pPr>
    </w:p>
    <w:p w14:paraId="3C6BD469" w14:textId="77777777" w:rsidR="004932B6" w:rsidRDefault="00000000">
      <w:pPr>
        <w:pStyle w:val="Standard"/>
        <w:rPr>
          <w:rFonts w:hint="eastAsia"/>
        </w:rPr>
      </w:pPr>
      <w:r>
        <w:lastRenderedPageBreak/>
        <w:t xml:space="preserve">1.19 </w:t>
      </w:r>
      <w:r>
        <w:t>周四</w:t>
      </w:r>
      <w:r>
        <w:t xml:space="preserve"> </w:t>
      </w:r>
      <w:r>
        <w:t>工作时长：</w:t>
      </w:r>
      <w:r>
        <w:t>9h</w:t>
      </w:r>
    </w:p>
    <w:p w14:paraId="0FC09BDC" w14:textId="77777777" w:rsidR="004932B6" w:rsidRDefault="00000000">
      <w:pPr>
        <w:pStyle w:val="Standard"/>
        <w:rPr>
          <w:rFonts w:hint="eastAsia"/>
        </w:rPr>
      </w:pPr>
      <w:r>
        <w:t xml:space="preserve">1. </w:t>
      </w:r>
      <w:r>
        <w:t>开周会</w:t>
      </w:r>
    </w:p>
    <w:p w14:paraId="6B2806FC" w14:textId="77777777" w:rsidR="004932B6" w:rsidRDefault="00000000">
      <w:pPr>
        <w:pStyle w:val="Standard"/>
        <w:rPr>
          <w:rFonts w:hint="eastAsia"/>
        </w:rPr>
      </w:pPr>
      <w:r>
        <w:t xml:space="preserve">2. </w:t>
      </w:r>
      <w:r>
        <w:t>弄实习证明</w:t>
      </w:r>
    </w:p>
    <w:p w14:paraId="79A0D6FF" w14:textId="77777777" w:rsidR="004932B6" w:rsidRDefault="00000000">
      <w:pPr>
        <w:pStyle w:val="Standard"/>
        <w:rPr>
          <w:rFonts w:hint="eastAsia"/>
        </w:rPr>
      </w:pPr>
      <w:r>
        <w:t xml:space="preserve">3. </w:t>
      </w:r>
      <w:r>
        <w:t>处理后续工作</w:t>
      </w:r>
    </w:p>
    <w:p w14:paraId="2A64F2BE" w14:textId="77777777" w:rsidR="004932B6" w:rsidRDefault="004932B6">
      <w:pPr>
        <w:pStyle w:val="Standard"/>
        <w:rPr>
          <w:rFonts w:hint="eastAsia"/>
        </w:rPr>
      </w:pPr>
    </w:p>
    <w:sectPr w:rsidR="004932B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515AD" w14:textId="77777777" w:rsidR="00D01F1E" w:rsidRDefault="00D01F1E">
      <w:pPr>
        <w:rPr>
          <w:rFonts w:hint="eastAsia"/>
        </w:rPr>
      </w:pPr>
      <w:r>
        <w:separator/>
      </w:r>
    </w:p>
  </w:endnote>
  <w:endnote w:type="continuationSeparator" w:id="0">
    <w:p w14:paraId="5C7CE219" w14:textId="77777777" w:rsidR="00D01F1E" w:rsidRDefault="00D01F1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CJK S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ambria"/>
    <w:panose1 w:val="00000400000000000000"/>
    <w:charset w:val="00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EB6B1" w14:textId="77777777" w:rsidR="00D01F1E" w:rsidRDefault="00D01F1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EEE932A" w14:textId="77777777" w:rsidR="00D01F1E" w:rsidRDefault="00D01F1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7EB"/>
    <w:multiLevelType w:val="multilevel"/>
    <w:tmpl w:val="363616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51D4B8A"/>
    <w:multiLevelType w:val="multilevel"/>
    <w:tmpl w:val="5986FB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5512F3D"/>
    <w:multiLevelType w:val="multilevel"/>
    <w:tmpl w:val="D0EEB7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5AB2498"/>
    <w:multiLevelType w:val="multilevel"/>
    <w:tmpl w:val="256C1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A5751AC"/>
    <w:multiLevelType w:val="multilevel"/>
    <w:tmpl w:val="D8CA5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B056BC3"/>
    <w:multiLevelType w:val="multilevel"/>
    <w:tmpl w:val="E92E0C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BA61A84"/>
    <w:multiLevelType w:val="multilevel"/>
    <w:tmpl w:val="C4463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0FC81EC0"/>
    <w:multiLevelType w:val="multilevel"/>
    <w:tmpl w:val="E6F6F5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122F5562"/>
    <w:multiLevelType w:val="multilevel"/>
    <w:tmpl w:val="BE124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161C756A"/>
    <w:multiLevelType w:val="multilevel"/>
    <w:tmpl w:val="69A2C4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179D1DDD"/>
    <w:multiLevelType w:val="multilevel"/>
    <w:tmpl w:val="9D649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1C435C44"/>
    <w:multiLevelType w:val="multilevel"/>
    <w:tmpl w:val="E168E9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1DDB15E1"/>
    <w:multiLevelType w:val="multilevel"/>
    <w:tmpl w:val="12443A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1DE459A4"/>
    <w:multiLevelType w:val="multilevel"/>
    <w:tmpl w:val="82F684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23B10850"/>
    <w:multiLevelType w:val="multilevel"/>
    <w:tmpl w:val="0896E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23BE6AC9"/>
    <w:multiLevelType w:val="multilevel"/>
    <w:tmpl w:val="FACE7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275821AE"/>
    <w:multiLevelType w:val="multilevel"/>
    <w:tmpl w:val="83C800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283528D3"/>
    <w:multiLevelType w:val="multilevel"/>
    <w:tmpl w:val="E07C74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2B6215A0"/>
    <w:multiLevelType w:val="multilevel"/>
    <w:tmpl w:val="B96E2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30FC64A8"/>
    <w:multiLevelType w:val="multilevel"/>
    <w:tmpl w:val="A9DE2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34B71436"/>
    <w:multiLevelType w:val="multilevel"/>
    <w:tmpl w:val="30D4A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3B8E71FB"/>
    <w:multiLevelType w:val="multilevel"/>
    <w:tmpl w:val="F2D680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3CB474F3"/>
    <w:multiLevelType w:val="multilevel"/>
    <w:tmpl w:val="C218C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42C00836"/>
    <w:multiLevelType w:val="multilevel"/>
    <w:tmpl w:val="3BEC51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48C853C0"/>
    <w:multiLevelType w:val="multilevel"/>
    <w:tmpl w:val="8222F4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5" w15:restartNumberingAfterBreak="0">
    <w:nsid w:val="495A55EC"/>
    <w:multiLevelType w:val="multilevel"/>
    <w:tmpl w:val="277AC5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6" w15:restartNumberingAfterBreak="0">
    <w:nsid w:val="4B30485A"/>
    <w:multiLevelType w:val="multilevel"/>
    <w:tmpl w:val="AAE81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4C454969"/>
    <w:multiLevelType w:val="multilevel"/>
    <w:tmpl w:val="12B615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4CC0388C"/>
    <w:multiLevelType w:val="multilevel"/>
    <w:tmpl w:val="35346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9" w15:restartNumberingAfterBreak="0">
    <w:nsid w:val="4E8E5474"/>
    <w:multiLevelType w:val="multilevel"/>
    <w:tmpl w:val="62FA8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0" w15:restartNumberingAfterBreak="0">
    <w:nsid w:val="4F8F57BE"/>
    <w:multiLevelType w:val="multilevel"/>
    <w:tmpl w:val="98265C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1" w15:restartNumberingAfterBreak="0">
    <w:nsid w:val="53E41D95"/>
    <w:multiLevelType w:val="multilevel"/>
    <w:tmpl w:val="0C543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2" w15:restartNumberingAfterBreak="0">
    <w:nsid w:val="55F67A56"/>
    <w:multiLevelType w:val="multilevel"/>
    <w:tmpl w:val="22B014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3" w15:restartNumberingAfterBreak="0">
    <w:nsid w:val="5A286A14"/>
    <w:multiLevelType w:val="multilevel"/>
    <w:tmpl w:val="B0566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4" w15:restartNumberingAfterBreak="0">
    <w:nsid w:val="5ABB777C"/>
    <w:multiLevelType w:val="multilevel"/>
    <w:tmpl w:val="6052B0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5" w15:restartNumberingAfterBreak="0">
    <w:nsid w:val="63F7347B"/>
    <w:multiLevelType w:val="multilevel"/>
    <w:tmpl w:val="1EA60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6" w15:restartNumberingAfterBreak="0">
    <w:nsid w:val="64E1494B"/>
    <w:multiLevelType w:val="multilevel"/>
    <w:tmpl w:val="FCE475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65327115"/>
    <w:multiLevelType w:val="multilevel"/>
    <w:tmpl w:val="EF402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8" w15:restartNumberingAfterBreak="0">
    <w:nsid w:val="68B12C49"/>
    <w:multiLevelType w:val="multilevel"/>
    <w:tmpl w:val="4C42E0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9" w15:restartNumberingAfterBreak="0">
    <w:nsid w:val="6C764A8C"/>
    <w:multiLevelType w:val="multilevel"/>
    <w:tmpl w:val="667614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0" w15:restartNumberingAfterBreak="0">
    <w:nsid w:val="6E6F61E6"/>
    <w:multiLevelType w:val="multilevel"/>
    <w:tmpl w:val="0FEE81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1" w15:restartNumberingAfterBreak="0">
    <w:nsid w:val="71121314"/>
    <w:multiLevelType w:val="multilevel"/>
    <w:tmpl w:val="205CE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718A7B77"/>
    <w:multiLevelType w:val="multilevel"/>
    <w:tmpl w:val="B99E6A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3" w15:restartNumberingAfterBreak="0">
    <w:nsid w:val="738D28E8"/>
    <w:multiLevelType w:val="multilevel"/>
    <w:tmpl w:val="2C9833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4" w15:restartNumberingAfterBreak="0">
    <w:nsid w:val="73EA2CE0"/>
    <w:multiLevelType w:val="multilevel"/>
    <w:tmpl w:val="8B468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5" w15:restartNumberingAfterBreak="0">
    <w:nsid w:val="742F07BA"/>
    <w:multiLevelType w:val="multilevel"/>
    <w:tmpl w:val="375E8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6" w15:restartNumberingAfterBreak="0">
    <w:nsid w:val="7E473FAF"/>
    <w:multiLevelType w:val="multilevel"/>
    <w:tmpl w:val="C0BA4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7" w15:restartNumberingAfterBreak="0">
    <w:nsid w:val="7F216AA9"/>
    <w:multiLevelType w:val="multilevel"/>
    <w:tmpl w:val="545234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056583995">
    <w:abstractNumId w:val="30"/>
  </w:num>
  <w:num w:numId="2" w16cid:durableId="2040087502">
    <w:abstractNumId w:val="9"/>
  </w:num>
  <w:num w:numId="3" w16cid:durableId="716707980">
    <w:abstractNumId w:val="44"/>
  </w:num>
  <w:num w:numId="4" w16cid:durableId="625428799">
    <w:abstractNumId w:val="41"/>
  </w:num>
  <w:num w:numId="5" w16cid:durableId="158664441">
    <w:abstractNumId w:val="27"/>
  </w:num>
  <w:num w:numId="6" w16cid:durableId="355929768">
    <w:abstractNumId w:val="15"/>
  </w:num>
  <w:num w:numId="7" w16cid:durableId="681708473">
    <w:abstractNumId w:val="46"/>
  </w:num>
  <w:num w:numId="8" w16cid:durableId="110051216">
    <w:abstractNumId w:val="37"/>
  </w:num>
  <w:num w:numId="9" w16cid:durableId="1344434236">
    <w:abstractNumId w:val="20"/>
  </w:num>
  <w:num w:numId="10" w16cid:durableId="286132124">
    <w:abstractNumId w:val="0"/>
  </w:num>
  <w:num w:numId="11" w16cid:durableId="743991529">
    <w:abstractNumId w:val="5"/>
  </w:num>
  <w:num w:numId="12" w16cid:durableId="1990474776">
    <w:abstractNumId w:val="47"/>
  </w:num>
  <w:num w:numId="13" w16cid:durableId="823424870">
    <w:abstractNumId w:val="16"/>
  </w:num>
  <w:num w:numId="14" w16cid:durableId="2074889352">
    <w:abstractNumId w:val="29"/>
  </w:num>
  <w:num w:numId="15" w16cid:durableId="976564635">
    <w:abstractNumId w:val="24"/>
  </w:num>
  <w:num w:numId="16" w16cid:durableId="1701592918">
    <w:abstractNumId w:val="22"/>
  </w:num>
  <w:num w:numId="17" w16cid:durableId="824278668">
    <w:abstractNumId w:val="10"/>
  </w:num>
  <w:num w:numId="18" w16cid:durableId="1074357838">
    <w:abstractNumId w:val="7"/>
  </w:num>
  <w:num w:numId="19" w16cid:durableId="2046904576">
    <w:abstractNumId w:val="8"/>
  </w:num>
  <w:num w:numId="20" w16cid:durableId="679938158">
    <w:abstractNumId w:val="33"/>
  </w:num>
  <w:num w:numId="21" w16cid:durableId="1213810568">
    <w:abstractNumId w:val="14"/>
  </w:num>
  <w:num w:numId="22" w16cid:durableId="948439396">
    <w:abstractNumId w:val="39"/>
  </w:num>
  <w:num w:numId="23" w16cid:durableId="1358654896">
    <w:abstractNumId w:val="40"/>
  </w:num>
  <w:num w:numId="24" w16cid:durableId="339816393">
    <w:abstractNumId w:val="31"/>
  </w:num>
  <w:num w:numId="25" w16cid:durableId="418674704">
    <w:abstractNumId w:val="45"/>
  </w:num>
  <w:num w:numId="26" w16cid:durableId="900562022">
    <w:abstractNumId w:val="25"/>
  </w:num>
  <w:num w:numId="27" w16cid:durableId="1369060475">
    <w:abstractNumId w:val="13"/>
  </w:num>
  <w:num w:numId="28" w16cid:durableId="45108775">
    <w:abstractNumId w:val="4"/>
  </w:num>
  <w:num w:numId="29" w16cid:durableId="887105582">
    <w:abstractNumId w:val="1"/>
  </w:num>
  <w:num w:numId="30" w16cid:durableId="1564638771">
    <w:abstractNumId w:val="12"/>
  </w:num>
  <w:num w:numId="31" w16cid:durableId="1386760355">
    <w:abstractNumId w:val="28"/>
  </w:num>
  <w:num w:numId="32" w16cid:durableId="296448724">
    <w:abstractNumId w:val="34"/>
  </w:num>
  <w:num w:numId="33" w16cid:durableId="1093671656">
    <w:abstractNumId w:val="43"/>
  </w:num>
  <w:num w:numId="34" w16cid:durableId="168952405">
    <w:abstractNumId w:val="42"/>
  </w:num>
  <w:num w:numId="35" w16cid:durableId="1389645754">
    <w:abstractNumId w:val="17"/>
  </w:num>
  <w:num w:numId="36" w16cid:durableId="126363365">
    <w:abstractNumId w:val="26"/>
  </w:num>
  <w:num w:numId="37" w16cid:durableId="795218619">
    <w:abstractNumId w:val="35"/>
  </w:num>
  <w:num w:numId="38" w16cid:durableId="1432432790">
    <w:abstractNumId w:val="21"/>
  </w:num>
  <w:num w:numId="39" w16cid:durableId="320736704">
    <w:abstractNumId w:val="11"/>
  </w:num>
  <w:num w:numId="40" w16cid:durableId="968129787">
    <w:abstractNumId w:val="23"/>
  </w:num>
  <w:num w:numId="41" w16cid:durableId="1362826573">
    <w:abstractNumId w:val="3"/>
  </w:num>
  <w:num w:numId="42" w16cid:durableId="1963339985">
    <w:abstractNumId w:val="32"/>
  </w:num>
  <w:num w:numId="43" w16cid:durableId="751239415">
    <w:abstractNumId w:val="2"/>
  </w:num>
  <w:num w:numId="44" w16cid:durableId="1556039043">
    <w:abstractNumId w:val="19"/>
  </w:num>
  <w:num w:numId="45" w16cid:durableId="1656716915">
    <w:abstractNumId w:val="36"/>
  </w:num>
  <w:num w:numId="46" w16cid:durableId="798762406">
    <w:abstractNumId w:val="38"/>
  </w:num>
  <w:num w:numId="47" w16cid:durableId="1232427738">
    <w:abstractNumId w:val="6"/>
  </w:num>
  <w:num w:numId="48" w16cid:durableId="4596155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attachedTemplate r:id="rId1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932B6"/>
    <w:rsid w:val="004932B6"/>
    <w:rsid w:val="00BC1E92"/>
    <w:rsid w:val="00D0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B48FD"/>
  <w15:docId w15:val="{88446870-1F62-47B5-8406-B4A7B2AE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等线" w:hAnsi="Liberation Serif" w:cs="Noto Sans CJK SC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paragraph" w:styleId="a5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6">
    <w:name w:val="页眉 字符"/>
    <w:basedOn w:val="a0"/>
    <w:rPr>
      <w:rFonts w:cs="Mangal"/>
      <w:sz w:val="18"/>
      <w:szCs w:val="16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a8">
    <w:name w:val="页脚 字符"/>
    <w:basedOn w:val="a0"/>
    <w:rPr>
      <w:rFonts w:cs="Mangal"/>
      <w:sz w:val="18"/>
      <w:szCs w:val="16"/>
    </w:rPr>
  </w:style>
  <w:style w:type="paragraph" w:styleId="a9">
    <w:name w:val="Date"/>
    <w:basedOn w:val="a"/>
    <w:next w:val="a"/>
    <w:pPr>
      <w:ind w:left="100"/>
    </w:pPr>
    <w:rPr>
      <w:rFonts w:cs="Mangal"/>
      <w:szCs w:val="21"/>
    </w:rPr>
  </w:style>
  <w:style w:type="character" w:customStyle="1" w:styleId="aa">
    <w:name w:val="日期 字符"/>
    <w:basedOn w:val="a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马文韬</dc:creator>
  <cp:lastModifiedBy>马 文韬</cp:lastModifiedBy>
  <cp:revision>2</cp:revision>
  <dcterms:created xsi:type="dcterms:W3CDTF">2023-01-17T02:48:00Z</dcterms:created>
  <dcterms:modified xsi:type="dcterms:W3CDTF">2023-01-17T02:48:00Z</dcterms:modified>
</cp:coreProperties>
</file>